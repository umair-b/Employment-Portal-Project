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01AB" w14:textId="77777777" w:rsidR="00407B3F" w:rsidRDefault="00407B3F" w:rsidP="00BB6070"/>
    <w:tbl>
      <w:tblPr>
        <w:tblW w:w="0" w:type="auto"/>
        <w:tblCellMar>
          <w:left w:w="0" w:type="dxa"/>
          <w:right w:w="0" w:type="dxa"/>
        </w:tblCellMar>
        <w:tblLook w:val="0600" w:firstRow="0" w:lastRow="0" w:firstColumn="0" w:lastColumn="0" w:noHBand="1" w:noVBand="1"/>
      </w:tblPr>
      <w:tblGrid>
        <w:gridCol w:w="1890"/>
        <w:gridCol w:w="360"/>
        <w:gridCol w:w="1710"/>
        <w:gridCol w:w="5390"/>
      </w:tblGrid>
      <w:tr w:rsidR="004326C9" w14:paraId="64DD9993" w14:textId="77777777" w:rsidTr="00306AAD">
        <w:trPr>
          <w:trHeight w:val="315"/>
        </w:trPr>
        <w:tc>
          <w:tcPr>
            <w:tcW w:w="2250" w:type="dxa"/>
            <w:gridSpan w:val="2"/>
            <w:tcBorders>
              <w:bottom w:val="single" w:sz="4" w:space="0" w:color="auto"/>
            </w:tcBorders>
          </w:tcPr>
          <w:p w14:paraId="3E68E100" w14:textId="77777777" w:rsidR="004326C9" w:rsidRDefault="00B63CE5" w:rsidP="00230261">
            <w:sdt>
              <w:sdtPr>
                <w:id w:val="-70967880"/>
                <w:placeholder>
                  <w:docPart w:val="73308B8E0BE846AE8CAA548FCD82B4BB"/>
                </w:placeholder>
                <w:temporary/>
                <w:showingPlcHdr/>
                <w15:appearance w15:val="hidden"/>
              </w:sdtPr>
              <w:sdtEndPr/>
              <w:sdtContent>
                <w:r w:rsidR="001357C9" w:rsidRPr="00B10F35">
                  <w:t>(405) 555-011</w:t>
                </w:r>
              </w:sdtContent>
            </w:sdt>
            <w:r w:rsidR="004326C9" w:rsidRPr="00B10F35">
              <w:t>0</w:t>
            </w:r>
          </w:p>
        </w:tc>
        <w:tc>
          <w:tcPr>
            <w:tcW w:w="1710" w:type="dxa"/>
            <w:tcBorders>
              <w:bottom w:val="single" w:sz="4" w:space="0" w:color="auto"/>
            </w:tcBorders>
          </w:tcPr>
          <w:p w14:paraId="588C9BB5" w14:textId="77777777" w:rsidR="004326C9" w:rsidRDefault="00B63CE5" w:rsidP="00230261">
            <w:sdt>
              <w:sdtPr>
                <w:id w:val="713619438"/>
                <w:placeholder>
                  <w:docPart w:val="AE389F4DE8AF4877BF4B6D3074A43A75"/>
                </w:placeholder>
                <w:temporary/>
                <w:showingPlcHdr/>
                <w15:appearance w15:val="hidden"/>
              </w:sdtPr>
              <w:sdtEndPr/>
              <w:sdtContent>
                <w:r w:rsidR="001357C9" w:rsidRPr="00B10F35">
                  <w:t>Frankfort, KY</w:t>
                </w:r>
              </w:sdtContent>
            </w:sdt>
            <w:r w:rsidR="00A62F56" w:rsidRPr="00B10F35">
              <w:t xml:space="preserve"> </w:t>
            </w:r>
          </w:p>
        </w:tc>
        <w:tc>
          <w:tcPr>
            <w:tcW w:w="5390" w:type="dxa"/>
            <w:tcBorders>
              <w:bottom w:val="single" w:sz="4" w:space="0" w:color="auto"/>
            </w:tcBorders>
          </w:tcPr>
          <w:p w14:paraId="253E5F60" w14:textId="77777777" w:rsidR="004326C9" w:rsidRDefault="00B63CE5" w:rsidP="00230261">
            <w:sdt>
              <w:sdtPr>
                <w:id w:val="-1386562056"/>
                <w:placeholder>
                  <w:docPart w:val="5A897061B8D44F2088CE242009682E07"/>
                </w:placeholder>
                <w:temporary/>
                <w:showingPlcHdr/>
                <w15:appearance w15:val="hidden"/>
              </w:sdtPr>
              <w:sdtEndPr/>
              <w:sdtContent>
                <w:r w:rsidR="001357C9" w:rsidRPr="00B10F35">
                  <w:t>liidia@example.com</w:t>
                </w:r>
              </w:sdtContent>
            </w:sdt>
          </w:p>
        </w:tc>
      </w:tr>
      <w:tr w:rsidR="00657425" w14:paraId="1902A436" w14:textId="77777777" w:rsidTr="00EA2C19">
        <w:trPr>
          <w:trHeight w:val="107"/>
        </w:trPr>
        <w:tc>
          <w:tcPr>
            <w:tcW w:w="9350" w:type="dxa"/>
            <w:gridSpan w:val="4"/>
            <w:tcBorders>
              <w:top w:val="single" w:sz="4" w:space="0" w:color="auto"/>
            </w:tcBorders>
          </w:tcPr>
          <w:p w14:paraId="245982FB" w14:textId="77777777" w:rsidR="00657425" w:rsidRPr="00B10F35" w:rsidRDefault="00657425" w:rsidP="00BB6070"/>
        </w:tc>
      </w:tr>
      <w:tr w:rsidR="00657425" w14:paraId="697FCE0B" w14:textId="77777777" w:rsidTr="00EA2C19">
        <w:trPr>
          <w:trHeight w:val="1755"/>
        </w:trPr>
        <w:tc>
          <w:tcPr>
            <w:tcW w:w="9350" w:type="dxa"/>
            <w:gridSpan w:val="4"/>
            <w:vAlign w:val="center"/>
          </w:tcPr>
          <w:p w14:paraId="15627AF8" w14:textId="77777777" w:rsidR="00657425" w:rsidRDefault="00B63CE5" w:rsidP="00EA2C19">
            <w:pPr>
              <w:pStyle w:val="Name"/>
            </w:pPr>
            <w:sdt>
              <w:sdtPr>
                <w:id w:val="-1032496132"/>
                <w:placeholder>
                  <w:docPart w:val="401DE4CA0B084ECAA7A2ABE0969212F2"/>
                </w:placeholder>
                <w:temporary/>
                <w:showingPlcHdr/>
                <w15:appearance w15:val="hidden"/>
              </w:sdtPr>
              <w:sdtEndPr/>
              <w:sdtContent>
                <w:r w:rsidR="001357C9">
                  <w:t>Liidia Peetre</w:t>
                </w:r>
              </w:sdtContent>
            </w:sdt>
          </w:p>
          <w:p w14:paraId="7E143D47" w14:textId="77777777" w:rsidR="00657425" w:rsidRPr="00B10F35" w:rsidRDefault="00B63CE5" w:rsidP="005718A0">
            <w:pPr>
              <w:pStyle w:val="Professionaltitle"/>
            </w:pPr>
            <w:sdt>
              <w:sdtPr>
                <w:id w:val="834573059"/>
                <w:placeholder>
                  <w:docPart w:val="4A20A6850FED4B918BECE329127A7555"/>
                </w:placeholder>
                <w:temporary/>
                <w:showingPlcHdr/>
                <w15:appearance w15:val="hidden"/>
              </w:sdtPr>
              <w:sdtEndPr/>
              <w:sdtContent>
                <w:r w:rsidR="005718A0">
                  <w:t xml:space="preserve">ELECTRICAL </w:t>
                </w:r>
                <w:r w:rsidR="005718A0" w:rsidRPr="005718A0">
                  <w:t>ENGINEER</w:t>
                </w:r>
              </w:sdtContent>
            </w:sdt>
          </w:p>
        </w:tc>
      </w:tr>
      <w:tr w:rsidR="00EA2C19" w14:paraId="7AA26E6D" w14:textId="77777777" w:rsidTr="00EA2C19">
        <w:trPr>
          <w:trHeight w:val="80"/>
        </w:trPr>
        <w:tc>
          <w:tcPr>
            <w:tcW w:w="9350" w:type="dxa"/>
            <w:gridSpan w:val="4"/>
            <w:tcBorders>
              <w:bottom w:val="single" w:sz="4" w:space="0" w:color="auto"/>
            </w:tcBorders>
          </w:tcPr>
          <w:p w14:paraId="67106292" w14:textId="77777777" w:rsidR="00EA2C19" w:rsidRPr="00B10F35" w:rsidRDefault="00EA2C19" w:rsidP="00BB6070"/>
        </w:tc>
      </w:tr>
      <w:tr w:rsidR="00EA2C19" w14:paraId="149D5B54" w14:textId="77777777" w:rsidTr="00EA2C19">
        <w:trPr>
          <w:trHeight w:val="305"/>
        </w:trPr>
        <w:tc>
          <w:tcPr>
            <w:tcW w:w="9350" w:type="dxa"/>
            <w:gridSpan w:val="4"/>
            <w:tcBorders>
              <w:top w:val="single" w:sz="4" w:space="0" w:color="auto"/>
            </w:tcBorders>
          </w:tcPr>
          <w:p w14:paraId="4473414F" w14:textId="77777777" w:rsidR="00EA2C19" w:rsidRPr="00B10F35" w:rsidRDefault="00EA2C19" w:rsidP="00BB6070"/>
        </w:tc>
      </w:tr>
      <w:tr w:rsidR="00EA2C19" w14:paraId="68D0CE33" w14:textId="77777777" w:rsidTr="00EA2C19">
        <w:trPr>
          <w:trHeight w:val="810"/>
        </w:trPr>
        <w:tc>
          <w:tcPr>
            <w:tcW w:w="1890" w:type="dxa"/>
          </w:tcPr>
          <w:p w14:paraId="73C56101" w14:textId="77777777" w:rsidR="00EA2C19" w:rsidRPr="00B10F35" w:rsidRDefault="00B63CE5" w:rsidP="005718A0">
            <w:pPr>
              <w:pStyle w:val="Heading1"/>
            </w:pPr>
            <w:sdt>
              <w:sdtPr>
                <w:id w:val="-579206713"/>
                <w:placeholder>
                  <w:docPart w:val="6067F76158714FFC9E56D3C0644A4256"/>
                </w:placeholder>
                <w:temporary/>
                <w:showingPlcHdr/>
                <w15:appearance w15:val="hidden"/>
              </w:sdtPr>
              <w:sdtEndPr/>
              <w:sdtContent>
                <w:r w:rsidR="005718A0">
                  <w:t>Objective</w:t>
                </w:r>
              </w:sdtContent>
            </w:sdt>
          </w:p>
        </w:tc>
        <w:tc>
          <w:tcPr>
            <w:tcW w:w="360" w:type="dxa"/>
          </w:tcPr>
          <w:p w14:paraId="76276C1B" w14:textId="77777777" w:rsidR="00EA2C19" w:rsidRPr="00B10F35" w:rsidRDefault="00EA2C19" w:rsidP="00EA2C19"/>
        </w:tc>
        <w:tc>
          <w:tcPr>
            <w:tcW w:w="7100" w:type="dxa"/>
            <w:gridSpan w:val="2"/>
          </w:tcPr>
          <w:p w14:paraId="616B34AD" w14:textId="77777777" w:rsidR="00EA2C19" w:rsidRPr="00B10F35" w:rsidRDefault="00B63CE5" w:rsidP="005718A0">
            <w:sdt>
              <w:sdtPr>
                <w:id w:val="-264923186"/>
                <w:placeholder>
                  <w:docPart w:val="1890B7BEA5BF4307908B3FD307B05480"/>
                </w:placeholder>
                <w:temporary/>
                <w:showingPlcHdr/>
                <w15:appearance w15:val="hidden"/>
              </w:sdtPr>
              <w:sdtEndPr/>
              <w:sdtContent>
                <w:r w:rsidR="005718A0">
                  <w:t>When writing an electrical engineer's objective for a resume, make sure to clearly state your career goals and highlight your relevant skills and experience. Keep the objective brief, no more than two sentences, and use specific language that emphasizes your expertise in the field of electrical engineering.</w:t>
                </w:r>
              </w:sdtContent>
            </w:sdt>
          </w:p>
        </w:tc>
      </w:tr>
      <w:tr w:rsidR="00EA2C19" w14:paraId="1B2B3D4B" w14:textId="77777777" w:rsidTr="00EA2C19">
        <w:trPr>
          <w:trHeight w:val="288"/>
        </w:trPr>
        <w:tc>
          <w:tcPr>
            <w:tcW w:w="1890" w:type="dxa"/>
          </w:tcPr>
          <w:p w14:paraId="2D83764F" w14:textId="77777777" w:rsidR="00EA2C19" w:rsidRDefault="00EA2C19" w:rsidP="00EA2C19"/>
        </w:tc>
        <w:tc>
          <w:tcPr>
            <w:tcW w:w="360" w:type="dxa"/>
          </w:tcPr>
          <w:p w14:paraId="275E913D" w14:textId="77777777" w:rsidR="00EA2C19" w:rsidRPr="00B10F35" w:rsidRDefault="00EA2C19" w:rsidP="00EA2C19"/>
        </w:tc>
        <w:tc>
          <w:tcPr>
            <w:tcW w:w="7100" w:type="dxa"/>
            <w:gridSpan w:val="2"/>
            <w:tcBorders>
              <w:bottom w:val="single" w:sz="4" w:space="0" w:color="auto"/>
            </w:tcBorders>
          </w:tcPr>
          <w:p w14:paraId="71F69125" w14:textId="77777777" w:rsidR="00EA2C19" w:rsidRDefault="00EA2C19" w:rsidP="00EA2C19"/>
        </w:tc>
      </w:tr>
      <w:tr w:rsidR="00EA2C19" w14:paraId="2FC8697D" w14:textId="77777777" w:rsidTr="00EA2C19">
        <w:trPr>
          <w:trHeight w:val="890"/>
        </w:trPr>
        <w:tc>
          <w:tcPr>
            <w:tcW w:w="1890" w:type="dxa"/>
          </w:tcPr>
          <w:p w14:paraId="64DB1BAB" w14:textId="77777777" w:rsidR="00EA2C19" w:rsidRDefault="00EA2C19" w:rsidP="00EA2C19"/>
        </w:tc>
        <w:tc>
          <w:tcPr>
            <w:tcW w:w="360" w:type="dxa"/>
          </w:tcPr>
          <w:p w14:paraId="44C15C84" w14:textId="77777777" w:rsidR="00EA2C19" w:rsidRPr="00B10F35" w:rsidRDefault="00EA2C19" w:rsidP="00EA2C19"/>
        </w:tc>
        <w:tc>
          <w:tcPr>
            <w:tcW w:w="7100" w:type="dxa"/>
            <w:gridSpan w:val="2"/>
            <w:tcBorders>
              <w:top w:val="single" w:sz="4" w:space="0" w:color="auto"/>
            </w:tcBorders>
          </w:tcPr>
          <w:p w14:paraId="49071549" w14:textId="77777777" w:rsidR="00EA2C19" w:rsidRDefault="00EA2C19" w:rsidP="00EA2C19"/>
        </w:tc>
      </w:tr>
      <w:tr w:rsidR="00EA2C19" w14:paraId="689CAB9E" w14:textId="77777777" w:rsidTr="00EA2C19">
        <w:trPr>
          <w:trHeight w:val="1350"/>
        </w:trPr>
        <w:tc>
          <w:tcPr>
            <w:tcW w:w="1890" w:type="dxa"/>
          </w:tcPr>
          <w:p w14:paraId="36839D54" w14:textId="77777777" w:rsidR="00EA2C19" w:rsidRDefault="00B63CE5" w:rsidP="005718A0">
            <w:pPr>
              <w:pStyle w:val="Heading1"/>
            </w:pPr>
            <w:sdt>
              <w:sdtPr>
                <w:id w:val="-632100731"/>
                <w:placeholder>
                  <w:docPart w:val="3DEC0D0776AE4667991AFEA28D168A71"/>
                </w:placeholder>
                <w:temporary/>
                <w:showingPlcHdr/>
                <w15:appearance w15:val="hidden"/>
              </w:sdtPr>
              <w:sdtEndPr/>
              <w:sdtContent>
                <w:r w:rsidR="005718A0" w:rsidRPr="00CB1046">
                  <w:t>Education</w:t>
                </w:r>
              </w:sdtContent>
            </w:sdt>
          </w:p>
        </w:tc>
        <w:tc>
          <w:tcPr>
            <w:tcW w:w="360" w:type="dxa"/>
          </w:tcPr>
          <w:p w14:paraId="72376CD7" w14:textId="77777777" w:rsidR="00EA2C19" w:rsidRPr="00B10F35" w:rsidRDefault="00EA2C19" w:rsidP="00EA2C19"/>
        </w:tc>
        <w:tc>
          <w:tcPr>
            <w:tcW w:w="1710" w:type="dxa"/>
          </w:tcPr>
          <w:p w14:paraId="53575F54" w14:textId="77777777" w:rsidR="00EA2C19" w:rsidRDefault="00B63CE5" w:rsidP="005718A0">
            <w:sdt>
              <w:sdtPr>
                <w:id w:val="452531952"/>
                <w:placeholder>
                  <w:docPart w:val="646F7E30C14E4662B99B89E00E538237"/>
                </w:placeholder>
                <w:temporary/>
                <w:showingPlcHdr/>
                <w15:appearance w15:val="hidden"/>
              </w:sdtPr>
              <w:sdtEndPr/>
              <w:sdtContent>
                <w:r w:rsidR="005718A0" w:rsidRPr="00FE0E52">
                  <w:t>20XX-20XX</w:t>
                </w:r>
              </w:sdtContent>
            </w:sdt>
          </w:p>
        </w:tc>
        <w:tc>
          <w:tcPr>
            <w:tcW w:w="5390" w:type="dxa"/>
          </w:tcPr>
          <w:p w14:paraId="59F0F0A8" w14:textId="77777777" w:rsidR="00EA2C19" w:rsidRDefault="00B63CE5" w:rsidP="00EA2C19">
            <w:pPr>
              <w:pStyle w:val="Heading2"/>
            </w:pPr>
            <w:sdt>
              <w:sdtPr>
                <w:id w:val="-1528862554"/>
                <w:placeholder>
                  <w:docPart w:val="37DC3FDB9DC045E684345693C325BC29"/>
                </w:placeholder>
                <w:temporary/>
                <w:showingPlcHdr/>
                <w15:appearance w15:val="hidden"/>
              </w:sdtPr>
              <w:sdtEndPr/>
              <w:sdtContent>
                <w:r w:rsidR="005718A0" w:rsidRPr="001B07CC">
                  <w:t>Jasper University</w:t>
                </w:r>
              </w:sdtContent>
            </w:sdt>
          </w:p>
          <w:p w14:paraId="0B4D4064" w14:textId="77777777" w:rsidR="00EA2C19" w:rsidRPr="001B07CC" w:rsidRDefault="00B63CE5" w:rsidP="005718A0">
            <w:pPr>
              <w:pStyle w:val="Heading2"/>
            </w:pPr>
            <w:sdt>
              <w:sdtPr>
                <w:id w:val="360944593"/>
                <w:placeholder>
                  <w:docPart w:val="3B00EEE0B9744800A84EF73346C8DDF1"/>
                </w:placeholder>
                <w:temporary/>
                <w:showingPlcHdr/>
                <w15:appearance w15:val="hidden"/>
              </w:sdtPr>
              <w:sdtEndPr/>
              <w:sdtContent>
                <w:r w:rsidR="005718A0">
                  <w:t xml:space="preserve">PhD </w:t>
                </w:r>
                <w:r w:rsidR="005718A0" w:rsidRPr="001B07CC">
                  <w:t>Electrical Engineering</w:t>
                </w:r>
              </w:sdtContent>
            </w:sdt>
          </w:p>
          <w:p w14:paraId="2DABEA43" w14:textId="77777777" w:rsidR="00EA2C19" w:rsidRDefault="00EA2C19" w:rsidP="005718A0"/>
          <w:p w14:paraId="3746CD14" w14:textId="77777777" w:rsidR="00E566CF" w:rsidRDefault="00B63CE5" w:rsidP="005718A0">
            <w:sdt>
              <w:sdtPr>
                <w:id w:val="517744415"/>
                <w:placeholder>
                  <w:docPart w:val="AAC0A3DACB7B477B9116B5B634C97363"/>
                </w:placeholder>
                <w:temporary/>
                <w:showingPlcHdr/>
                <w15:appearance w15:val="hidden"/>
              </w:sdtPr>
              <w:sdtEndPr/>
              <w:sdtContent>
                <w:r w:rsidR="00E566CF" w:rsidRPr="00CB1046">
                  <w:t>Dissertation: “Current trends in electrical engineering”</w:t>
                </w:r>
              </w:sdtContent>
            </w:sdt>
          </w:p>
          <w:p w14:paraId="32364FB5" w14:textId="77777777" w:rsidR="00EA2C19" w:rsidRDefault="00B63CE5" w:rsidP="00E566CF">
            <w:sdt>
              <w:sdtPr>
                <w:id w:val="719711355"/>
                <w:placeholder>
                  <w:docPart w:val="7D556A2F4A5442D797F8242E6D1DA4B1"/>
                </w:placeholder>
                <w:temporary/>
                <w:showingPlcHdr/>
                <w15:appearance w15:val="hidden"/>
              </w:sdtPr>
              <w:sdtEndPr/>
              <w:sdtContent>
                <w:r w:rsidR="005718A0" w:rsidRPr="00CB1046">
                  <w:t>Committee: Undergraduate research (chair)</w:t>
                </w:r>
              </w:sdtContent>
            </w:sdt>
          </w:p>
        </w:tc>
      </w:tr>
      <w:tr w:rsidR="00EA2C19" w14:paraId="1545FB63" w14:textId="77777777" w:rsidTr="00EA2C19">
        <w:trPr>
          <w:trHeight w:val="1260"/>
        </w:trPr>
        <w:tc>
          <w:tcPr>
            <w:tcW w:w="1890" w:type="dxa"/>
          </w:tcPr>
          <w:p w14:paraId="5D70B692" w14:textId="77777777" w:rsidR="00EA2C19" w:rsidRPr="00CB1046" w:rsidRDefault="00EA2C19" w:rsidP="00EA2C19">
            <w:pPr>
              <w:pStyle w:val="Heading1"/>
            </w:pPr>
          </w:p>
        </w:tc>
        <w:tc>
          <w:tcPr>
            <w:tcW w:w="360" w:type="dxa"/>
          </w:tcPr>
          <w:p w14:paraId="4818E7A4" w14:textId="77777777" w:rsidR="00EA2C19" w:rsidRPr="00B10F35" w:rsidRDefault="00EA2C19" w:rsidP="00EA2C19"/>
        </w:tc>
        <w:tc>
          <w:tcPr>
            <w:tcW w:w="1710" w:type="dxa"/>
          </w:tcPr>
          <w:p w14:paraId="7E7B47EE" w14:textId="77777777" w:rsidR="00EA2C19" w:rsidRPr="00FE0E52" w:rsidRDefault="00B63CE5" w:rsidP="00EA2C19">
            <w:sdt>
              <w:sdtPr>
                <w:id w:val="340820767"/>
                <w:placeholder>
                  <w:docPart w:val="9B86EBBB04B8431E8496440F56C02299"/>
                </w:placeholder>
                <w:temporary/>
                <w:showingPlcHdr/>
                <w15:appearance w15:val="hidden"/>
              </w:sdtPr>
              <w:sdtEndPr/>
              <w:sdtContent>
                <w:r w:rsidR="005718A0" w:rsidRPr="00FE0E52">
                  <w:t>20XX-20XX</w:t>
                </w:r>
              </w:sdtContent>
            </w:sdt>
          </w:p>
        </w:tc>
        <w:tc>
          <w:tcPr>
            <w:tcW w:w="5390" w:type="dxa"/>
          </w:tcPr>
          <w:p w14:paraId="5A836EFE" w14:textId="77777777" w:rsidR="005718A0" w:rsidRDefault="00B63CE5" w:rsidP="005718A0">
            <w:pPr>
              <w:pStyle w:val="Heading2"/>
            </w:pPr>
            <w:sdt>
              <w:sdtPr>
                <w:id w:val="1836956595"/>
                <w:placeholder>
                  <w:docPart w:val="14DDD011E5C04E19AD84599B45B15AF3"/>
                </w:placeholder>
                <w:temporary/>
                <w:showingPlcHdr/>
                <w15:appearance w15:val="hidden"/>
              </w:sdtPr>
              <w:sdtEndPr/>
              <w:sdtContent>
                <w:r w:rsidR="005718A0" w:rsidRPr="001B07CC">
                  <w:t>Jasper University</w:t>
                </w:r>
              </w:sdtContent>
            </w:sdt>
          </w:p>
          <w:p w14:paraId="7F45F816" w14:textId="77777777" w:rsidR="00EA2C19" w:rsidRPr="00A77208" w:rsidRDefault="00B63CE5" w:rsidP="005718A0">
            <w:pPr>
              <w:pStyle w:val="Heading2"/>
            </w:pPr>
            <w:sdt>
              <w:sdtPr>
                <w:id w:val="-1224981697"/>
                <w:placeholder>
                  <w:docPart w:val="FA798D14534C4403B50665DD0F7264CD"/>
                </w:placeholder>
                <w:temporary/>
                <w:showingPlcHdr/>
                <w15:appearance w15:val="hidden"/>
              </w:sdtPr>
              <w:sdtEndPr/>
              <w:sdtContent>
                <w:r w:rsidR="005718A0">
                  <w:t xml:space="preserve">MS </w:t>
                </w:r>
                <w:r w:rsidR="005718A0" w:rsidRPr="00A77208">
                  <w:t>Electrical Engineering</w:t>
                </w:r>
              </w:sdtContent>
            </w:sdt>
          </w:p>
          <w:p w14:paraId="3A4B60D3" w14:textId="77777777" w:rsidR="00EA2C19" w:rsidRDefault="00EA2C19" w:rsidP="00EA2C19"/>
          <w:p w14:paraId="78CE49CD" w14:textId="77777777" w:rsidR="00A95F01" w:rsidRDefault="00B63CE5" w:rsidP="00EA2C19">
            <w:sdt>
              <w:sdtPr>
                <w:id w:val="-1055455466"/>
                <w:placeholder>
                  <w:docPart w:val="C2EF1B6105A743C1811F335567E62EAC"/>
                </w:placeholder>
                <w:temporary/>
                <w:showingPlcHdr/>
                <w15:appearance w15:val="hidden"/>
              </w:sdtPr>
              <w:sdtEndPr/>
              <w:sdtContent>
                <w:r w:rsidR="00A95F01" w:rsidRPr="00A77208">
                  <w:t>Thesis: “Sparking curiosity in the minds of young engineers”</w:t>
                </w:r>
              </w:sdtContent>
            </w:sdt>
          </w:p>
          <w:p w14:paraId="1CF244CC" w14:textId="77777777" w:rsidR="00EA2C19" w:rsidRPr="001B07CC" w:rsidRDefault="00B63CE5" w:rsidP="005718A0">
            <w:sdt>
              <w:sdtPr>
                <w:id w:val="-753127139"/>
                <w:placeholder>
                  <w:docPart w:val="690D333F2B0D48C49959245BD4A70C86"/>
                </w:placeholder>
                <w:temporary/>
                <w:showingPlcHdr/>
                <w15:appearance w15:val="hidden"/>
              </w:sdtPr>
              <w:sdtEndPr/>
              <w:sdtContent>
                <w:r w:rsidR="005718A0" w:rsidRPr="00A77208">
                  <w:t>Advisor: Dr. Cristina Echevarría</w:t>
                </w:r>
              </w:sdtContent>
            </w:sdt>
          </w:p>
        </w:tc>
      </w:tr>
      <w:tr w:rsidR="00EA2C19" w14:paraId="2D3519A1" w14:textId="77777777" w:rsidTr="00AA1202">
        <w:trPr>
          <w:trHeight w:val="1800"/>
        </w:trPr>
        <w:tc>
          <w:tcPr>
            <w:tcW w:w="1890" w:type="dxa"/>
          </w:tcPr>
          <w:p w14:paraId="38C9BE10" w14:textId="77777777" w:rsidR="00EA2C19" w:rsidRPr="00CB1046" w:rsidRDefault="00EA2C19" w:rsidP="00EA2C19">
            <w:pPr>
              <w:pStyle w:val="Heading1"/>
            </w:pPr>
          </w:p>
        </w:tc>
        <w:tc>
          <w:tcPr>
            <w:tcW w:w="360" w:type="dxa"/>
          </w:tcPr>
          <w:p w14:paraId="2E8D2F06" w14:textId="77777777" w:rsidR="00EA2C19" w:rsidRPr="00B10F35" w:rsidRDefault="00EA2C19" w:rsidP="00EA2C19"/>
        </w:tc>
        <w:tc>
          <w:tcPr>
            <w:tcW w:w="1710" w:type="dxa"/>
            <w:tcBorders>
              <w:bottom w:val="single" w:sz="4" w:space="0" w:color="auto"/>
            </w:tcBorders>
          </w:tcPr>
          <w:p w14:paraId="7951D065" w14:textId="77777777" w:rsidR="00EA2C19" w:rsidRPr="00FE0E52" w:rsidRDefault="00B63CE5" w:rsidP="00EA2C19">
            <w:sdt>
              <w:sdtPr>
                <w:id w:val="-1102333874"/>
                <w:placeholder>
                  <w:docPart w:val="4AC62D33971141F0BE7867C4B869BCA1"/>
                </w:placeholder>
                <w:temporary/>
                <w:showingPlcHdr/>
                <w15:appearance w15:val="hidden"/>
              </w:sdtPr>
              <w:sdtEndPr/>
              <w:sdtContent>
                <w:r w:rsidR="005718A0" w:rsidRPr="00FE0E52">
                  <w:t>20XX-20XX</w:t>
                </w:r>
              </w:sdtContent>
            </w:sdt>
          </w:p>
        </w:tc>
        <w:tc>
          <w:tcPr>
            <w:tcW w:w="5390" w:type="dxa"/>
            <w:tcBorders>
              <w:bottom w:val="single" w:sz="4" w:space="0" w:color="auto"/>
            </w:tcBorders>
          </w:tcPr>
          <w:p w14:paraId="52B49D04" w14:textId="77777777" w:rsidR="005718A0" w:rsidRDefault="00B63CE5" w:rsidP="005718A0">
            <w:pPr>
              <w:pStyle w:val="Heading2"/>
            </w:pPr>
            <w:sdt>
              <w:sdtPr>
                <w:id w:val="-1536581319"/>
                <w:placeholder>
                  <w:docPart w:val="03DC245B3A944C3AB6F766B0E73F439D"/>
                </w:placeholder>
                <w:temporary/>
                <w:showingPlcHdr/>
                <w15:appearance w15:val="hidden"/>
              </w:sdtPr>
              <w:sdtEndPr/>
              <w:sdtContent>
                <w:r w:rsidR="005718A0" w:rsidRPr="003B7BCE">
                  <w:t>Bellows College</w:t>
                </w:r>
              </w:sdtContent>
            </w:sdt>
          </w:p>
          <w:p w14:paraId="75F872B3" w14:textId="77777777" w:rsidR="00EA2C19" w:rsidRDefault="00B63CE5" w:rsidP="005718A0">
            <w:pPr>
              <w:pStyle w:val="Heading2"/>
            </w:pPr>
            <w:sdt>
              <w:sdtPr>
                <w:id w:val="1876272449"/>
                <w:placeholder>
                  <w:docPart w:val="E4245E16AF9C4843957C38243AA8FD02"/>
                </w:placeholder>
                <w:temporary/>
                <w:showingPlcHdr/>
                <w15:appearance w15:val="hidden"/>
              </w:sdtPr>
              <w:sdtEndPr/>
              <w:sdtContent>
                <w:r w:rsidR="005718A0">
                  <w:t xml:space="preserve">BS </w:t>
                </w:r>
                <w:r w:rsidR="005718A0" w:rsidRPr="003B7BCE">
                  <w:t>Electrical Engineering</w:t>
                </w:r>
              </w:sdtContent>
            </w:sdt>
          </w:p>
          <w:p w14:paraId="57552B78" w14:textId="77777777" w:rsidR="00EA2C19" w:rsidRDefault="00EA2C19" w:rsidP="00EA2C19"/>
          <w:p w14:paraId="797190E7" w14:textId="77777777" w:rsidR="00A95F01" w:rsidRDefault="00B63CE5" w:rsidP="00EA2C19">
            <w:sdt>
              <w:sdtPr>
                <w:id w:val="1831020343"/>
                <w:placeholder>
                  <w:docPart w:val="650403136A8847358B9A7E95A9D0D699"/>
                </w:placeholder>
                <w:temporary/>
                <w:showingPlcHdr/>
                <w15:appearance w15:val="hidden"/>
              </w:sdtPr>
              <w:sdtEndPr/>
              <w:sdtContent>
                <w:r w:rsidR="00A95F01" w:rsidRPr="00A77208">
                  <w:t>Graduated Summa Cum Laude</w:t>
                </w:r>
              </w:sdtContent>
            </w:sdt>
          </w:p>
          <w:p w14:paraId="14D0E6DB" w14:textId="77777777" w:rsidR="00EA2C19" w:rsidRPr="00A77208" w:rsidRDefault="00B63CE5" w:rsidP="00EA2C19">
            <w:sdt>
              <w:sdtPr>
                <w:id w:val="-1187983033"/>
                <w:placeholder>
                  <w:docPart w:val="A737CE2C4E7E4F5C8121F04F43495D95"/>
                </w:placeholder>
                <w:temporary/>
                <w:showingPlcHdr/>
                <w15:appearance w15:val="hidden"/>
              </w:sdtPr>
              <w:sdtEndPr/>
              <w:sdtContent>
                <w:r w:rsidR="005718A0" w:rsidRPr="00A77208">
                  <w:t>Minored in Mathematics</w:t>
                </w:r>
              </w:sdtContent>
            </w:sdt>
          </w:p>
        </w:tc>
      </w:tr>
      <w:tr w:rsidR="00AA1202" w14:paraId="683B8084" w14:textId="77777777" w:rsidTr="00AA1202">
        <w:trPr>
          <w:trHeight w:val="260"/>
        </w:trPr>
        <w:tc>
          <w:tcPr>
            <w:tcW w:w="1890" w:type="dxa"/>
          </w:tcPr>
          <w:p w14:paraId="6925068F" w14:textId="77777777" w:rsidR="00AA1202" w:rsidRDefault="00AA1202" w:rsidP="00AA1202"/>
        </w:tc>
        <w:tc>
          <w:tcPr>
            <w:tcW w:w="360" w:type="dxa"/>
          </w:tcPr>
          <w:p w14:paraId="4C798A51" w14:textId="77777777" w:rsidR="00AA1202" w:rsidRPr="00B10F35" w:rsidRDefault="00AA1202" w:rsidP="00EA2C19"/>
        </w:tc>
        <w:tc>
          <w:tcPr>
            <w:tcW w:w="7100" w:type="dxa"/>
            <w:gridSpan w:val="2"/>
            <w:tcBorders>
              <w:top w:val="single" w:sz="4" w:space="0" w:color="auto"/>
            </w:tcBorders>
          </w:tcPr>
          <w:p w14:paraId="6DBC349E" w14:textId="77777777" w:rsidR="00AA1202" w:rsidRPr="003B19FB" w:rsidRDefault="00AA1202" w:rsidP="00AA1202"/>
        </w:tc>
      </w:tr>
      <w:tr w:rsidR="00AA1202" w14:paraId="37A81947" w14:textId="77777777" w:rsidTr="00AA1202">
        <w:trPr>
          <w:trHeight w:val="513"/>
        </w:trPr>
        <w:tc>
          <w:tcPr>
            <w:tcW w:w="1890" w:type="dxa"/>
          </w:tcPr>
          <w:p w14:paraId="4DBE302E" w14:textId="77777777" w:rsidR="00AA1202" w:rsidRPr="00CB1046" w:rsidRDefault="00B63CE5" w:rsidP="00533F0B">
            <w:pPr>
              <w:pStyle w:val="Heading1"/>
            </w:pPr>
            <w:sdt>
              <w:sdtPr>
                <w:id w:val="-374772587"/>
                <w:placeholder>
                  <w:docPart w:val="CD4B29F2A7214774AA3F0317AFD010D4"/>
                </w:placeholder>
                <w:temporary/>
                <w:showingPlcHdr/>
                <w15:appearance w15:val="hidden"/>
              </w:sdtPr>
              <w:sdtEndPr/>
              <w:sdtContent>
                <w:r w:rsidR="00533F0B">
                  <w:t>Honors and awards</w:t>
                </w:r>
              </w:sdtContent>
            </w:sdt>
          </w:p>
        </w:tc>
        <w:tc>
          <w:tcPr>
            <w:tcW w:w="360" w:type="dxa"/>
          </w:tcPr>
          <w:p w14:paraId="144B2197" w14:textId="77777777" w:rsidR="00AA1202" w:rsidRPr="00B10F35" w:rsidRDefault="00AA1202" w:rsidP="00EA2C19"/>
        </w:tc>
        <w:tc>
          <w:tcPr>
            <w:tcW w:w="7100" w:type="dxa"/>
            <w:gridSpan w:val="2"/>
          </w:tcPr>
          <w:p w14:paraId="21545F45" w14:textId="77777777" w:rsidR="00AA1202" w:rsidRDefault="00B63CE5" w:rsidP="00533F0B">
            <w:sdt>
              <w:sdtPr>
                <w:id w:val="871880510"/>
                <w:placeholder>
                  <w:docPart w:val="FA8466846B1E47A1978B964DB35F62A1"/>
                </w:placeholder>
                <w:temporary/>
                <w:showingPlcHdr/>
                <w15:appearance w15:val="hidden"/>
              </w:sdtPr>
              <w:sdtEndPr/>
              <w:sdtContent>
                <w:r w:rsidR="00533F0B" w:rsidRPr="003B19FB">
                  <w:t>List relevant awards, fellowships, honors, grants, and academic distinctions in reverse chronological order. Include a short description if necessary.</w:t>
                </w:r>
              </w:sdtContent>
            </w:sdt>
          </w:p>
          <w:p w14:paraId="3CD7A37F" w14:textId="77777777" w:rsidR="00533F0B" w:rsidRPr="003B7BCE" w:rsidRDefault="00533F0B" w:rsidP="00533F0B"/>
        </w:tc>
      </w:tr>
      <w:tr w:rsidR="00AA1202" w14:paraId="7DAE13AD" w14:textId="77777777" w:rsidTr="00AA1202">
        <w:trPr>
          <w:trHeight w:val="423"/>
        </w:trPr>
        <w:tc>
          <w:tcPr>
            <w:tcW w:w="1890" w:type="dxa"/>
          </w:tcPr>
          <w:p w14:paraId="46DE7FFA" w14:textId="77777777" w:rsidR="00AA1202" w:rsidRPr="00CB1046" w:rsidRDefault="00AA1202" w:rsidP="00AA1202"/>
        </w:tc>
        <w:tc>
          <w:tcPr>
            <w:tcW w:w="360" w:type="dxa"/>
          </w:tcPr>
          <w:p w14:paraId="60E062B9" w14:textId="77777777" w:rsidR="00AA1202" w:rsidRPr="00B10F35" w:rsidRDefault="00AA1202" w:rsidP="00EA2C19"/>
        </w:tc>
        <w:tc>
          <w:tcPr>
            <w:tcW w:w="1710" w:type="dxa"/>
          </w:tcPr>
          <w:p w14:paraId="1B38494C" w14:textId="77777777" w:rsidR="00AA1202" w:rsidRPr="00FE0E52" w:rsidRDefault="00B63CE5" w:rsidP="00533F0B">
            <w:sdt>
              <w:sdtPr>
                <w:id w:val="826945222"/>
                <w:placeholder>
                  <w:docPart w:val="2DB4A90FB2A8411E853F0E1CA80A1281"/>
                </w:placeholder>
                <w:temporary/>
                <w:showingPlcHdr/>
                <w15:appearance w15:val="hidden"/>
              </w:sdtPr>
              <w:sdtEndPr/>
              <w:sdtContent>
                <w:r w:rsidR="00533F0B" w:rsidRPr="00A77208">
                  <w:t>May 20</w:t>
                </w:r>
                <w:r w:rsidR="0006400E">
                  <w:t>X</w:t>
                </w:r>
                <w:r w:rsidR="00533F0B" w:rsidRPr="00A77208">
                  <w:t>X</w:t>
                </w:r>
              </w:sdtContent>
            </w:sdt>
          </w:p>
        </w:tc>
        <w:tc>
          <w:tcPr>
            <w:tcW w:w="5390" w:type="dxa"/>
          </w:tcPr>
          <w:p w14:paraId="5960A646" w14:textId="77777777" w:rsidR="00AA1202" w:rsidRPr="003B19FB" w:rsidRDefault="00B63CE5" w:rsidP="00AA1202">
            <w:pPr>
              <w:pStyle w:val="Heading2"/>
            </w:pPr>
            <w:sdt>
              <w:sdtPr>
                <w:id w:val="552669640"/>
                <w:placeholder>
                  <w:docPart w:val="E908452048EE44F696BF57EAAC88453C"/>
                </w:placeholder>
                <w:temporary/>
                <w:showingPlcHdr/>
                <w15:appearance w15:val="hidden"/>
              </w:sdtPr>
              <w:sdtEndPr/>
              <w:sdtContent>
                <w:r w:rsidR="00533F0B" w:rsidRPr="00190245">
                  <w:t>AP</w:t>
                </w:r>
                <w:r w:rsidR="00533F0B">
                  <w:t xml:space="preserve"> Scholar Award</w:t>
                </w:r>
              </w:sdtContent>
            </w:sdt>
          </w:p>
          <w:p w14:paraId="6BD7B813" w14:textId="77777777" w:rsidR="00AA1202" w:rsidRPr="003B19FB" w:rsidRDefault="00B63CE5" w:rsidP="00AA1202">
            <w:sdt>
              <w:sdtPr>
                <w:id w:val="305364798"/>
                <w:placeholder>
                  <w:docPart w:val="6D40C87CC9EE4F318AADC906E0447936"/>
                </w:placeholder>
                <w:temporary/>
                <w:showingPlcHdr/>
                <w15:appearance w15:val="hidden"/>
              </w:sdtPr>
              <w:sdtEndPr/>
              <w:sdtContent>
                <w:r w:rsidR="00533F0B" w:rsidRPr="003B19FB">
                  <w:t>Brief description</w:t>
                </w:r>
              </w:sdtContent>
            </w:sdt>
          </w:p>
          <w:p w14:paraId="4DBD9947" w14:textId="77777777" w:rsidR="00AA1202" w:rsidRPr="003B7BCE" w:rsidRDefault="00AA1202" w:rsidP="00533F0B"/>
        </w:tc>
      </w:tr>
      <w:tr w:rsidR="00AA1202" w14:paraId="2D1C7162" w14:textId="77777777" w:rsidTr="00AA1202">
        <w:trPr>
          <w:trHeight w:val="423"/>
        </w:trPr>
        <w:tc>
          <w:tcPr>
            <w:tcW w:w="1890" w:type="dxa"/>
          </w:tcPr>
          <w:p w14:paraId="1A35E0B7" w14:textId="77777777" w:rsidR="00AA1202" w:rsidRPr="00CB1046" w:rsidRDefault="00AA1202" w:rsidP="00AA1202"/>
        </w:tc>
        <w:tc>
          <w:tcPr>
            <w:tcW w:w="360" w:type="dxa"/>
          </w:tcPr>
          <w:p w14:paraId="1FFA928A" w14:textId="77777777" w:rsidR="00AA1202" w:rsidRPr="00B10F35" w:rsidRDefault="00AA1202" w:rsidP="00EA2C19"/>
        </w:tc>
        <w:tc>
          <w:tcPr>
            <w:tcW w:w="1710" w:type="dxa"/>
          </w:tcPr>
          <w:p w14:paraId="6AD48B9A" w14:textId="77777777" w:rsidR="00AA1202" w:rsidRPr="00FE0E52" w:rsidRDefault="00B63CE5" w:rsidP="00EA2C19">
            <w:sdt>
              <w:sdtPr>
                <w:id w:val="873265804"/>
                <w:placeholder>
                  <w:docPart w:val="F065F7764AAA4A998358E8AF207114E8"/>
                </w:placeholder>
                <w:temporary/>
                <w:showingPlcHdr/>
                <w15:appearance w15:val="hidden"/>
              </w:sdtPr>
              <w:sdtEndPr/>
              <w:sdtContent>
                <w:r w:rsidR="00533F0B" w:rsidRPr="00A77208">
                  <w:t>May 20</w:t>
                </w:r>
                <w:r w:rsidR="0006400E">
                  <w:t>X</w:t>
                </w:r>
                <w:r w:rsidR="00533F0B" w:rsidRPr="00A77208">
                  <w:t>X</w:t>
                </w:r>
              </w:sdtContent>
            </w:sdt>
          </w:p>
        </w:tc>
        <w:tc>
          <w:tcPr>
            <w:tcW w:w="5390" w:type="dxa"/>
          </w:tcPr>
          <w:p w14:paraId="76FC7A1E" w14:textId="77777777" w:rsidR="00AA1202" w:rsidRPr="003B19FB" w:rsidRDefault="00B63CE5" w:rsidP="00AA1202">
            <w:pPr>
              <w:pStyle w:val="Heading2"/>
            </w:pPr>
            <w:sdt>
              <w:sdtPr>
                <w:id w:val="710143855"/>
                <w:placeholder>
                  <w:docPart w:val="0B4D726C1A8C4B3D8FDAAFCC54642135"/>
                </w:placeholder>
                <w:temporary/>
                <w:showingPlcHdr/>
                <w15:appearance w15:val="hidden"/>
              </w:sdtPr>
              <w:sdtEndPr/>
              <w:sdtContent>
                <w:r w:rsidR="00533F0B">
                  <w:t>National Merit Award</w:t>
                </w:r>
              </w:sdtContent>
            </w:sdt>
          </w:p>
          <w:p w14:paraId="4EE5D5BF" w14:textId="77777777" w:rsidR="00AA1202" w:rsidRPr="003B19FB" w:rsidRDefault="00B63CE5" w:rsidP="00AA1202">
            <w:sdt>
              <w:sdtPr>
                <w:id w:val="-185904548"/>
                <w:placeholder>
                  <w:docPart w:val="52C3347AC4A44C2CB88F5B9BD7FC79DE"/>
                </w:placeholder>
                <w:temporary/>
                <w:showingPlcHdr/>
                <w15:appearance w15:val="hidden"/>
              </w:sdtPr>
              <w:sdtEndPr/>
              <w:sdtContent>
                <w:r w:rsidR="00533F0B" w:rsidRPr="003B19FB">
                  <w:t>Brief description</w:t>
                </w:r>
              </w:sdtContent>
            </w:sdt>
          </w:p>
          <w:p w14:paraId="6245DC2C" w14:textId="77777777" w:rsidR="00AA1202" w:rsidRPr="003B7BCE" w:rsidRDefault="00AA1202" w:rsidP="00533F0B"/>
        </w:tc>
      </w:tr>
      <w:tr w:rsidR="00AA1202" w14:paraId="09B349A6" w14:textId="77777777" w:rsidTr="00AA1202">
        <w:trPr>
          <w:trHeight w:val="675"/>
        </w:trPr>
        <w:tc>
          <w:tcPr>
            <w:tcW w:w="1890" w:type="dxa"/>
          </w:tcPr>
          <w:p w14:paraId="37367792" w14:textId="77777777" w:rsidR="00AA1202" w:rsidRPr="00CB1046" w:rsidRDefault="00AA1202" w:rsidP="00AA1202"/>
        </w:tc>
        <w:tc>
          <w:tcPr>
            <w:tcW w:w="360" w:type="dxa"/>
          </w:tcPr>
          <w:p w14:paraId="3F95F401" w14:textId="77777777" w:rsidR="00AA1202" w:rsidRPr="00B10F35" w:rsidRDefault="00AA1202" w:rsidP="00EA2C19"/>
        </w:tc>
        <w:tc>
          <w:tcPr>
            <w:tcW w:w="1710" w:type="dxa"/>
            <w:tcBorders>
              <w:bottom w:val="single" w:sz="4" w:space="0" w:color="auto"/>
            </w:tcBorders>
          </w:tcPr>
          <w:p w14:paraId="76BEADA4" w14:textId="77777777" w:rsidR="00AA1202" w:rsidRPr="00FE0E52" w:rsidRDefault="00B63CE5" w:rsidP="00EA2C19">
            <w:sdt>
              <w:sdtPr>
                <w:id w:val="-1220282790"/>
                <w:placeholder>
                  <w:docPart w:val="609CFF2704C5413EBE269701C2233DFB"/>
                </w:placeholder>
                <w:temporary/>
                <w:showingPlcHdr/>
                <w15:appearance w15:val="hidden"/>
              </w:sdtPr>
              <w:sdtEndPr/>
              <w:sdtContent>
                <w:r w:rsidR="00533F0B" w:rsidRPr="00A77208">
                  <w:t>May 20</w:t>
                </w:r>
                <w:r w:rsidR="0006400E">
                  <w:t>X</w:t>
                </w:r>
                <w:r w:rsidR="00533F0B" w:rsidRPr="00A77208">
                  <w:t>X</w:t>
                </w:r>
              </w:sdtContent>
            </w:sdt>
          </w:p>
        </w:tc>
        <w:tc>
          <w:tcPr>
            <w:tcW w:w="5390" w:type="dxa"/>
            <w:tcBorders>
              <w:bottom w:val="single" w:sz="4" w:space="0" w:color="auto"/>
            </w:tcBorders>
          </w:tcPr>
          <w:p w14:paraId="0C186045" w14:textId="77777777" w:rsidR="00AA1202" w:rsidRPr="003B19FB" w:rsidRDefault="00B63CE5" w:rsidP="003A116D">
            <w:pPr>
              <w:pStyle w:val="Heading2"/>
            </w:pPr>
            <w:sdt>
              <w:sdtPr>
                <w:id w:val="-261147064"/>
                <w:placeholder>
                  <w:docPart w:val="90B41450B70549F09F9D8D8DF8604F03"/>
                </w:placeholder>
                <w:temporary/>
                <w:showingPlcHdr/>
                <w15:appearance w15:val="hidden"/>
              </w:sdtPr>
              <w:sdtEndPr/>
              <w:sdtContent>
                <w:r w:rsidR="003A116D">
                  <w:t>Honor Roll</w:t>
                </w:r>
              </w:sdtContent>
            </w:sdt>
          </w:p>
          <w:p w14:paraId="1E31FBEE" w14:textId="77777777" w:rsidR="00AA1202" w:rsidRDefault="00B63CE5" w:rsidP="00AA1202">
            <w:sdt>
              <w:sdtPr>
                <w:id w:val="-1714035939"/>
                <w:placeholder>
                  <w:docPart w:val="3A1175C1C7054AA38F9F6E649E92525D"/>
                </w:placeholder>
                <w:temporary/>
                <w:showingPlcHdr/>
                <w15:appearance w15:val="hidden"/>
              </w:sdtPr>
              <w:sdtEndPr/>
              <w:sdtContent>
                <w:r w:rsidR="003A116D" w:rsidRPr="003B19FB">
                  <w:t>Brief description</w:t>
                </w:r>
              </w:sdtContent>
            </w:sdt>
          </w:p>
          <w:p w14:paraId="7E9A8A29" w14:textId="77777777" w:rsidR="003A116D" w:rsidRPr="003B7BCE" w:rsidRDefault="003A116D" w:rsidP="00AA1202"/>
        </w:tc>
      </w:tr>
    </w:tbl>
    <w:p w14:paraId="3E1D176F" w14:textId="77777777" w:rsidR="00316B56" w:rsidRPr="005718A0" w:rsidRDefault="00316B56" w:rsidP="001D429D"/>
    <w:tbl>
      <w:tblPr>
        <w:tblW w:w="9355" w:type="dxa"/>
        <w:tblCellMar>
          <w:left w:w="0" w:type="dxa"/>
          <w:right w:w="0" w:type="dxa"/>
        </w:tblCellMar>
        <w:tblLook w:val="04A0" w:firstRow="1" w:lastRow="0" w:firstColumn="1" w:lastColumn="0" w:noHBand="0" w:noVBand="1"/>
      </w:tblPr>
      <w:tblGrid>
        <w:gridCol w:w="1885"/>
        <w:gridCol w:w="360"/>
        <w:gridCol w:w="1710"/>
        <w:gridCol w:w="5400"/>
      </w:tblGrid>
      <w:tr w:rsidR="00410D83" w14:paraId="33847BBD" w14:textId="77777777" w:rsidTr="00AA1202">
        <w:tc>
          <w:tcPr>
            <w:tcW w:w="1885" w:type="dxa"/>
          </w:tcPr>
          <w:p w14:paraId="7D18C4A7" w14:textId="77777777" w:rsidR="00410D83" w:rsidRDefault="00B63CE5" w:rsidP="003A116D">
            <w:pPr>
              <w:pStyle w:val="Heading1"/>
            </w:pPr>
            <w:sdt>
              <w:sdtPr>
                <w:id w:val="-1531339480"/>
                <w:placeholder>
                  <w:docPart w:val="309B34F6EEC5469B953BAAA3694C2938"/>
                </w:placeholder>
                <w:temporary/>
                <w:showingPlcHdr/>
                <w15:appearance w15:val="hidden"/>
              </w:sdtPr>
              <w:sdtEndPr/>
              <w:sdtContent>
                <w:r w:rsidR="003A116D">
                  <w:t>Research experience</w:t>
                </w:r>
              </w:sdtContent>
            </w:sdt>
          </w:p>
        </w:tc>
        <w:tc>
          <w:tcPr>
            <w:tcW w:w="360" w:type="dxa"/>
          </w:tcPr>
          <w:p w14:paraId="3A3D37E0" w14:textId="77777777" w:rsidR="00410D83" w:rsidRDefault="00410D83" w:rsidP="000169F1"/>
        </w:tc>
        <w:tc>
          <w:tcPr>
            <w:tcW w:w="7110" w:type="dxa"/>
            <w:gridSpan w:val="2"/>
          </w:tcPr>
          <w:p w14:paraId="599553EE" w14:textId="77777777" w:rsidR="00410D83" w:rsidRPr="003B19FB" w:rsidRDefault="00B63CE5" w:rsidP="000F4523">
            <w:sdt>
              <w:sdtPr>
                <w:id w:val="-411777327"/>
                <w:placeholder>
                  <w:docPart w:val="B7D4897D242C49F0B2247306F327CA5E"/>
                </w:placeholder>
                <w:temporary/>
                <w:showingPlcHdr/>
                <w15:appearance w15:val="hidden"/>
              </w:sdtPr>
              <w:sdtEndPr/>
              <w:sdtContent>
                <w:r w:rsidR="003A116D" w:rsidRPr="003B19FB">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sdtContent>
            </w:sdt>
          </w:p>
          <w:p w14:paraId="50C1BD35" w14:textId="77777777" w:rsidR="00410D83" w:rsidRDefault="00410D83" w:rsidP="000169F1"/>
        </w:tc>
      </w:tr>
      <w:tr w:rsidR="00410D83" w14:paraId="36F77BFC" w14:textId="77777777" w:rsidTr="00AA1202">
        <w:tc>
          <w:tcPr>
            <w:tcW w:w="1885" w:type="dxa"/>
          </w:tcPr>
          <w:p w14:paraId="7C8BC132" w14:textId="77777777" w:rsidR="00410D83" w:rsidRPr="00A77208" w:rsidRDefault="00410D83" w:rsidP="000169F1"/>
        </w:tc>
        <w:tc>
          <w:tcPr>
            <w:tcW w:w="360" w:type="dxa"/>
          </w:tcPr>
          <w:p w14:paraId="187F9C91" w14:textId="77777777" w:rsidR="00410D83" w:rsidRPr="00A77208" w:rsidRDefault="00410D83" w:rsidP="000169F1"/>
        </w:tc>
        <w:tc>
          <w:tcPr>
            <w:tcW w:w="1710" w:type="dxa"/>
          </w:tcPr>
          <w:p w14:paraId="72A634D3" w14:textId="77777777" w:rsidR="00410D83" w:rsidRPr="00A77208" w:rsidRDefault="00B63CE5" w:rsidP="003A116D">
            <w:sdt>
              <w:sdtPr>
                <w:id w:val="-1649437212"/>
                <w:placeholder>
                  <w:docPart w:val="97FE1427480E4C29AC006728B4068D81"/>
                </w:placeholder>
                <w:temporary/>
                <w:showingPlcHdr/>
                <w15:appearance w15:val="hidden"/>
              </w:sdtPr>
              <w:sdtEndPr/>
              <w:sdtContent>
                <w:r w:rsidR="003A116D">
                  <w:t>20XX-20XX</w:t>
                </w:r>
              </w:sdtContent>
            </w:sdt>
          </w:p>
        </w:tc>
        <w:tc>
          <w:tcPr>
            <w:tcW w:w="5400" w:type="dxa"/>
          </w:tcPr>
          <w:p w14:paraId="6D456DCC" w14:textId="77777777" w:rsidR="00330A51" w:rsidRPr="003B19FB" w:rsidRDefault="00B63CE5" w:rsidP="005718A0">
            <w:sdt>
              <w:sdtPr>
                <w:rPr>
                  <w:rStyle w:val="Bold"/>
                </w:rPr>
                <w:id w:val="-1796672269"/>
                <w:placeholder>
                  <w:docPart w:val="CD35D011C6214F78B55C7C0B140865B4"/>
                </w:placeholder>
                <w:temporary/>
                <w:showingPlcHdr/>
                <w15:appearance w15:val="hidden"/>
              </w:sdtPr>
              <w:sdtEndPr>
                <w:rPr>
                  <w:rStyle w:val="Bold"/>
                </w:rPr>
              </w:sdtEndPr>
              <w:sdtContent>
                <w:r w:rsidR="003A116D" w:rsidRPr="0006400E">
                  <w:rPr>
                    <w:rStyle w:val="Bold"/>
                  </w:rPr>
                  <w:t>Dissertation</w:t>
                </w:r>
              </w:sdtContent>
            </w:sdt>
            <w:r w:rsidR="003A116D" w:rsidRPr="0006400E">
              <w:rPr>
                <w:rStyle w:val="Bold"/>
              </w:rPr>
              <w:t xml:space="preserve"> </w:t>
            </w:r>
            <w:sdt>
              <w:sdtPr>
                <w:id w:val="597138953"/>
                <w:placeholder>
                  <w:docPart w:val="E98F3DC59ACA41ADB51A4F34F6FA99C9"/>
                </w:placeholder>
                <w:temporary/>
                <w:showingPlcHdr/>
                <w15:appearance w15:val="hidden"/>
              </w:sdtPr>
              <w:sdtEndPr>
                <w:rPr>
                  <w:rStyle w:val="Bold"/>
                  <w:b/>
                </w:rPr>
              </w:sdtEndPr>
              <w:sdtContent>
                <w:r w:rsidR="003A116D" w:rsidRPr="005718A0">
                  <w:t>Jasper University, Frankfort, KY</w:t>
                </w:r>
              </w:sdtContent>
            </w:sdt>
          </w:p>
          <w:p w14:paraId="1B9221B9" w14:textId="77777777" w:rsidR="00330A51" w:rsidRPr="003B19FB" w:rsidRDefault="00B63CE5" w:rsidP="0067467A">
            <w:sdt>
              <w:sdtPr>
                <w:id w:val="-869765144"/>
                <w:placeholder>
                  <w:docPart w:val="56863156B71A4D23B16C2E1616BAB722"/>
                </w:placeholder>
                <w:temporary/>
                <w:showingPlcHdr/>
                <w15:appearance w15:val="hidden"/>
              </w:sdtPr>
              <w:sdtEndPr/>
              <w:sdtContent>
                <w:r w:rsidR="003A116D" w:rsidRPr="003B19FB">
                  <w:t>Advisor: Name</w:t>
                </w:r>
              </w:sdtContent>
            </w:sdt>
          </w:p>
          <w:p w14:paraId="50247E5D" w14:textId="77777777" w:rsidR="00330A51" w:rsidRPr="0006400E" w:rsidRDefault="00B63CE5" w:rsidP="0006400E">
            <w:pPr>
              <w:pStyle w:val="Heading3"/>
            </w:pPr>
            <w:sdt>
              <w:sdtPr>
                <w:id w:val="-1124153202"/>
                <w:placeholder>
                  <w:docPart w:val="81A3C829CB064F5BA152D82A6D117B19"/>
                </w:placeholder>
                <w:temporary/>
                <w:showingPlcHdr/>
                <w15:appearance w15:val="hidden"/>
              </w:sdtPr>
              <w:sdtEndPr/>
              <w:sdtContent>
                <w:r w:rsidR="003A116D" w:rsidRPr="0006400E">
                  <w:t>Skill/Accomplishment/Project</w:t>
                </w:r>
              </w:sdtContent>
            </w:sdt>
          </w:p>
          <w:p w14:paraId="23108C8E" w14:textId="77777777" w:rsidR="00330A51" w:rsidRPr="0006400E" w:rsidRDefault="00B63CE5" w:rsidP="0006400E">
            <w:pPr>
              <w:pStyle w:val="Heading3"/>
            </w:pPr>
            <w:sdt>
              <w:sdtPr>
                <w:id w:val="-1350569298"/>
                <w:placeholder>
                  <w:docPart w:val="E6B51B17B5FE4FC99B1743860DB04FCD"/>
                </w:placeholder>
                <w:temporary/>
                <w:showingPlcHdr/>
                <w15:appearance w15:val="hidden"/>
              </w:sdtPr>
              <w:sdtEndPr/>
              <w:sdtContent>
                <w:r w:rsidR="003A116D" w:rsidRPr="0006400E">
                  <w:t>Skill/Accomplishment/Project</w:t>
                </w:r>
              </w:sdtContent>
            </w:sdt>
          </w:p>
          <w:p w14:paraId="4CECE419" w14:textId="77777777" w:rsidR="00410D83" w:rsidRPr="00A77208" w:rsidRDefault="00410D83" w:rsidP="0024251D"/>
        </w:tc>
      </w:tr>
      <w:tr w:rsidR="00410D83" w14:paraId="039E7FAD" w14:textId="77777777" w:rsidTr="00AA1202">
        <w:tc>
          <w:tcPr>
            <w:tcW w:w="1885" w:type="dxa"/>
          </w:tcPr>
          <w:p w14:paraId="4F5C3169" w14:textId="77777777" w:rsidR="00410D83" w:rsidRPr="00A77208" w:rsidRDefault="00410D83" w:rsidP="000169F1"/>
        </w:tc>
        <w:tc>
          <w:tcPr>
            <w:tcW w:w="360" w:type="dxa"/>
          </w:tcPr>
          <w:p w14:paraId="1EE07232" w14:textId="77777777" w:rsidR="00410D83" w:rsidRPr="00A77208" w:rsidRDefault="00410D83" w:rsidP="000169F1"/>
        </w:tc>
        <w:tc>
          <w:tcPr>
            <w:tcW w:w="1710" w:type="dxa"/>
          </w:tcPr>
          <w:p w14:paraId="2389B4F8" w14:textId="77777777" w:rsidR="00410D83" w:rsidRPr="00A77208" w:rsidRDefault="00B63CE5" w:rsidP="00184209">
            <w:sdt>
              <w:sdtPr>
                <w:id w:val="-529338615"/>
                <w:placeholder>
                  <w:docPart w:val="89493CEBE43D4D42BDD5E9389D724F17"/>
                </w:placeholder>
                <w:temporary/>
                <w:showingPlcHdr/>
                <w15:appearance w15:val="hidden"/>
              </w:sdtPr>
              <w:sdtEndPr/>
              <w:sdtContent>
                <w:r w:rsidR="003A116D">
                  <w:t>20XX-20XX</w:t>
                </w:r>
              </w:sdtContent>
            </w:sdt>
          </w:p>
        </w:tc>
        <w:tc>
          <w:tcPr>
            <w:tcW w:w="5400" w:type="dxa"/>
          </w:tcPr>
          <w:p w14:paraId="74F04889" w14:textId="77777777" w:rsidR="00330A51" w:rsidRPr="003B19FB" w:rsidRDefault="00B63CE5" w:rsidP="0067467A">
            <w:sdt>
              <w:sdtPr>
                <w:rPr>
                  <w:rStyle w:val="Bold"/>
                </w:rPr>
                <w:id w:val="-228309933"/>
                <w:placeholder>
                  <w:docPart w:val="039C944481FE49EEB9A9F11F6D92E1DB"/>
                </w:placeholder>
                <w:temporary/>
                <w:showingPlcHdr/>
                <w15:appearance w15:val="hidden"/>
              </w:sdtPr>
              <w:sdtEndPr>
                <w:rPr>
                  <w:rStyle w:val="Bold"/>
                </w:rPr>
              </w:sdtEndPr>
              <w:sdtContent>
                <w:r w:rsidR="003A116D" w:rsidRPr="0006400E">
                  <w:rPr>
                    <w:rStyle w:val="Bold"/>
                  </w:rPr>
                  <w:t>Institution/Company/Organization,</w:t>
                </w:r>
              </w:sdtContent>
            </w:sdt>
            <w:r w:rsidR="003A116D">
              <w:rPr>
                <w:rStyle w:val="Bold"/>
              </w:rPr>
              <w:t xml:space="preserve"> </w:t>
            </w:r>
            <w:sdt>
              <w:sdtPr>
                <w:id w:val="-1148204063"/>
                <w:placeholder>
                  <w:docPart w:val="967C987D804249368C75A1EDCA68F6CD"/>
                </w:placeholder>
                <w:temporary/>
                <w15:appearance w15:val="hidden"/>
              </w:sdtPr>
              <w:sdtEndPr>
                <w:rPr>
                  <w:rStyle w:val="Bold"/>
                  <w:b/>
                </w:rPr>
              </w:sdtEndPr>
              <w:sdtContent>
                <w:r w:rsidR="003A116D" w:rsidRPr="003B19FB">
                  <w:t>Location</w:t>
                </w:r>
              </w:sdtContent>
            </w:sdt>
          </w:p>
          <w:p w14:paraId="411BA3AF" w14:textId="77777777" w:rsidR="00330A51" w:rsidRPr="003B19FB" w:rsidRDefault="00B63CE5" w:rsidP="0067467A">
            <w:sdt>
              <w:sdtPr>
                <w:id w:val="-926495581"/>
                <w:placeholder>
                  <w:docPart w:val="47264E01752941FD98007A9A8F8A9B3A"/>
                </w:placeholder>
                <w:temporary/>
                <w:showingPlcHdr/>
                <w15:appearance w15:val="hidden"/>
              </w:sdtPr>
              <w:sdtEndPr>
                <w:rPr>
                  <w:rStyle w:val="Bold"/>
                  <w:b/>
                </w:rPr>
              </w:sdtEndPr>
              <w:sdtContent>
                <w:r w:rsidR="0024251D" w:rsidRPr="003A116D">
                  <w:rPr>
                    <w:rStyle w:val="Bold"/>
                  </w:rPr>
                  <w:t>Position,</w:t>
                </w:r>
              </w:sdtContent>
            </w:sdt>
            <w:r w:rsidR="0024251D" w:rsidRPr="0024251D">
              <w:t xml:space="preserve"> </w:t>
            </w:r>
            <w:sdt>
              <w:sdtPr>
                <w:id w:val="-1475369750"/>
                <w:placeholder>
                  <w:docPart w:val="77F96557CBD04C8E8CF1B92BAD5509FE"/>
                </w:placeholder>
                <w:temporary/>
                <w:showingPlcHdr/>
                <w15:appearance w15:val="hidden"/>
              </w:sdtPr>
              <w:sdtEndPr>
                <w:rPr>
                  <w:rStyle w:val="Bold"/>
                  <w:b/>
                </w:rPr>
              </w:sdtEndPr>
              <w:sdtContent>
                <w:r w:rsidR="0024251D" w:rsidRPr="003B19FB">
                  <w:t>Lab or Advisor Name</w:t>
                </w:r>
              </w:sdtContent>
            </w:sdt>
          </w:p>
          <w:p w14:paraId="5C634A69" w14:textId="77777777" w:rsidR="00330A51" w:rsidRPr="0006400E" w:rsidRDefault="00B63CE5" w:rsidP="0006400E">
            <w:pPr>
              <w:pStyle w:val="Heading3"/>
            </w:pPr>
            <w:sdt>
              <w:sdtPr>
                <w:id w:val="80187954"/>
                <w:placeholder>
                  <w:docPart w:val="C493867B62E942D88B88F78BB38D35FA"/>
                </w:placeholder>
                <w:temporary/>
                <w:showingPlcHdr/>
                <w15:appearance w15:val="hidden"/>
              </w:sdtPr>
              <w:sdtEndPr/>
              <w:sdtContent>
                <w:r w:rsidR="0024251D" w:rsidRPr="0006400E">
                  <w:t>Skill/Accomplishment/Project</w:t>
                </w:r>
              </w:sdtContent>
            </w:sdt>
          </w:p>
          <w:p w14:paraId="682A962D" w14:textId="77777777" w:rsidR="00330A51" w:rsidRPr="0006400E" w:rsidRDefault="00B63CE5" w:rsidP="0006400E">
            <w:pPr>
              <w:pStyle w:val="Heading3"/>
            </w:pPr>
            <w:sdt>
              <w:sdtPr>
                <w:id w:val="-1162607880"/>
                <w:placeholder>
                  <w:docPart w:val="3C1C6B83931349D88118B97BAE393E78"/>
                </w:placeholder>
                <w:temporary/>
                <w:showingPlcHdr/>
                <w15:appearance w15:val="hidden"/>
              </w:sdtPr>
              <w:sdtEndPr/>
              <w:sdtContent>
                <w:r w:rsidR="0024251D" w:rsidRPr="0006400E">
                  <w:t>Skill/Accomplishment/Project</w:t>
                </w:r>
              </w:sdtContent>
            </w:sdt>
          </w:p>
          <w:p w14:paraId="44D03C1A" w14:textId="77777777" w:rsidR="00410D83" w:rsidRPr="00A77208" w:rsidRDefault="00410D83" w:rsidP="0024251D"/>
        </w:tc>
      </w:tr>
      <w:tr w:rsidR="00410D83" w14:paraId="167510AE" w14:textId="77777777" w:rsidTr="00AA1202">
        <w:tc>
          <w:tcPr>
            <w:tcW w:w="1885" w:type="dxa"/>
          </w:tcPr>
          <w:p w14:paraId="7294B53C" w14:textId="77777777" w:rsidR="00410D83" w:rsidRPr="00A77208" w:rsidRDefault="00410D83" w:rsidP="000169F1"/>
        </w:tc>
        <w:tc>
          <w:tcPr>
            <w:tcW w:w="360" w:type="dxa"/>
          </w:tcPr>
          <w:p w14:paraId="4DF9B123" w14:textId="77777777" w:rsidR="00410D83" w:rsidRPr="00A77208" w:rsidRDefault="00410D83" w:rsidP="000169F1"/>
        </w:tc>
        <w:tc>
          <w:tcPr>
            <w:tcW w:w="1710" w:type="dxa"/>
          </w:tcPr>
          <w:p w14:paraId="7F0D6CBE" w14:textId="77777777" w:rsidR="00410D83" w:rsidRDefault="00B63CE5" w:rsidP="00184209">
            <w:sdt>
              <w:sdtPr>
                <w:id w:val="2016648984"/>
                <w:placeholder>
                  <w:docPart w:val="2523310A3AE44A5BBAA07BEE8D742BBD"/>
                </w:placeholder>
                <w:temporary/>
                <w:showingPlcHdr/>
                <w15:appearance w15:val="hidden"/>
              </w:sdtPr>
              <w:sdtEndPr/>
              <w:sdtContent>
                <w:r w:rsidR="003A116D">
                  <w:t>20XX-20XX</w:t>
                </w:r>
              </w:sdtContent>
            </w:sdt>
          </w:p>
        </w:tc>
        <w:tc>
          <w:tcPr>
            <w:tcW w:w="5400" w:type="dxa"/>
          </w:tcPr>
          <w:p w14:paraId="4111BDD8" w14:textId="77777777" w:rsidR="00330A51" w:rsidRPr="003A116D" w:rsidRDefault="00B63CE5" w:rsidP="00230261">
            <w:pPr>
              <w:rPr>
                <w:rStyle w:val="Bold"/>
              </w:rPr>
            </w:pPr>
            <w:sdt>
              <w:sdtPr>
                <w:rPr>
                  <w:rStyle w:val="Bold"/>
                </w:rPr>
                <w:id w:val="-977222681"/>
                <w:placeholder>
                  <w:docPart w:val="F99D706272704D429CE461A432549DEF"/>
                </w:placeholder>
                <w:temporary/>
                <w:showingPlcHdr/>
                <w15:appearance w15:val="hidden"/>
              </w:sdtPr>
              <w:sdtEndPr>
                <w:rPr>
                  <w:rStyle w:val="Bold"/>
                </w:rPr>
              </w:sdtEndPr>
              <w:sdtContent>
                <w:r w:rsidR="0024251D" w:rsidRPr="0006400E">
                  <w:rPr>
                    <w:rStyle w:val="Bold"/>
                  </w:rPr>
                  <w:t>Company/Organization</w:t>
                </w:r>
                <w:r w:rsidR="00230261" w:rsidRPr="0006400E">
                  <w:rPr>
                    <w:rStyle w:val="Bold"/>
                  </w:rPr>
                  <w:t>,</w:t>
                </w:r>
              </w:sdtContent>
            </w:sdt>
            <w:r w:rsidR="00230261">
              <w:rPr>
                <w:rStyle w:val="Bold"/>
              </w:rPr>
              <w:t xml:space="preserve"> </w:t>
            </w:r>
            <w:sdt>
              <w:sdtPr>
                <w:id w:val="1121181589"/>
                <w:placeholder>
                  <w:docPart w:val="519E56F4D1664B4BA50CD16EF8342203"/>
                </w:placeholder>
                <w:temporary/>
                <w15:appearance w15:val="hidden"/>
              </w:sdtPr>
              <w:sdtEndPr/>
              <w:sdtContent>
                <w:r w:rsidR="00230261" w:rsidRPr="00230261">
                  <w:t>Location</w:t>
                </w:r>
              </w:sdtContent>
            </w:sdt>
          </w:p>
          <w:p w14:paraId="60ACD505" w14:textId="77777777" w:rsidR="00330A51" w:rsidRPr="003A116D" w:rsidRDefault="00B63CE5" w:rsidP="00230261">
            <w:pPr>
              <w:rPr>
                <w:rStyle w:val="Bold"/>
              </w:rPr>
            </w:pPr>
            <w:sdt>
              <w:sdtPr>
                <w:rPr>
                  <w:b/>
                </w:rPr>
                <w:id w:val="1049042277"/>
                <w:placeholder>
                  <w:docPart w:val="3D9A12DEA708455480114E02F7257607"/>
                </w:placeholder>
                <w:temporary/>
                <w:showingPlcHdr/>
                <w15:appearance w15:val="hidden"/>
              </w:sdtPr>
              <w:sdtEndPr>
                <w:rPr>
                  <w:rStyle w:val="Bold"/>
                </w:rPr>
              </w:sdtEndPr>
              <w:sdtContent>
                <w:r w:rsidR="0024251D" w:rsidRPr="003A116D">
                  <w:rPr>
                    <w:rStyle w:val="Bold"/>
                  </w:rPr>
                  <w:t>Position</w:t>
                </w:r>
              </w:sdtContent>
            </w:sdt>
            <w:r w:rsidR="00230261">
              <w:rPr>
                <w:rStyle w:val="Bold"/>
              </w:rPr>
              <w:t xml:space="preserve"> </w:t>
            </w:r>
            <w:sdt>
              <w:sdtPr>
                <w:id w:val="-162239149"/>
                <w:placeholder>
                  <w:docPart w:val="E63E93A7445E4752B91DE4AFF659B110"/>
                </w:placeholder>
                <w:temporary/>
                <w:showingPlcHdr/>
                <w15:appearance w15:val="hidden"/>
              </w:sdtPr>
              <w:sdtEndPr/>
              <w:sdtContent>
                <w:r w:rsidR="00230261" w:rsidRPr="00230261">
                  <w:t>Lab or Advisor Name</w:t>
                </w:r>
              </w:sdtContent>
            </w:sdt>
          </w:p>
          <w:p w14:paraId="6174FA94" w14:textId="77777777" w:rsidR="00330A51" w:rsidRPr="0006400E" w:rsidRDefault="00B63CE5" w:rsidP="0006400E">
            <w:pPr>
              <w:pStyle w:val="Heading3"/>
            </w:pPr>
            <w:sdt>
              <w:sdtPr>
                <w:id w:val="-1300140051"/>
                <w:placeholder>
                  <w:docPart w:val="5DFC4FD3099541F1A9305973A696253C"/>
                </w:placeholder>
                <w:temporary/>
                <w:showingPlcHdr/>
                <w15:appearance w15:val="hidden"/>
              </w:sdtPr>
              <w:sdtEndPr/>
              <w:sdtContent>
                <w:r w:rsidR="0024251D" w:rsidRPr="0006400E">
                  <w:t>Skill/Accomplishment/Project</w:t>
                </w:r>
              </w:sdtContent>
            </w:sdt>
          </w:p>
          <w:p w14:paraId="5FBDF0D5" w14:textId="77777777" w:rsidR="00330A51" w:rsidRPr="0006400E" w:rsidRDefault="00B63CE5" w:rsidP="0006400E">
            <w:pPr>
              <w:pStyle w:val="Heading3"/>
            </w:pPr>
            <w:sdt>
              <w:sdtPr>
                <w:id w:val="1443026211"/>
                <w:placeholder>
                  <w:docPart w:val="1AD505483B0C4FA28F1D124A78E7B642"/>
                </w:placeholder>
                <w:temporary/>
                <w:showingPlcHdr/>
                <w15:appearance w15:val="hidden"/>
              </w:sdtPr>
              <w:sdtEndPr/>
              <w:sdtContent>
                <w:r w:rsidR="0024251D" w:rsidRPr="0006400E">
                  <w:t>Skill/Accomplishment/Project</w:t>
                </w:r>
              </w:sdtContent>
            </w:sdt>
          </w:p>
          <w:p w14:paraId="14CCF8E4" w14:textId="77777777" w:rsidR="00410D83" w:rsidRDefault="00410D83" w:rsidP="0024251D"/>
        </w:tc>
      </w:tr>
    </w:tbl>
    <w:p w14:paraId="240DB27D" w14:textId="77777777" w:rsidR="00A90527" w:rsidRPr="005718A0" w:rsidRDefault="00A90527" w:rsidP="00E90499"/>
    <w:tbl>
      <w:tblPr>
        <w:tblW w:w="9355" w:type="dxa"/>
        <w:tblCellMar>
          <w:left w:w="0" w:type="dxa"/>
          <w:right w:w="0" w:type="dxa"/>
        </w:tblCellMar>
        <w:tblLook w:val="0600" w:firstRow="0" w:lastRow="0" w:firstColumn="0" w:lastColumn="0" w:noHBand="1" w:noVBand="1"/>
      </w:tblPr>
      <w:tblGrid>
        <w:gridCol w:w="1885"/>
        <w:gridCol w:w="360"/>
        <w:gridCol w:w="1710"/>
        <w:gridCol w:w="635"/>
        <w:gridCol w:w="4765"/>
      </w:tblGrid>
      <w:tr w:rsidR="00E90499" w14:paraId="406CAC3B" w14:textId="77777777" w:rsidTr="00306AAD">
        <w:trPr>
          <w:trHeight w:val="270"/>
        </w:trPr>
        <w:tc>
          <w:tcPr>
            <w:tcW w:w="1885" w:type="dxa"/>
          </w:tcPr>
          <w:p w14:paraId="3C851FA1" w14:textId="77777777" w:rsidR="00E90499" w:rsidRDefault="00E90499" w:rsidP="000160CF"/>
        </w:tc>
        <w:tc>
          <w:tcPr>
            <w:tcW w:w="360" w:type="dxa"/>
          </w:tcPr>
          <w:p w14:paraId="5A1B427F" w14:textId="77777777" w:rsidR="00E90499" w:rsidRDefault="00E90499" w:rsidP="000160CF"/>
        </w:tc>
        <w:tc>
          <w:tcPr>
            <w:tcW w:w="1710" w:type="dxa"/>
            <w:tcBorders>
              <w:bottom w:val="single" w:sz="4" w:space="0" w:color="auto"/>
            </w:tcBorders>
          </w:tcPr>
          <w:p w14:paraId="62D2E843" w14:textId="77777777" w:rsidR="00E90499" w:rsidRDefault="00E90499" w:rsidP="000160CF"/>
        </w:tc>
        <w:tc>
          <w:tcPr>
            <w:tcW w:w="5400" w:type="dxa"/>
            <w:gridSpan w:val="2"/>
            <w:tcBorders>
              <w:bottom w:val="single" w:sz="4" w:space="0" w:color="auto"/>
            </w:tcBorders>
          </w:tcPr>
          <w:p w14:paraId="50254248" w14:textId="77777777" w:rsidR="00E90499" w:rsidRDefault="00E90499" w:rsidP="000160CF"/>
        </w:tc>
      </w:tr>
      <w:tr w:rsidR="00E90499" w14:paraId="2429264E" w14:textId="77777777" w:rsidTr="00E90499">
        <w:trPr>
          <w:trHeight w:val="260"/>
        </w:trPr>
        <w:tc>
          <w:tcPr>
            <w:tcW w:w="1885" w:type="dxa"/>
          </w:tcPr>
          <w:p w14:paraId="241838BD" w14:textId="77777777" w:rsidR="00E90499" w:rsidRDefault="00E90499" w:rsidP="000160CF"/>
        </w:tc>
        <w:tc>
          <w:tcPr>
            <w:tcW w:w="360" w:type="dxa"/>
          </w:tcPr>
          <w:p w14:paraId="50457450" w14:textId="77777777" w:rsidR="00E90499" w:rsidRDefault="00E90499" w:rsidP="000160CF"/>
        </w:tc>
        <w:tc>
          <w:tcPr>
            <w:tcW w:w="1710" w:type="dxa"/>
            <w:tcBorders>
              <w:top w:val="single" w:sz="4" w:space="0" w:color="auto"/>
            </w:tcBorders>
          </w:tcPr>
          <w:p w14:paraId="138C101C" w14:textId="77777777" w:rsidR="00E90499" w:rsidRDefault="00E90499" w:rsidP="000160CF"/>
        </w:tc>
        <w:tc>
          <w:tcPr>
            <w:tcW w:w="5400" w:type="dxa"/>
            <w:gridSpan w:val="2"/>
            <w:tcBorders>
              <w:top w:val="single" w:sz="4" w:space="0" w:color="auto"/>
            </w:tcBorders>
          </w:tcPr>
          <w:p w14:paraId="7F52BCFD" w14:textId="77777777" w:rsidR="00E90499" w:rsidRDefault="00E90499" w:rsidP="000160CF"/>
        </w:tc>
      </w:tr>
      <w:tr w:rsidR="00E90499" w14:paraId="13AD3499" w14:textId="77777777" w:rsidTr="00E90499">
        <w:trPr>
          <w:trHeight w:val="1890"/>
        </w:trPr>
        <w:tc>
          <w:tcPr>
            <w:tcW w:w="1885" w:type="dxa"/>
          </w:tcPr>
          <w:p w14:paraId="59AF437E" w14:textId="77777777" w:rsidR="00E90499" w:rsidRDefault="00B63CE5" w:rsidP="002C44FA">
            <w:pPr>
              <w:pStyle w:val="Heading1"/>
            </w:pPr>
            <w:sdt>
              <w:sdtPr>
                <w:id w:val="-529881412"/>
                <w:placeholder>
                  <w:docPart w:val="5ED8A11BD4804569B8E09727A468E7B7"/>
                </w:placeholder>
                <w:temporary/>
                <w:showingPlcHdr/>
                <w15:appearance w15:val="hidden"/>
              </w:sdtPr>
              <w:sdtEndPr/>
              <w:sdtContent>
                <w:r w:rsidR="002C44FA">
                  <w:t>Teaching experience</w:t>
                </w:r>
              </w:sdtContent>
            </w:sdt>
          </w:p>
        </w:tc>
        <w:tc>
          <w:tcPr>
            <w:tcW w:w="360" w:type="dxa"/>
          </w:tcPr>
          <w:p w14:paraId="33BD2BB7" w14:textId="77777777" w:rsidR="00E90499" w:rsidRDefault="00E90499" w:rsidP="000160CF"/>
        </w:tc>
        <w:tc>
          <w:tcPr>
            <w:tcW w:w="7110" w:type="dxa"/>
            <w:gridSpan w:val="3"/>
          </w:tcPr>
          <w:p w14:paraId="7B42D761" w14:textId="77777777" w:rsidR="00E90499" w:rsidRPr="003B19FB" w:rsidRDefault="00B63CE5" w:rsidP="000160CF">
            <w:sdt>
              <w:sdtPr>
                <w:id w:val="-1747635310"/>
                <w:placeholder>
                  <w:docPart w:val="0C1A9598F6EE4417965CB5C3172D2468"/>
                </w:placeholder>
                <w:temporary/>
                <w:showingPlcHdr/>
                <w15:appearance w15:val="hidden"/>
              </w:sdtPr>
              <w:sdtEndPr/>
              <w:sdtContent>
                <w:r w:rsidR="002C44FA" w:rsidRPr="003B19FB">
                  <w:t>When you list courses, include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sdtContent>
            </w:sdt>
          </w:p>
          <w:p w14:paraId="4E4DA484" w14:textId="77777777" w:rsidR="00E90499" w:rsidRDefault="00E90499" w:rsidP="000160CF"/>
        </w:tc>
      </w:tr>
      <w:tr w:rsidR="00E90499" w14:paraId="3E202900" w14:textId="77777777" w:rsidTr="00E90499">
        <w:trPr>
          <w:trHeight w:val="2340"/>
        </w:trPr>
        <w:tc>
          <w:tcPr>
            <w:tcW w:w="1885" w:type="dxa"/>
            <w:vMerge w:val="restart"/>
          </w:tcPr>
          <w:p w14:paraId="76C7807C" w14:textId="77777777" w:rsidR="00E90499" w:rsidRPr="00A77208" w:rsidRDefault="00E90499" w:rsidP="000160CF"/>
        </w:tc>
        <w:tc>
          <w:tcPr>
            <w:tcW w:w="360" w:type="dxa"/>
            <w:vMerge w:val="restart"/>
          </w:tcPr>
          <w:p w14:paraId="5E990A02" w14:textId="77777777" w:rsidR="00E90499" w:rsidRPr="00A77208" w:rsidRDefault="00E90499" w:rsidP="000160CF"/>
        </w:tc>
        <w:tc>
          <w:tcPr>
            <w:tcW w:w="1710" w:type="dxa"/>
            <w:vMerge w:val="restart"/>
          </w:tcPr>
          <w:p w14:paraId="3021DD66" w14:textId="77777777" w:rsidR="00E90499" w:rsidRPr="00A77208" w:rsidRDefault="00B63CE5" w:rsidP="002C44FA">
            <w:sdt>
              <w:sdtPr>
                <w:id w:val="-463652621"/>
                <w:placeholder>
                  <w:docPart w:val="2BC5632830084A5A89EE3FDF6AE577F6"/>
                </w:placeholder>
                <w:temporary/>
                <w:showingPlcHdr/>
                <w15:appearance w15:val="hidden"/>
              </w:sdtPr>
              <w:sdtEndPr/>
              <w:sdtContent>
                <w:r w:rsidR="002C44FA">
                  <w:t>20XX-20XX</w:t>
                </w:r>
              </w:sdtContent>
            </w:sdt>
          </w:p>
        </w:tc>
        <w:tc>
          <w:tcPr>
            <w:tcW w:w="5400" w:type="dxa"/>
            <w:gridSpan w:val="2"/>
          </w:tcPr>
          <w:p w14:paraId="1E375066" w14:textId="77777777" w:rsidR="00E90499" w:rsidRPr="00E90499" w:rsidRDefault="00B63CE5" w:rsidP="00230261">
            <w:sdt>
              <w:sdtPr>
                <w:rPr>
                  <w:rStyle w:val="Bold"/>
                </w:rPr>
                <w:id w:val="-1845077537"/>
                <w:placeholder>
                  <w:docPart w:val="A6B2815A1FF94BCD9ED8F56B53135B88"/>
                </w:placeholder>
                <w:temporary/>
                <w:showingPlcHdr/>
                <w15:appearance w15:val="hidden"/>
              </w:sdtPr>
              <w:sdtEndPr>
                <w:rPr>
                  <w:rStyle w:val="Bold"/>
                </w:rPr>
              </w:sdtEndPr>
              <w:sdtContent>
                <w:r w:rsidR="002C44FA" w:rsidRPr="00230261">
                  <w:rPr>
                    <w:rStyle w:val="Bold"/>
                  </w:rPr>
                  <w:t>Name of University,</w:t>
                </w:r>
              </w:sdtContent>
            </w:sdt>
            <w:r w:rsidR="00230261">
              <w:t xml:space="preserve"> </w:t>
            </w:r>
            <w:sdt>
              <w:sdtPr>
                <w:id w:val="527457341"/>
                <w:placeholder>
                  <w:docPart w:val="B57E803501904291A4F9C430E407BB69"/>
                </w:placeholder>
                <w:temporary/>
                <w15:appearance w15:val="hidden"/>
              </w:sdtPr>
              <w:sdtEndPr/>
              <w:sdtContent>
                <w:r w:rsidR="00230261" w:rsidRPr="00230261">
                  <w:t>Location</w:t>
                </w:r>
              </w:sdtContent>
            </w:sdt>
          </w:p>
          <w:p w14:paraId="4B141153" w14:textId="77777777" w:rsidR="00E90499" w:rsidRPr="00E90499" w:rsidRDefault="00B63CE5" w:rsidP="00230261">
            <w:sdt>
              <w:sdtPr>
                <w:rPr>
                  <w:rStyle w:val="Bold"/>
                </w:rPr>
                <w:id w:val="2098288946"/>
                <w:placeholder>
                  <w:docPart w:val="67FA42E463B347678D9BCB515A6225EC"/>
                </w:placeholder>
                <w:temporary/>
                <w:showingPlcHdr/>
                <w15:appearance w15:val="hidden"/>
              </w:sdtPr>
              <w:sdtEndPr>
                <w:rPr>
                  <w:rStyle w:val="Bold"/>
                </w:rPr>
              </w:sdtEndPr>
              <w:sdtContent>
                <w:r w:rsidR="002C44FA" w:rsidRPr="00230261">
                  <w:rPr>
                    <w:rStyle w:val="Bold"/>
                  </w:rPr>
                  <w:t>Associate Professor,</w:t>
                </w:r>
              </w:sdtContent>
            </w:sdt>
            <w:r w:rsidR="00230261" w:rsidRPr="00230261">
              <w:rPr>
                <w:rStyle w:val="Bold"/>
              </w:rPr>
              <w:t xml:space="preserve"> </w:t>
            </w:r>
            <w:sdt>
              <w:sdtPr>
                <w:id w:val="961540005"/>
                <w:placeholder>
                  <w:docPart w:val="3B38315A13AC4785B9D8F8F059EE5AE7"/>
                </w:placeholder>
                <w:showingPlcHdr/>
                <w15:appearance w15:val="hidden"/>
              </w:sdtPr>
              <w:sdtEndPr/>
              <w:sdtContent>
                <w:r w:rsidR="00230261" w:rsidRPr="00230261">
                  <w:t>Department</w:t>
                </w:r>
              </w:sdtContent>
            </w:sdt>
          </w:p>
          <w:p w14:paraId="5BE986CD" w14:textId="77777777" w:rsidR="00E90499" w:rsidRPr="0006400E" w:rsidRDefault="00B63CE5" w:rsidP="0006400E">
            <w:pPr>
              <w:pStyle w:val="Heading3"/>
            </w:pPr>
            <w:sdt>
              <w:sdtPr>
                <w:id w:val="-1103410595"/>
                <w:placeholder>
                  <w:docPart w:val="35A83A34C6F14CF88EAEC5733563B4EA"/>
                </w:placeholder>
                <w:temporary/>
                <w:showingPlcHdr/>
                <w15:appearance w15:val="hidden"/>
              </w:sdtPr>
              <w:sdtEndPr/>
              <w:sdtContent>
                <w:r w:rsidR="002C44FA" w:rsidRPr="0006400E">
                  <w:t>Taught Name of Course, an undergraduate course averaging 120 students per semester, covering the following topics: topic, topic, topic, topic</w:t>
                </w:r>
              </w:sdtContent>
            </w:sdt>
          </w:p>
          <w:p w14:paraId="28E544A9" w14:textId="77777777" w:rsidR="00E90499" w:rsidRPr="0006400E" w:rsidRDefault="00B63CE5" w:rsidP="0006400E">
            <w:pPr>
              <w:pStyle w:val="Heading3"/>
            </w:pPr>
            <w:sdt>
              <w:sdtPr>
                <w:id w:val="786703730"/>
                <w:placeholder>
                  <w:docPart w:val="2EAD4D09F6B6452A8AEB5F78EAB3C575"/>
                </w:placeholder>
                <w:temporary/>
                <w:showingPlcHdr/>
                <w15:appearance w15:val="hidden"/>
              </w:sdtPr>
              <w:sdtEndPr/>
              <w:sdtContent>
                <w:r w:rsidR="002C44FA" w:rsidRPr="0006400E">
                  <w:t>Developed quizzes, exams, and homework</w:t>
                </w:r>
              </w:sdtContent>
            </w:sdt>
          </w:p>
          <w:p w14:paraId="7E87C73B" w14:textId="77777777" w:rsidR="00E90499" w:rsidRPr="0006400E" w:rsidRDefault="00B63CE5" w:rsidP="0006400E">
            <w:pPr>
              <w:pStyle w:val="Heading3"/>
            </w:pPr>
            <w:sdt>
              <w:sdtPr>
                <w:id w:val="-104583155"/>
                <w:placeholder>
                  <w:docPart w:val="2DA7DA76A76B46F99848C9BB09759CB4"/>
                </w:placeholder>
                <w:temporary/>
                <w:showingPlcHdr/>
                <w15:appearance w15:val="hidden"/>
              </w:sdtPr>
              <w:sdtEndPr/>
              <w:sdtContent>
                <w:r w:rsidR="002C44FA" w:rsidRPr="0006400E">
                  <w:t>Revised the syllabus to meet accreditation standards</w:t>
                </w:r>
              </w:sdtContent>
            </w:sdt>
          </w:p>
          <w:p w14:paraId="39F31958" w14:textId="77777777" w:rsidR="00E90499" w:rsidRPr="00A77208" w:rsidRDefault="00B63CE5" w:rsidP="0006400E">
            <w:pPr>
              <w:pStyle w:val="Heading3"/>
            </w:pPr>
            <w:sdt>
              <w:sdtPr>
                <w:id w:val="-1926945088"/>
                <w:placeholder>
                  <w:docPart w:val="65AA6A0C3ABE44E2BFC61CA28CD428BE"/>
                </w:placeholder>
                <w:temporary/>
                <w:showingPlcHdr/>
                <w15:appearance w15:val="hidden"/>
              </w:sdtPr>
              <w:sdtEndPr/>
              <w:sdtContent>
                <w:r w:rsidR="002C44FA" w:rsidRPr="0006400E">
                  <w:t>Coordinated grading and labs with a team of 4 teaching assistants</w:t>
                </w:r>
              </w:sdtContent>
            </w:sdt>
          </w:p>
        </w:tc>
      </w:tr>
      <w:tr w:rsidR="00E90499" w14:paraId="038A4A98" w14:textId="77777777" w:rsidTr="00E90499">
        <w:trPr>
          <w:trHeight w:val="2325"/>
        </w:trPr>
        <w:tc>
          <w:tcPr>
            <w:tcW w:w="1885" w:type="dxa"/>
            <w:vMerge/>
          </w:tcPr>
          <w:p w14:paraId="72D1AB48" w14:textId="77777777" w:rsidR="00E90499" w:rsidRPr="00A77208" w:rsidRDefault="00E90499" w:rsidP="000160CF"/>
        </w:tc>
        <w:tc>
          <w:tcPr>
            <w:tcW w:w="360" w:type="dxa"/>
            <w:vMerge/>
          </w:tcPr>
          <w:p w14:paraId="70A4D187" w14:textId="77777777" w:rsidR="00E90499" w:rsidRPr="00A77208" w:rsidRDefault="00E90499" w:rsidP="000160CF"/>
        </w:tc>
        <w:tc>
          <w:tcPr>
            <w:tcW w:w="1710" w:type="dxa"/>
            <w:vMerge/>
          </w:tcPr>
          <w:p w14:paraId="7E07294A" w14:textId="77777777" w:rsidR="00E90499" w:rsidRDefault="00E90499" w:rsidP="00E90499"/>
        </w:tc>
        <w:tc>
          <w:tcPr>
            <w:tcW w:w="635" w:type="dxa"/>
          </w:tcPr>
          <w:p w14:paraId="73C808D2" w14:textId="77777777" w:rsidR="00E90499" w:rsidRPr="003B19FB" w:rsidRDefault="00E90499" w:rsidP="00E90499">
            <w:pPr>
              <w:pStyle w:val="Heading2"/>
            </w:pPr>
          </w:p>
        </w:tc>
        <w:tc>
          <w:tcPr>
            <w:tcW w:w="4765" w:type="dxa"/>
          </w:tcPr>
          <w:p w14:paraId="5C0753C1" w14:textId="77777777" w:rsidR="00E90499" w:rsidRPr="00FD1071" w:rsidRDefault="00B63CE5" w:rsidP="00E90499">
            <w:pPr>
              <w:pStyle w:val="Heading2"/>
            </w:pPr>
            <w:sdt>
              <w:sdtPr>
                <w:id w:val="-1677492629"/>
                <w:placeholder>
                  <w:docPart w:val="DC2EC8AB70C14089AD9CC042C0BFAB7E"/>
                </w:placeholder>
                <w:temporary/>
                <w:showingPlcHdr/>
                <w15:appearance w15:val="hidden"/>
              </w:sdtPr>
              <w:sdtEndPr/>
              <w:sdtContent>
                <w:r w:rsidR="002C44FA" w:rsidRPr="00FD1071">
                  <w:t xml:space="preserve">Doctoral </w:t>
                </w:r>
                <w:r w:rsidR="002C44FA">
                  <w:t>s</w:t>
                </w:r>
                <w:r w:rsidR="002C44FA" w:rsidRPr="00FD1071">
                  <w:t xml:space="preserve">tudents </w:t>
                </w:r>
                <w:r w:rsidR="002C44FA">
                  <w:t>a</w:t>
                </w:r>
                <w:r w:rsidR="002C44FA" w:rsidRPr="00FD1071">
                  <w:t>dvised</w:t>
                </w:r>
              </w:sdtContent>
            </w:sdt>
          </w:p>
          <w:p w14:paraId="2024E982" w14:textId="77777777" w:rsidR="00E90499" w:rsidRPr="00FD1071" w:rsidRDefault="00B63CE5" w:rsidP="00E90499">
            <w:sdt>
              <w:sdtPr>
                <w:id w:val="2058435568"/>
                <w:placeholder>
                  <w:docPart w:val="634C583DF1FD45D585DC17AA16B03993"/>
                </w:placeholder>
                <w:temporary/>
                <w:showingPlcHdr/>
                <w15:appearance w15:val="hidden"/>
              </w:sdtPr>
              <w:sdtEndPr/>
              <w:sdtContent>
                <w:r w:rsidR="002C44FA" w:rsidRPr="00FD1071">
                  <w:t>Name, “Thesis Title”, Date Graduated</w:t>
                </w:r>
              </w:sdtContent>
            </w:sdt>
          </w:p>
          <w:p w14:paraId="431EE443" w14:textId="77777777" w:rsidR="00E90499" w:rsidRPr="00FD1071" w:rsidRDefault="00B63CE5" w:rsidP="00E90499">
            <w:sdt>
              <w:sdtPr>
                <w:id w:val="331645566"/>
                <w:placeholder>
                  <w:docPart w:val="A850297F4C4746DAA540F78A9D7097B1"/>
                </w:placeholder>
                <w:temporary/>
                <w:showingPlcHdr/>
                <w15:appearance w15:val="hidden"/>
              </w:sdtPr>
              <w:sdtEndPr/>
              <w:sdtContent>
                <w:r w:rsidR="002C44FA" w:rsidRPr="00FD1071">
                  <w:t>Name, “Thesis Title”, Date Graduated</w:t>
                </w:r>
              </w:sdtContent>
            </w:sdt>
          </w:p>
          <w:p w14:paraId="1327B57C" w14:textId="77777777" w:rsidR="00E90499" w:rsidRPr="00FD1071" w:rsidRDefault="00B63CE5" w:rsidP="00E90499">
            <w:sdt>
              <w:sdtPr>
                <w:id w:val="-1179346133"/>
                <w:placeholder>
                  <w:docPart w:val="1D3C137F945741B49D41560A13A81E5C"/>
                </w:placeholder>
                <w:temporary/>
                <w:showingPlcHdr/>
                <w15:appearance w15:val="hidden"/>
              </w:sdtPr>
              <w:sdtEndPr/>
              <w:sdtContent>
                <w:r w:rsidR="002C44FA" w:rsidRPr="00FD1071">
                  <w:t>Name, “Thesis Title”, Date Graduated</w:t>
                </w:r>
              </w:sdtContent>
            </w:sdt>
          </w:p>
          <w:p w14:paraId="756A1309" w14:textId="77777777" w:rsidR="00E90499" w:rsidRPr="00FD1071" w:rsidRDefault="00E90499" w:rsidP="00E90499"/>
          <w:p w14:paraId="01693AEE" w14:textId="77777777" w:rsidR="00E90499" w:rsidRPr="00FD1071" w:rsidRDefault="00B63CE5" w:rsidP="00E90499">
            <w:pPr>
              <w:pStyle w:val="Heading2"/>
            </w:pPr>
            <w:sdt>
              <w:sdtPr>
                <w:id w:val="2101760122"/>
                <w:placeholder>
                  <w:docPart w:val="8EACB7BED8A84CDC958DA11F1EA050F2"/>
                </w:placeholder>
                <w:temporary/>
                <w:showingPlcHdr/>
                <w15:appearance w15:val="hidden"/>
              </w:sdtPr>
              <w:sdtEndPr/>
              <w:sdtContent>
                <w:r w:rsidR="002C44FA" w:rsidRPr="00FD1071">
                  <w:t xml:space="preserve">Master’s </w:t>
                </w:r>
                <w:r w:rsidR="002C44FA">
                  <w:t>s</w:t>
                </w:r>
                <w:r w:rsidR="002C44FA" w:rsidRPr="00FD1071">
                  <w:t xml:space="preserve">tudents </w:t>
                </w:r>
                <w:r w:rsidR="002C44FA">
                  <w:t>a</w:t>
                </w:r>
                <w:r w:rsidR="002C44FA" w:rsidRPr="00FD1071">
                  <w:t>dvised</w:t>
                </w:r>
              </w:sdtContent>
            </w:sdt>
          </w:p>
          <w:p w14:paraId="3D067D46" w14:textId="77777777" w:rsidR="00E90499" w:rsidRPr="00FD1071" w:rsidRDefault="00B63CE5" w:rsidP="00E90499">
            <w:sdt>
              <w:sdtPr>
                <w:id w:val="-836699440"/>
                <w:placeholder>
                  <w:docPart w:val="F143A21B74EE415AAD77EF54427C08DE"/>
                </w:placeholder>
                <w:temporary/>
                <w:showingPlcHdr/>
                <w15:appearance w15:val="hidden"/>
              </w:sdtPr>
              <w:sdtEndPr/>
              <w:sdtContent>
                <w:r w:rsidR="002C44FA" w:rsidRPr="00FD1071">
                  <w:t>Name, “Thesis Title”, Date Graduated</w:t>
                </w:r>
              </w:sdtContent>
            </w:sdt>
          </w:p>
          <w:p w14:paraId="3D00C4D7" w14:textId="77777777" w:rsidR="002C44FA" w:rsidRPr="00FD1071" w:rsidRDefault="00B63CE5" w:rsidP="002C44FA">
            <w:sdt>
              <w:sdtPr>
                <w:id w:val="-1702614008"/>
                <w:placeholder>
                  <w:docPart w:val="6540099FB3D34180AE0F139E4CA100D1"/>
                </w:placeholder>
                <w:temporary/>
                <w:showingPlcHdr/>
                <w15:appearance w15:val="hidden"/>
              </w:sdtPr>
              <w:sdtEndPr/>
              <w:sdtContent>
                <w:r w:rsidR="002C44FA" w:rsidRPr="00FD1071">
                  <w:t>Name, “Thesis Title”, Date Graduated</w:t>
                </w:r>
              </w:sdtContent>
            </w:sdt>
          </w:p>
          <w:p w14:paraId="618C4C50" w14:textId="77777777" w:rsidR="00E90499" w:rsidRDefault="00B63CE5" w:rsidP="002C44FA">
            <w:sdt>
              <w:sdtPr>
                <w:id w:val="-398514519"/>
                <w:placeholder>
                  <w:docPart w:val="C67A3B29E8AF42328BBEB27748FFE593"/>
                </w:placeholder>
                <w:temporary/>
                <w:showingPlcHdr/>
                <w15:appearance w15:val="hidden"/>
              </w:sdtPr>
              <w:sdtEndPr/>
              <w:sdtContent>
                <w:r w:rsidR="002C44FA" w:rsidRPr="00FD1071">
                  <w:t>Name, “Thesis Title”, Date Graduated</w:t>
                </w:r>
              </w:sdtContent>
            </w:sdt>
          </w:p>
          <w:p w14:paraId="5E587B97" w14:textId="77777777" w:rsidR="002C44FA" w:rsidRPr="003B19FB" w:rsidRDefault="002C44FA" w:rsidP="002C44FA"/>
        </w:tc>
      </w:tr>
      <w:tr w:rsidR="00E90499" w14:paraId="0F4D3E9F" w14:textId="77777777" w:rsidTr="00F9456D">
        <w:trPr>
          <w:cantSplit/>
        </w:trPr>
        <w:tc>
          <w:tcPr>
            <w:tcW w:w="1885" w:type="dxa"/>
          </w:tcPr>
          <w:p w14:paraId="6B5C4A8F" w14:textId="77777777" w:rsidR="00E90499" w:rsidRPr="00A77208" w:rsidRDefault="00E90499" w:rsidP="000160CF"/>
        </w:tc>
        <w:tc>
          <w:tcPr>
            <w:tcW w:w="360" w:type="dxa"/>
          </w:tcPr>
          <w:p w14:paraId="4EA549A2" w14:textId="77777777" w:rsidR="00E90499" w:rsidRPr="00A77208" w:rsidRDefault="00E90499" w:rsidP="000160CF"/>
        </w:tc>
        <w:tc>
          <w:tcPr>
            <w:tcW w:w="1710" w:type="dxa"/>
          </w:tcPr>
          <w:p w14:paraId="3606A518" w14:textId="77777777" w:rsidR="00E90499" w:rsidRPr="00A77208" w:rsidRDefault="00B63CE5" w:rsidP="00E90499">
            <w:sdt>
              <w:sdtPr>
                <w:id w:val="-1419020143"/>
                <w:placeholder>
                  <w:docPart w:val="7073003FBE0A4021A50C106564C1DDE8"/>
                </w:placeholder>
                <w:temporary/>
                <w:showingPlcHdr/>
                <w15:appearance w15:val="hidden"/>
              </w:sdtPr>
              <w:sdtEndPr/>
              <w:sdtContent>
                <w:r w:rsidR="002C44FA">
                  <w:t>20XX-20XX</w:t>
                </w:r>
              </w:sdtContent>
            </w:sdt>
          </w:p>
        </w:tc>
        <w:tc>
          <w:tcPr>
            <w:tcW w:w="5400" w:type="dxa"/>
            <w:gridSpan w:val="2"/>
          </w:tcPr>
          <w:p w14:paraId="37F84A02" w14:textId="77777777" w:rsidR="00230261" w:rsidRPr="00E90499" w:rsidRDefault="00B63CE5" w:rsidP="00230261">
            <w:sdt>
              <w:sdtPr>
                <w:rPr>
                  <w:rStyle w:val="Bold"/>
                </w:rPr>
                <w:id w:val="-586227868"/>
                <w:placeholder>
                  <w:docPart w:val="A9454FC216164BF2A471BF4208B207C0"/>
                </w:placeholder>
                <w:temporary/>
                <w:showingPlcHdr/>
                <w15:appearance w15:val="hidden"/>
              </w:sdtPr>
              <w:sdtEndPr>
                <w:rPr>
                  <w:rStyle w:val="Bold"/>
                </w:rPr>
              </w:sdtEndPr>
              <w:sdtContent>
                <w:r w:rsidR="00230261" w:rsidRPr="00230261">
                  <w:rPr>
                    <w:rStyle w:val="Bold"/>
                  </w:rPr>
                  <w:t>Name of University,</w:t>
                </w:r>
              </w:sdtContent>
            </w:sdt>
            <w:r w:rsidR="00230261">
              <w:t xml:space="preserve"> </w:t>
            </w:r>
            <w:sdt>
              <w:sdtPr>
                <w:id w:val="1709838135"/>
                <w:placeholder>
                  <w:docPart w:val="54A7F167DBBD499E857D1C72D6AB03CD"/>
                </w:placeholder>
                <w:temporary/>
                <w15:appearance w15:val="hidden"/>
              </w:sdtPr>
              <w:sdtEndPr/>
              <w:sdtContent>
                <w:r w:rsidR="00230261" w:rsidRPr="00230261">
                  <w:t>Location</w:t>
                </w:r>
              </w:sdtContent>
            </w:sdt>
          </w:p>
          <w:p w14:paraId="4B3C02B9" w14:textId="77777777" w:rsidR="00230261" w:rsidRPr="00E90499" w:rsidRDefault="00B63CE5" w:rsidP="00230261">
            <w:sdt>
              <w:sdtPr>
                <w:rPr>
                  <w:rStyle w:val="Bold"/>
                </w:rPr>
                <w:id w:val="-332533001"/>
                <w:placeholder>
                  <w:docPart w:val="7B5AA6504A104E80A0B810AECA5CAA99"/>
                </w:placeholder>
                <w:temporary/>
                <w:showingPlcHdr/>
                <w15:appearance w15:val="hidden"/>
              </w:sdtPr>
              <w:sdtEndPr>
                <w:rPr>
                  <w:rStyle w:val="Bold"/>
                </w:rPr>
              </w:sdtEndPr>
              <w:sdtContent>
                <w:r w:rsidR="00230261">
                  <w:rPr>
                    <w:rStyle w:val="Bold"/>
                  </w:rPr>
                  <w:t>Teaching Assistant</w:t>
                </w:r>
                <w:r w:rsidR="00230261" w:rsidRPr="00230261">
                  <w:rPr>
                    <w:rStyle w:val="Bold"/>
                  </w:rPr>
                  <w:t>,</w:t>
                </w:r>
              </w:sdtContent>
            </w:sdt>
            <w:r w:rsidR="00230261" w:rsidRPr="00230261">
              <w:rPr>
                <w:rStyle w:val="Bold"/>
              </w:rPr>
              <w:t xml:space="preserve"> </w:t>
            </w:r>
            <w:sdt>
              <w:sdtPr>
                <w:id w:val="1750000649"/>
                <w:placeholder>
                  <w:docPart w:val="C06FF303C6F1466C831A149D8D241B2F"/>
                </w:placeholder>
                <w:showingPlcHdr/>
                <w15:appearance w15:val="hidden"/>
              </w:sdtPr>
              <w:sdtEndPr/>
              <w:sdtContent>
                <w:r w:rsidR="00230261" w:rsidRPr="00230261">
                  <w:t>Department</w:t>
                </w:r>
              </w:sdtContent>
            </w:sdt>
          </w:p>
          <w:p w14:paraId="58413E6F" w14:textId="77777777" w:rsidR="00E90499" w:rsidRPr="0006400E" w:rsidRDefault="00B63CE5" w:rsidP="0006400E">
            <w:pPr>
              <w:pStyle w:val="Heading3"/>
            </w:pPr>
            <w:sdt>
              <w:sdtPr>
                <w:id w:val="-1483537789"/>
                <w:placeholder>
                  <w:docPart w:val="FBF584CDE2594A93934C9026F757933B"/>
                </w:placeholder>
                <w:temporary/>
                <w:showingPlcHdr/>
                <w15:appearance w15:val="hidden"/>
              </w:sdtPr>
              <w:sdtEndPr/>
              <w:sdtContent>
                <w:r w:rsidR="00F80170" w:rsidRPr="0006400E">
                  <w:t>Highlight important projects, duties, skills, and responsibilities following a consistent grammatical style</w:t>
                </w:r>
              </w:sdtContent>
            </w:sdt>
          </w:p>
          <w:p w14:paraId="5A051040" w14:textId="77777777" w:rsidR="00E90499" w:rsidRPr="00A77208" w:rsidRDefault="00E90499" w:rsidP="000160CF"/>
        </w:tc>
      </w:tr>
    </w:tbl>
    <w:p w14:paraId="2168054C" w14:textId="77777777" w:rsidR="00330A51" w:rsidRPr="005718A0" w:rsidRDefault="00330A51" w:rsidP="001D429D"/>
    <w:tbl>
      <w:tblPr>
        <w:tblW w:w="9355" w:type="dxa"/>
        <w:tblCellMar>
          <w:left w:w="0" w:type="dxa"/>
          <w:right w:w="0" w:type="dxa"/>
        </w:tblCellMar>
        <w:tblLook w:val="04A0" w:firstRow="1" w:lastRow="0" w:firstColumn="1" w:lastColumn="0" w:noHBand="0" w:noVBand="1"/>
      </w:tblPr>
      <w:tblGrid>
        <w:gridCol w:w="1885"/>
        <w:gridCol w:w="360"/>
        <w:gridCol w:w="1710"/>
        <w:gridCol w:w="5400"/>
      </w:tblGrid>
      <w:tr w:rsidR="007C413B" w14:paraId="36874E65" w14:textId="77777777" w:rsidTr="007C413B">
        <w:tc>
          <w:tcPr>
            <w:tcW w:w="1885" w:type="dxa"/>
          </w:tcPr>
          <w:p w14:paraId="2E9FFC8B" w14:textId="77777777" w:rsidR="007C413B" w:rsidRDefault="007C413B" w:rsidP="000160CF"/>
        </w:tc>
        <w:tc>
          <w:tcPr>
            <w:tcW w:w="360" w:type="dxa"/>
          </w:tcPr>
          <w:p w14:paraId="4AA8225C" w14:textId="77777777" w:rsidR="007C413B" w:rsidRDefault="007C413B" w:rsidP="000160CF"/>
        </w:tc>
        <w:tc>
          <w:tcPr>
            <w:tcW w:w="1710" w:type="dxa"/>
            <w:tcBorders>
              <w:top w:val="single" w:sz="4" w:space="0" w:color="auto"/>
            </w:tcBorders>
          </w:tcPr>
          <w:p w14:paraId="2F3AF04D" w14:textId="77777777" w:rsidR="007C413B" w:rsidRDefault="007C413B" w:rsidP="000160CF"/>
        </w:tc>
        <w:tc>
          <w:tcPr>
            <w:tcW w:w="5400" w:type="dxa"/>
            <w:tcBorders>
              <w:top w:val="single" w:sz="4" w:space="0" w:color="auto"/>
            </w:tcBorders>
          </w:tcPr>
          <w:p w14:paraId="03217B64" w14:textId="77777777" w:rsidR="007C413B" w:rsidRDefault="007C413B" w:rsidP="000160CF"/>
        </w:tc>
      </w:tr>
      <w:tr w:rsidR="007C413B" w14:paraId="3F993560" w14:textId="77777777" w:rsidTr="007C413B">
        <w:tc>
          <w:tcPr>
            <w:tcW w:w="1885" w:type="dxa"/>
          </w:tcPr>
          <w:p w14:paraId="7FD752D4" w14:textId="77777777" w:rsidR="007C413B" w:rsidRPr="000E7ACB" w:rsidRDefault="00B63CE5" w:rsidP="00F80170">
            <w:pPr>
              <w:pStyle w:val="Heading1"/>
            </w:pPr>
            <w:sdt>
              <w:sdtPr>
                <w:id w:val="1592582711"/>
                <w:placeholder>
                  <w:docPart w:val="A92B7B32AB294AE6B06B4DFD0493F874"/>
                </w:placeholder>
                <w:temporary/>
                <w:showingPlcHdr/>
                <w15:appearance w15:val="hidden"/>
              </w:sdtPr>
              <w:sdtEndPr/>
              <w:sdtContent>
                <w:r w:rsidR="00F80170" w:rsidRPr="003B19FB">
                  <w:t>Publications</w:t>
                </w:r>
              </w:sdtContent>
            </w:sdt>
          </w:p>
        </w:tc>
        <w:tc>
          <w:tcPr>
            <w:tcW w:w="360" w:type="dxa"/>
          </w:tcPr>
          <w:p w14:paraId="02919391" w14:textId="77777777" w:rsidR="007C413B" w:rsidRDefault="007C413B" w:rsidP="000160CF"/>
        </w:tc>
        <w:tc>
          <w:tcPr>
            <w:tcW w:w="7110" w:type="dxa"/>
            <w:gridSpan w:val="2"/>
          </w:tcPr>
          <w:p w14:paraId="25D6E197" w14:textId="77777777" w:rsidR="007C413B" w:rsidRDefault="00B63CE5" w:rsidP="00F80170">
            <w:sdt>
              <w:sdtPr>
                <w:id w:val="-1478757858"/>
                <w:placeholder>
                  <w:docPart w:val="C502F7E0131244C39B923DECD66A7327"/>
                </w:placeholder>
                <w:temporary/>
                <w:showingPlcHdr/>
                <w15:appearance w15:val="hidden"/>
              </w:sdtPr>
              <w:sdtEndPr/>
              <w:sdtContent>
                <w:r w:rsidR="00F80170" w:rsidRPr="003B19FB">
                  <w:t xml:space="preserve">List your publications in reverse chronological order. Use an acceptable reference format commonly used in your field. Group your publications into different categories if you have a sufficient number to do so. </w:t>
                </w:r>
              </w:sdtContent>
            </w:sdt>
          </w:p>
        </w:tc>
      </w:tr>
      <w:tr w:rsidR="007C413B" w14:paraId="783F89AD" w14:textId="77777777" w:rsidTr="007C413B">
        <w:tc>
          <w:tcPr>
            <w:tcW w:w="1885" w:type="dxa"/>
          </w:tcPr>
          <w:p w14:paraId="73A17458" w14:textId="77777777" w:rsidR="007C413B" w:rsidRPr="00A77208" w:rsidRDefault="007C413B" w:rsidP="000160CF"/>
        </w:tc>
        <w:tc>
          <w:tcPr>
            <w:tcW w:w="360" w:type="dxa"/>
          </w:tcPr>
          <w:p w14:paraId="13F95752" w14:textId="77777777" w:rsidR="007C413B" w:rsidRPr="00A77208" w:rsidRDefault="007C413B" w:rsidP="000160CF"/>
        </w:tc>
        <w:tc>
          <w:tcPr>
            <w:tcW w:w="1710" w:type="dxa"/>
          </w:tcPr>
          <w:p w14:paraId="5F97A84C" w14:textId="77777777" w:rsidR="007C413B" w:rsidRPr="00345F8B" w:rsidRDefault="00B63CE5" w:rsidP="00F80170">
            <w:sdt>
              <w:sdtPr>
                <w:id w:val="1406031788"/>
                <w:placeholder>
                  <w:docPart w:val="7692B2BF8CFA4B56877476C788E9C99E"/>
                </w:placeholder>
                <w:temporary/>
                <w:showingPlcHdr/>
                <w15:appearance w15:val="hidden"/>
              </w:sdtPr>
              <w:sdtEndPr/>
              <w:sdtContent>
                <w:r w:rsidR="00F80170">
                  <w:t>20XX</w:t>
                </w:r>
              </w:sdtContent>
            </w:sdt>
          </w:p>
        </w:tc>
        <w:tc>
          <w:tcPr>
            <w:tcW w:w="5400" w:type="dxa"/>
          </w:tcPr>
          <w:p w14:paraId="58205EB3" w14:textId="77777777" w:rsidR="007C413B" w:rsidRPr="009B5FC8" w:rsidRDefault="00B63CE5" w:rsidP="000160CF">
            <w:pPr>
              <w:pStyle w:val="Heading2"/>
            </w:pPr>
            <w:sdt>
              <w:sdtPr>
                <w:id w:val="-502283030"/>
                <w:placeholder>
                  <w:docPart w:val="286B4DDBF72941C2BB676C19A483FC53"/>
                </w:placeholder>
                <w:temporary/>
                <w:showingPlcHdr/>
                <w15:appearance w15:val="hidden"/>
              </w:sdtPr>
              <w:sdtEndPr/>
              <w:sdtContent>
                <w:r w:rsidR="00F80170" w:rsidRPr="009B5FC8">
                  <w:t>Books</w:t>
                </w:r>
              </w:sdtContent>
            </w:sdt>
          </w:p>
          <w:p w14:paraId="6CDDD2DD" w14:textId="77777777" w:rsidR="007C413B" w:rsidRPr="009B5FC8" w:rsidRDefault="007C413B" w:rsidP="000160CF"/>
          <w:p w14:paraId="14EF6053" w14:textId="77777777" w:rsidR="007C413B" w:rsidRPr="009B5FC8" w:rsidRDefault="00B63CE5" w:rsidP="000160CF">
            <w:sdt>
              <w:sdtPr>
                <w:id w:val="-1162536412"/>
                <w:placeholder>
                  <w:docPart w:val="C776005977074290BD18F0C1ABE0E1C5"/>
                </w:placeholder>
                <w:temporary/>
                <w:showingPlcHdr/>
                <w15:appearance w15:val="hidden"/>
              </w:sdtPr>
              <w:sdtEndPr/>
              <w:sdtContent>
                <w:r w:rsidR="00F80170" w:rsidRPr="009B5FC8">
                  <w:t>Lastname, F.M., Book Title, Location: Publisher</w:t>
                </w:r>
              </w:sdtContent>
            </w:sdt>
            <w:r w:rsidR="007C413B" w:rsidRPr="009B5FC8">
              <w:t xml:space="preserve"> </w:t>
            </w:r>
          </w:p>
          <w:p w14:paraId="3E4F0354" w14:textId="77777777" w:rsidR="007C413B" w:rsidRPr="009B5FC8" w:rsidRDefault="007C413B" w:rsidP="000160CF"/>
        </w:tc>
      </w:tr>
      <w:tr w:rsidR="007C413B" w14:paraId="3ECCBD05" w14:textId="77777777" w:rsidTr="007C413B">
        <w:tc>
          <w:tcPr>
            <w:tcW w:w="1885" w:type="dxa"/>
          </w:tcPr>
          <w:p w14:paraId="38919BB9" w14:textId="77777777" w:rsidR="007C413B" w:rsidRPr="00A77208" w:rsidRDefault="007C413B" w:rsidP="000160CF"/>
        </w:tc>
        <w:tc>
          <w:tcPr>
            <w:tcW w:w="360" w:type="dxa"/>
          </w:tcPr>
          <w:p w14:paraId="450FD502" w14:textId="77777777" w:rsidR="007C413B" w:rsidRPr="00A77208" w:rsidRDefault="007C413B" w:rsidP="000160CF"/>
        </w:tc>
        <w:tc>
          <w:tcPr>
            <w:tcW w:w="1710" w:type="dxa"/>
          </w:tcPr>
          <w:p w14:paraId="0B6B8E8A" w14:textId="77777777" w:rsidR="007C413B" w:rsidRPr="00A77208" w:rsidRDefault="00B63CE5" w:rsidP="007C413B">
            <w:sdt>
              <w:sdtPr>
                <w:id w:val="323862706"/>
                <w:placeholder>
                  <w:docPart w:val="B61F29CFFBDE47C28E9708AB33B9B1D9"/>
                </w:placeholder>
                <w:temporary/>
                <w:showingPlcHdr/>
                <w15:appearance w15:val="hidden"/>
              </w:sdtPr>
              <w:sdtEndPr/>
              <w:sdtContent>
                <w:r w:rsidR="00F80170">
                  <w:t>20XX</w:t>
                </w:r>
              </w:sdtContent>
            </w:sdt>
          </w:p>
        </w:tc>
        <w:tc>
          <w:tcPr>
            <w:tcW w:w="5400" w:type="dxa"/>
          </w:tcPr>
          <w:p w14:paraId="3847EB52" w14:textId="77777777" w:rsidR="007C413B" w:rsidRPr="009B5FC8" w:rsidRDefault="00B63CE5" w:rsidP="000160CF">
            <w:pPr>
              <w:pStyle w:val="Heading2"/>
            </w:pPr>
            <w:sdt>
              <w:sdtPr>
                <w:id w:val="-1926948160"/>
                <w:placeholder>
                  <w:docPart w:val="5EB6C0E6FF174CABB14034F409F50715"/>
                </w:placeholder>
                <w:temporary/>
                <w:showingPlcHdr/>
                <w15:appearance w15:val="hidden"/>
              </w:sdtPr>
              <w:sdtEndPr/>
              <w:sdtContent>
                <w:r w:rsidR="00F80170" w:rsidRPr="009B5FC8">
                  <w:t xml:space="preserve">Journal </w:t>
                </w:r>
                <w:r w:rsidR="00F80170">
                  <w:t>p</w:t>
                </w:r>
                <w:r w:rsidR="00F80170" w:rsidRPr="009B5FC8">
                  <w:t>ublications</w:t>
                </w:r>
              </w:sdtContent>
            </w:sdt>
          </w:p>
          <w:p w14:paraId="3A1B828E" w14:textId="77777777" w:rsidR="007C413B" w:rsidRPr="009B5FC8" w:rsidRDefault="007C413B" w:rsidP="000160CF"/>
          <w:p w14:paraId="4C6C4C4A" w14:textId="77777777" w:rsidR="007C413B" w:rsidRPr="009B5FC8" w:rsidRDefault="00B63CE5" w:rsidP="000160CF">
            <w:sdt>
              <w:sdtPr>
                <w:id w:val="541334541"/>
                <w:placeholder>
                  <w:docPart w:val="7E21414E6BF1421AA01DD7F0D58F4AE0"/>
                </w:placeholder>
                <w:temporary/>
                <w:showingPlcHdr/>
                <w15:appearance w15:val="hidden"/>
              </w:sdtPr>
              <w:sdtEndPr/>
              <w:sdtContent>
                <w:r w:rsidR="00F80170" w:rsidRPr="009B5FC8">
                  <w:t>Lastname, F.M., Lastname, F.M., and Lastname, F.M., “Article Title,” Journal Name, vol. 1, no. 3, 2008, pp. 503-509.</w:t>
                </w:r>
              </w:sdtContent>
            </w:sdt>
          </w:p>
          <w:p w14:paraId="71B79064" w14:textId="77777777" w:rsidR="007C413B" w:rsidRPr="009B5FC8" w:rsidRDefault="007C413B" w:rsidP="000160CF"/>
          <w:p w14:paraId="2A2B408B" w14:textId="77777777" w:rsidR="00F80170" w:rsidRPr="009B5FC8" w:rsidRDefault="00B63CE5" w:rsidP="00F80170">
            <w:sdt>
              <w:sdtPr>
                <w:id w:val="-417795772"/>
                <w:placeholder>
                  <w:docPart w:val="8680315951394520879B88AF484E818B"/>
                </w:placeholder>
                <w:temporary/>
                <w:showingPlcHdr/>
                <w15:appearance w15:val="hidden"/>
              </w:sdtPr>
              <w:sdtEndPr/>
              <w:sdtContent>
                <w:r w:rsidR="00F80170" w:rsidRPr="009B5FC8">
                  <w:t>Lastname, F.M., Lastname, F.M., and Lastname, F.M., “Article Title,” Journal Name, vol. 1, no. 3, 2008, pp. 503-509.</w:t>
                </w:r>
              </w:sdtContent>
            </w:sdt>
          </w:p>
          <w:p w14:paraId="5857E3D8" w14:textId="77777777" w:rsidR="007C413B" w:rsidRPr="009B5FC8" w:rsidRDefault="00F80170" w:rsidP="00F80170">
            <w:r w:rsidRPr="009B5FC8">
              <w:t xml:space="preserve"> </w:t>
            </w:r>
          </w:p>
        </w:tc>
      </w:tr>
      <w:tr w:rsidR="007C413B" w14:paraId="06F23E42" w14:textId="77777777" w:rsidTr="007C413B">
        <w:tc>
          <w:tcPr>
            <w:tcW w:w="1885" w:type="dxa"/>
          </w:tcPr>
          <w:p w14:paraId="4F7C43B4" w14:textId="77777777" w:rsidR="007C413B" w:rsidRPr="00A77208" w:rsidRDefault="007C413B" w:rsidP="000160CF"/>
        </w:tc>
        <w:tc>
          <w:tcPr>
            <w:tcW w:w="360" w:type="dxa"/>
          </w:tcPr>
          <w:p w14:paraId="6D3E36E4" w14:textId="77777777" w:rsidR="007C413B" w:rsidRPr="00A77208" w:rsidRDefault="007C413B" w:rsidP="000160CF"/>
        </w:tc>
        <w:tc>
          <w:tcPr>
            <w:tcW w:w="1710" w:type="dxa"/>
          </w:tcPr>
          <w:p w14:paraId="06CCB541" w14:textId="77777777" w:rsidR="007C413B" w:rsidRPr="003B19FB" w:rsidRDefault="00B63CE5" w:rsidP="007C413B">
            <w:sdt>
              <w:sdtPr>
                <w:id w:val="374583265"/>
                <w:placeholder>
                  <w:docPart w:val="C097C776FDF94B2DAB71123BBB134B88"/>
                </w:placeholder>
                <w:temporary/>
                <w:showingPlcHdr/>
                <w15:appearance w15:val="hidden"/>
              </w:sdtPr>
              <w:sdtEndPr/>
              <w:sdtContent>
                <w:r w:rsidR="00F80170">
                  <w:t>20XX</w:t>
                </w:r>
              </w:sdtContent>
            </w:sdt>
          </w:p>
        </w:tc>
        <w:tc>
          <w:tcPr>
            <w:tcW w:w="5400" w:type="dxa"/>
          </w:tcPr>
          <w:p w14:paraId="76522BCB" w14:textId="77777777" w:rsidR="007C413B" w:rsidRPr="009B5FC8" w:rsidRDefault="00B63CE5" w:rsidP="000160CF">
            <w:pPr>
              <w:pStyle w:val="Heading2"/>
            </w:pPr>
            <w:sdt>
              <w:sdtPr>
                <w:id w:val="-1253198903"/>
                <w:placeholder>
                  <w:docPart w:val="1D8A6DEC0CF9461697A4A18F1C0D4BB7"/>
                </w:placeholder>
                <w:temporary/>
                <w:showingPlcHdr/>
                <w15:appearance w15:val="hidden"/>
              </w:sdtPr>
              <w:sdtEndPr/>
              <w:sdtContent>
                <w:r w:rsidR="00F80170" w:rsidRPr="009B5FC8">
                  <w:t xml:space="preserve">Journal </w:t>
                </w:r>
                <w:r w:rsidR="00F80170">
                  <w:t>p</w:t>
                </w:r>
                <w:r w:rsidR="00F80170" w:rsidRPr="009B5FC8">
                  <w:t xml:space="preserve">apers </w:t>
                </w:r>
                <w:r w:rsidR="00F80170">
                  <w:t>a</w:t>
                </w:r>
                <w:r w:rsidR="00F80170" w:rsidRPr="009B5FC8">
                  <w:t>ccepted</w:t>
                </w:r>
              </w:sdtContent>
            </w:sdt>
          </w:p>
          <w:p w14:paraId="4966F8E4" w14:textId="77777777" w:rsidR="007C413B" w:rsidRPr="009B5FC8" w:rsidRDefault="007C413B" w:rsidP="000160CF"/>
          <w:p w14:paraId="0E671D45" w14:textId="77777777" w:rsidR="007C413B" w:rsidRPr="009B5FC8" w:rsidRDefault="00B63CE5" w:rsidP="000160CF">
            <w:sdt>
              <w:sdtPr>
                <w:id w:val="1611017378"/>
                <w:placeholder>
                  <w:docPart w:val="29CE9E86F16B4223B4B1AA14A32D1E49"/>
                </w:placeholder>
                <w:temporary/>
                <w:showingPlcHdr/>
                <w15:appearance w15:val="hidden"/>
              </w:sdtPr>
              <w:sdtEndPr/>
              <w:sdtContent>
                <w:r w:rsidR="00F80170" w:rsidRPr="009B5FC8">
                  <w:t>Lastname, F.M., Lastname, F.M., and Lastname, F.M., “Article Title,” To be published in: Journal Name.</w:t>
                </w:r>
              </w:sdtContent>
            </w:sdt>
          </w:p>
          <w:p w14:paraId="24DA9CC3" w14:textId="77777777" w:rsidR="007C413B" w:rsidRPr="009B5FC8" w:rsidRDefault="007C413B" w:rsidP="000160CF"/>
          <w:p w14:paraId="71BC9D42" w14:textId="77777777" w:rsidR="007C413B" w:rsidRPr="009B5FC8" w:rsidRDefault="00B63CE5" w:rsidP="000160CF">
            <w:sdt>
              <w:sdtPr>
                <w:id w:val="1657421950"/>
                <w:placeholder>
                  <w:docPart w:val="1282DF2601934D84B3487FC24B640997"/>
                </w:placeholder>
                <w:temporary/>
                <w:showingPlcHdr/>
                <w15:appearance w15:val="hidden"/>
              </w:sdtPr>
              <w:sdtEndPr/>
              <w:sdtContent>
                <w:r w:rsidR="00F80170" w:rsidRPr="009B5FC8">
                  <w:t>Lastname, F.M., Lastname, F.M., and Lastname, F.M., “Article Title,” To be published in: Journal Name.</w:t>
                </w:r>
              </w:sdtContent>
            </w:sdt>
          </w:p>
          <w:p w14:paraId="6BE9E48F" w14:textId="77777777" w:rsidR="007C413B" w:rsidRPr="009B5FC8" w:rsidRDefault="007C413B" w:rsidP="000160CF"/>
        </w:tc>
      </w:tr>
      <w:tr w:rsidR="007C413B" w14:paraId="0702015D" w14:textId="77777777" w:rsidTr="007C413B">
        <w:tc>
          <w:tcPr>
            <w:tcW w:w="1885" w:type="dxa"/>
          </w:tcPr>
          <w:p w14:paraId="164B2AA4" w14:textId="77777777" w:rsidR="007C413B" w:rsidRPr="00A77208" w:rsidRDefault="007C413B" w:rsidP="000160CF"/>
        </w:tc>
        <w:tc>
          <w:tcPr>
            <w:tcW w:w="360" w:type="dxa"/>
          </w:tcPr>
          <w:p w14:paraId="5CAFA60D" w14:textId="77777777" w:rsidR="007C413B" w:rsidRPr="00A77208" w:rsidRDefault="007C413B" w:rsidP="000160CF"/>
        </w:tc>
        <w:tc>
          <w:tcPr>
            <w:tcW w:w="1710" w:type="dxa"/>
          </w:tcPr>
          <w:p w14:paraId="59821DB5" w14:textId="77777777" w:rsidR="007C413B" w:rsidRDefault="007C413B" w:rsidP="007C413B"/>
        </w:tc>
        <w:tc>
          <w:tcPr>
            <w:tcW w:w="5400" w:type="dxa"/>
          </w:tcPr>
          <w:p w14:paraId="6FBA928D" w14:textId="77777777" w:rsidR="007C413B" w:rsidRPr="009B5FC8" w:rsidRDefault="00B63CE5" w:rsidP="000160CF">
            <w:pPr>
              <w:pStyle w:val="Heading2"/>
            </w:pPr>
            <w:sdt>
              <w:sdtPr>
                <w:id w:val="-1136487366"/>
                <w:placeholder>
                  <w:docPart w:val="16A939A94FA048CF9EC9AB805E02E7D1"/>
                </w:placeholder>
                <w:temporary/>
                <w:showingPlcHdr/>
                <w15:appearance w15:val="hidden"/>
              </w:sdtPr>
              <w:sdtEndPr/>
              <w:sdtContent>
                <w:r w:rsidR="00F80170" w:rsidRPr="009B5FC8">
                  <w:t xml:space="preserve">Journal </w:t>
                </w:r>
                <w:r w:rsidR="00F80170">
                  <w:t>p</w:t>
                </w:r>
                <w:r w:rsidR="00F80170" w:rsidRPr="009B5FC8">
                  <w:t xml:space="preserve">apers in </w:t>
                </w:r>
                <w:r w:rsidR="00F80170">
                  <w:t>r</w:t>
                </w:r>
                <w:r w:rsidR="00F80170" w:rsidRPr="009B5FC8">
                  <w:t>eview</w:t>
                </w:r>
              </w:sdtContent>
            </w:sdt>
          </w:p>
          <w:p w14:paraId="63951758" w14:textId="77777777" w:rsidR="007C413B" w:rsidRPr="009B5FC8" w:rsidRDefault="007C413B" w:rsidP="000160CF"/>
          <w:p w14:paraId="69AD6900" w14:textId="77777777" w:rsidR="007C413B" w:rsidRPr="009B5FC8" w:rsidRDefault="00B63CE5" w:rsidP="000160CF">
            <w:sdt>
              <w:sdtPr>
                <w:id w:val="-280033001"/>
                <w:placeholder>
                  <w:docPart w:val="AEB6B07EB3D3473AAE21F436790B4956"/>
                </w:placeholder>
                <w:temporary/>
                <w:showingPlcHdr/>
                <w15:appearance w15:val="hidden"/>
              </w:sdtPr>
              <w:sdtEndPr/>
              <w:sdtContent>
                <w:r w:rsidR="00F80170" w:rsidRPr="009B5FC8">
                  <w:t>Lastname, F.M., Lastname, F.M., and Lastname, F.M., “Article Title,” Submitted to: Name of Journal.</w:t>
                </w:r>
              </w:sdtContent>
            </w:sdt>
          </w:p>
          <w:p w14:paraId="3CA223A1" w14:textId="77777777" w:rsidR="007C413B" w:rsidRPr="009B5FC8" w:rsidRDefault="007C413B" w:rsidP="000160CF"/>
          <w:p w14:paraId="333DB048" w14:textId="77777777" w:rsidR="00F80170" w:rsidRPr="009B5FC8" w:rsidRDefault="00B63CE5" w:rsidP="00F80170">
            <w:sdt>
              <w:sdtPr>
                <w:id w:val="399795810"/>
                <w:placeholder>
                  <w:docPart w:val="637CAE8D94A2475BB0D8B3979D6332EE"/>
                </w:placeholder>
                <w:temporary/>
                <w:showingPlcHdr/>
                <w15:appearance w15:val="hidden"/>
              </w:sdtPr>
              <w:sdtEndPr/>
              <w:sdtContent>
                <w:r w:rsidR="00F80170" w:rsidRPr="009B5FC8">
                  <w:t>Lastname, F.M., Lastname, F.M., and Lastname, F.M., “Article Title,” Submitted to: Name of Journal.</w:t>
                </w:r>
              </w:sdtContent>
            </w:sdt>
          </w:p>
          <w:p w14:paraId="60A076FF" w14:textId="77777777" w:rsidR="007C413B" w:rsidRPr="009B5FC8" w:rsidRDefault="00F80170" w:rsidP="00F80170">
            <w:r w:rsidRPr="009B5FC8">
              <w:t xml:space="preserve"> </w:t>
            </w:r>
          </w:p>
        </w:tc>
      </w:tr>
      <w:tr w:rsidR="007C413B" w14:paraId="02209EFC" w14:textId="77777777" w:rsidTr="007C413B">
        <w:tc>
          <w:tcPr>
            <w:tcW w:w="1885" w:type="dxa"/>
          </w:tcPr>
          <w:p w14:paraId="72FAEF66" w14:textId="77777777" w:rsidR="007C413B" w:rsidRPr="00A77208" w:rsidRDefault="007C413B" w:rsidP="000160CF"/>
        </w:tc>
        <w:tc>
          <w:tcPr>
            <w:tcW w:w="360" w:type="dxa"/>
          </w:tcPr>
          <w:p w14:paraId="1FBF191D" w14:textId="77777777" w:rsidR="007C413B" w:rsidRPr="00A77208" w:rsidRDefault="007C413B" w:rsidP="000160CF"/>
        </w:tc>
        <w:tc>
          <w:tcPr>
            <w:tcW w:w="1710" w:type="dxa"/>
          </w:tcPr>
          <w:p w14:paraId="01332729" w14:textId="77777777" w:rsidR="007C413B" w:rsidRDefault="00B63CE5" w:rsidP="007C413B">
            <w:sdt>
              <w:sdtPr>
                <w:id w:val="-36511087"/>
                <w:placeholder>
                  <w:docPart w:val="D126BF53E20746EC8B1974A1E0927C18"/>
                </w:placeholder>
                <w:temporary/>
                <w:showingPlcHdr/>
                <w15:appearance w15:val="hidden"/>
              </w:sdtPr>
              <w:sdtEndPr/>
              <w:sdtContent>
                <w:r w:rsidR="00F80170">
                  <w:t>20XX</w:t>
                </w:r>
              </w:sdtContent>
            </w:sdt>
          </w:p>
        </w:tc>
        <w:tc>
          <w:tcPr>
            <w:tcW w:w="5400" w:type="dxa"/>
          </w:tcPr>
          <w:p w14:paraId="2271F729" w14:textId="77777777" w:rsidR="007C413B" w:rsidRPr="009B5FC8" w:rsidRDefault="00B63CE5" w:rsidP="000160CF">
            <w:pPr>
              <w:pStyle w:val="Heading2"/>
            </w:pPr>
            <w:sdt>
              <w:sdtPr>
                <w:id w:val="-2028707074"/>
                <w:placeholder>
                  <w:docPart w:val="E7DB5651D94548BD99FFBCE3B34ED9EE"/>
                </w:placeholder>
                <w:temporary/>
                <w:showingPlcHdr/>
                <w15:appearance w15:val="hidden"/>
              </w:sdtPr>
              <w:sdtEndPr/>
              <w:sdtContent>
                <w:r w:rsidR="00F80170" w:rsidRPr="009B5FC8">
                  <w:t xml:space="preserve">Conference </w:t>
                </w:r>
                <w:r w:rsidR="00F80170">
                  <w:t>p</w:t>
                </w:r>
                <w:r w:rsidR="00F80170" w:rsidRPr="009B5FC8">
                  <w:t>apers</w:t>
                </w:r>
              </w:sdtContent>
            </w:sdt>
          </w:p>
          <w:p w14:paraId="09239A45" w14:textId="77777777" w:rsidR="007C413B" w:rsidRPr="009B5FC8" w:rsidRDefault="007C413B" w:rsidP="000160CF"/>
          <w:p w14:paraId="35E1F4CA" w14:textId="77777777" w:rsidR="007C413B" w:rsidRPr="009B5FC8" w:rsidRDefault="00B63CE5" w:rsidP="000160CF">
            <w:sdt>
              <w:sdtPr>
                <w:id w:val="-1431896572"/>
                <w:placeholder>
                  <w:docPart w:val="D78E03B176B4464CA5C0955DC732C404"/>
                </w:placeholder>
                <w:temporary/>
                <w:showingPlcHdr/>
                <w15:appearance w15:val="hidden"/>
              </w:sdtPr>
              <w:sdtEndPr/>
              <w:sdtContent>
                <w:r w:rsidR="00F80170" w:rsidRPr="009B5FC8">
                  <w:t>(Peer-Reviewed)</w:t>
                </w:r>
              </w:sdtContent>
            </w:sdt>
          </w:p>
          <w:p w14:paraId="3878AF8E" w14:textId="77777777" w:rsidR="007C413B" w:rsidRPr="009B5FC8" w:rsidRDefault="00B63CE5" w:rsidP="000160CF">
            <w:sdt>
              <w:sdtPr>
                <w:id w:val="-1275784749"/>
                <w:placeholder>
                  <w:docPart w:val="2A94DF7810F14CA19A1F03CFFF41E9B3"/>
                </w:placeholder>
                <w:temporary/>
                <w:showingPlcHdr/>
                <w15:appearance w15:val="hidden"/>
              </w:sdtPr>
              <w:sdtEndPr/>
              <w:sdtContent>
                <w:r w:rsidR="00F80170" w:rsidRPr="009B5FC8">
                  <w:t>Lastname, F.M. and Lastname, F.M., “Article Title,” Proceedings of Conference Name, Nov. 17-18, 2008, PAPERID-000000, pp. 503-509.</w:t>
                </w:r>
              </w:sdtContent>
            </w:sdt>
          </w:p>
          <w:p w14:paraId="08F3A55E" w14:textId="77777777" w:rsidR="007C413B" w:rsidRPr="009B5FC8" w:rsidRDefault="007C413B" w:rsidP="000160CF"/>
          <w:p w14:paraId="061BC545" w14:textId="77777777" w:rsidR="00F80170" w:rsidRPr="009B5FC8" w:rsidRDefault="00B63CE5" w:rsidP="00F80170">
            <w:sdt>
              <w:sdtPr>
                <w:id w:val="383535320"/>
                <w:placeholder>
                  <w:docPart w:val="97A2A3CC15DD4D938B4123C212E541AD"/>
                </w:placeholder>
                <w:temporary/>
                <w:showingPlcHdr/>
                <w15:appearance w15:val="hidden"/>
              </w:sdtPr>
              <w:sdtEndPr/>
              <w:sdtContent>
                <w:r w:rsidR="00F80170" w:rsidRPr="009B5FC8">
                  <w:t>Lastname, F.M. and Lastname, F.M., “Article Title,” Proceedings of Conference Name, Nov. 17-18, 2008, PAPERID-000000, pp. 503-509.</w:t>
                </w:r>
              </w:sdtContent>
            </w:sdt>
          </w:p>
          <w:p w14:paraId="726B8B6E" w14:textId="77777777" w:rsidR="007C413B" w:rsidRPr="009B5FC8" w:rsidRDefault="00F80170" w:rsidP="00F80170">
            <w:r w:rsidRPr="009B5FC8">
              <w:t xml:space="preserve"> </w:t>
            </w:r>
          </w:p>
          <w:p w14:paraId="22D0F0FA" w14:textId="77777777" w:rsidR="007C413B" w:rsidRPr="009B5FC8" w:rsidRDefault="00B63CE5" w:rsidP="000160CF">
            <w:sdt>
              <w:sdtPr>
                <w:id w:val="-124383468"/>
                <w:placeholder>
                  <w:docPart w:val="6AE65F59117D49268CE1620D6190BE95"/>
                </w:placeholder>
                <w:temporary/>
                <w:showingPlcHdr/>
                <w15:appearance w15:val="hidden"/>
              </w:sdtPr>
              <w:sdtEndPr/>
              <w:sdtContent>
                <w:r w:rsidR="00F80170" w:rsidRPr="009B5FC8">
                  <w:t>(Abstract-Reviewed)</w:t>
                </w:r>
              </w:sdtContent>
            </w:sdt>
          </w:p>
          <w:p w14:paraId="44B95D98" w14:textId="77777777" w:rsidR="007C413B" w:rsidRPr="009B5FC8" w:rsidRDefault="00B63CE5" w:rsidP="000160CF">
            <w:sdt>
              <w:sdtPr>
                <w:id w:val="-702632637"/>
                <w:placeholder>
                  <w:docPart w:val="3013C855E77C4D07A4508B041CA52A69"/>
                </w:placeholder>
                <w:temporary/>
                <w:showingPlcHdr/>
                <w15:appearance w15:val="hidden"/>
              </w:sdtPr>
              <w:sdtEndPr/>
              <w:sdtContent>
                <w:r w:rsidR="00F80170" w:rsidRPr="009B5FC8">
                  <w:t>Lastname, F.M. and Lastname, F.M., “Article Title,” Proceedings of Conference Name, Nov. 17-18, 2008, PAPERID-000000, pp. 503-509.</w:t>
                </w:r>
              </w:sdtContent>
            </w:sdt>
          </w:p>
          <w:p w14:paraId="16486198" w14:textId="77777777" w:rsidR="007C413B" w:rsidRPr="009B5FC8" w:rsidRDefault="007C413B" w:rsidP="000160CF"/>
          <w:p w14:paraId="71D4C1BB" w14:textId="77777777" w:rsidR="00F80170" w:rsidRPr="009B5FC8" w:rsidRDefault="00B63CE5" w:rsidP="00F80170">
            <w:sdt>
              <w:sdtPr>
                <w:id w:val="-569968312"/>
                <w:placeholder>
                  <w:docPart w:val="0487EEADA59847F8A752277BC5F6F793"/>
                </w:placeholder>
                <w:temporary/>
                <w:showingPlcHdr/>
                <w15:appearance w15:val="hidden"/>
              </w:sdtPr>
              <w:sdtEndPr/>
              <w:sdtContent>
                <w:r w:rsidR="00F80170" w:rsidRPr="009B5FC8">
                  <w:t>Lastname, F.M. and Lastname, F.M., “Article Title,” Proceedings of Conference Name, Nov. 17-18, 2008, PAPERID-000000, pp. 503-509.</w:t>
                </w:r>
              </w:sdtContent>
            </w:sdt>
          </w:p>
          <w:p w14:paraId="0A192803" w14:textId="77777777" w:rsidR="007C413B" w:rsidRPr="009B5FC8" w:rsidRDefault="00F80170" w:rsidP="00F80170">
            <w:r w:rsidRPr="009B5FC8">
              <w:t xml:space="preserve"> </w:t>
            </w:r>
          </w:p>
        </w:tc>
      </w:tr>
      <w:tr w:rsidR="007C413B" w14:paraId="4D00F602" w14:textId="77777777" w:rsidTr="00F9456D">
        <w:trPr>
          <w:cantSplit/>
        </w:trPr>
        <w:tc>
          <w:tcPr>
            <w:tcW w:w="1885" w:type="dxa"/>
          </w:tcPr>
          <w:p w14:paraId="387FDD40" w14:textId="77777777" w:rsidR="007C413B" w:rsidRPr="00A77208" w:rsidRDefault="007C413B" w:rsidP="000160CF"/>
        </w:tc>
        <w:tc>
          <w:tcPr>
            <w:tcW w:w="360" w:type="dxa"/>
          </w:tcPr>
          <w:p w14:paraId="1C57A078" w14:textId="77777777" w:rsidR="007C413B" w:rsidRPr="00A77208" w:rsidRDefault="007C413B" w:rsidP="000160CF"/>
        </w:tc>
        <w:tc>
          <w:tcPr>
            <w:tcW w:w="1710" w:type="dxa"/>
          </w:tcPr>
          <w:p w14:paraId="68B3D942" w14:textId="77777777" w:rsidR="007C413B" w:rsidRDefault="00B63CE5" w:rsidP="00306AAD">
            <w:sdt>
              <w:sdtPr>
                <w:id w:val="1112468635"/>
                <w:placeholder>
                  <w:docPart w:val="F94A8B026CB94639A9A22D144D70555F"/>
                </w:placeholder>
                <w:temporary/>
                <w:showingPlcHdr/>
                <w15:appearance w15:val="hidden"/>
              </w:sdtPr>
              <w:sdtEndPr/>
              <w:sdtContent>
                <w:r w:rsidR="00F80170">
                  <w:t>20XX</w:t>
                </w:r>
              </w:sdtContent>
            </w:sdt>
          </w:p>
        </w:tc>
        <w:tc>
          <w:tcPr>
            <w:tcW w:w="5400" w:type="dxa"/>
          </w:tcPr>
          <w:p w14:paraId="56A2A59F" w14:textId="77777777" w:rsidR="007C413B" w:rsidRPr="00E23361" w:rsidRDefault="00B63CE5" w:rsidP="000160CF">
            <w:pPr>
              <w:pStyle w:val="Heading2"/>
            </w:pPr>
            <w:sdt>
              <w:sdtPr>
                <w:id w:val="-1600172320"/>
                <w:placeholder>
                  <w:docPart w:val="A124B9D2963A4EDB8969E52952B3CCEC"/>
                </w:placeholder>
                <w:temporary/>
                <w:showingPlcHdr/>
                <w15:appearance w15:val="hidden"/>
              </w:sdtPr>
              <w:sdtEndPr/>
              <w:sdtContent>
                <w:r w:rsidR="00F80170" w:rsidRPr="009B5FC8">
                  <w:t xml:space="preserve">Conference </w:t>
                </w:r>
                <w:r w:rsidR="00F80170">
                  <w:t>p</w:t>
                </w:r>
                <w:r w:rsidR="00F80170" w:rsidRPr="009B5FC8">
                  <w:t xml:space="preserve">apers in </w:t>
                </w:r>
                <w:r w:rsidR="00F80170">
                  <w:t>r</w:t>
                </w:r>
                <w:r w:rsidR="00F80170" w:rsidRPr="009B5FC8">
                  <w:t>eview</w:t>
                </w:r>
              </w:sdtContent>
            </w:sdt>
          </w:p>
          <w:p w14:paraId="38B8AD23" w14:textId="77777777" w:rsidR="007C413B" w:rsidRPr="009B5FC8" w:rsidRDefault="007C413B" w:rsidP="000160CF"/>
          <w:p w14:paraId="1FD6F288" w14:textId="77777777" w:rsidR="007C413B" w:rsidRPr="009B5FC8" w:rsidRDefault="00B63CE5" w:rsidP="000160CF">
            <w:sdt>
              <w:sdtPr>
                <w:id w:val="-482237129"/>
                <w:placeholder>
                  <w:docPart w:val="638806E68A7A416B8D7FBD46EA0728DA"/>
                </w:placeholder>
                <w:temporary/>
                <w:showingPlcHdr/>
                <w15:appearance w15:val="hidden"/>
              </w:sdtPr>
              <w:sdtEndPr/>
              <w:sdtContent>
                <w:r w:rsidR="00F80170" w:rsidRPr="009B5FC8">
                  <w:t>Lastname, F.M. and Lastname, F.M., “Article Title,” Proceedings of Conference Name, Nov. 17-18, 2008, PAPERID-000000, pp. 503-509.</w:t>
                </w:r>
              </w:sdtContent>
            </w:sdt>
          </w:p>
          <w:p w14:paraId="14230494" w14:textId="77777777" w:rsidR="007C413B" w:rsidRPr="009B5FC8" w:rsidRDefault="007C413B" w:rsidP="000160CF"/>
          <w:p w14:paraId="1E736BF2" w14:textId="77777777" w:rsidR="007C413B" w:rsidRPr="009B5FC8" w:rsidRDefault="00B63CE5" w:rsidP="000160CF">
            <w:sdt>
              <w:sdtPr>
                <w:id w:val="-937285265"/>
                <w:placeholder>
                  <w:docPart w:val="3B19D829366949AFB4A663CBB3162C02"/>
                </w:placeholder>
                <w:temporary/>
                <w:showingPlcHdr/>
                <w15:appearance w15:val="hidden"/>
              </w:sdtPr>
              <w:sdtEndPr/>
              <w:sdtContent>
                <w:r w:rsidR="00F80170" w:rsidRPr="009B5FC8">
                  <w:t>Lastname, F.M. and Lastname, F.M., “Article Title,” Proceedings of Conference Name, Nov. 17-18, 2008, PAPERID-000000, pp. 503-509.</w:t>
                </w:r>
              </w:sdtContent>
            </w:sdt>
          </w:p>
        </w:tc>
      </w:tr>
    </w:tbl>
    <w:p w14:paraId="38EA956D" w14:textId="77777777" w:rsidR="00A90527" w:rsidRPr="005718A0" w:rsidRDefault="00A90527"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306AAD" w14:paraId="5541F931" w14:textId="77777777" w:rsidTr="00A61A3D">
        <w:trPr>
          <w:trHeight w:val="405"/>
        </w:trPr>
        <w:tc>
          <w:tcPr>
            <w:tcW w:w="1885" w:type="dxa"/>
          </w:tcPr>
          <w:p w14:paraId="1A734340" w14:textId="77777777" w:rsidR="00306AAD" w:rsidRDefault="00306AAD" w:rsidP="000160CF"/>
        </w:tc>
        <w:tc>
          <w:tcPr>
            <w:tcW w:w="360" w:type="dxa"/>
          </w:tcPr>
          <w:p w14:paraId="52E7C11F" w14:textId="77777777" w:rsidR="00306AAD" w:rsidRDefault="00306AAD" w:rsidP="000160CF"/>
        </w:tc>
        <w:tc>
          <w:tcPr>
            <w:tcW w:w="1710" w:type="dxa"/>
            <w:tcBorders>
              <w:bottom w:val="single" w:sz="4" w:space="0" w:color="auto"/>
            </w:tcBorders>
          </w:tcPr>
          <w:p w14:paraId="1FE8980F" w14:textId="77777777" w:rsidR="00306AAD" w:rsidRDefault="00306AAD" w:rsidP="000160CF"/>
        </w:tc>
        <w:tc>
          <w:tcPr>
            <w:tcW w:w="5400" w:type="dxa"/>
            <w:tcBorders>
              <w:bottom w:val="single" w:sz="4" w:space="0" w:color="auto"/>
            </w:tcBorders>
          </w:tcPr>
          <w:p w14:paraId="391E2A1A" w14:textId="77777777" w:rsidR="00306AAD" w:rsidRDefault="00306AAD" w:rsidP="000160CF"/>
        </w:tc>
      </w:tr>
      <w:tr w:rsidR="00306AAD" w14:paraId="21E287B1" w14:textId="77777777" w:rsidTr="00A61A3D">
        <w:trPr>
          <w:trHeight w:val="260"/>
        </w:trPr>
        <w:tc>
          <w:tcPr>
            <w:tcW w:w="1885" w:type="dxa"/>
          </w:tcPr>
          <w:p w14:paraId="5F01AD28" w14:textId="77777777" w:rsidR="00306AAD" w:rsidRDefault="00306AAD" w:rsidP="000160CF"/>
        </w:tc>
        <w:tc>
          <w:tcPr>
            <w:tcW w:w="360" w:type="dxa"/>
          </w:tcPr>
          <w:p w14:paraId="5E5CC7FF" w14:textId="77777777" w:rsidR="00306AAD" w:rsidRDefault="00306AAD" w:rsidP="000160CF"/>
        </w:tc>
        <w:tc>
          <w:tcPr>
            <w:tcW w:w="1710" w:type="dxa"/>
            <w:tcBorders>
              <w:top w:val="single" w:sz="4" w:space="0" w:color="auto"/>
            </w:tcBorders>
          </w:tcPr>
          <w:p w14:paraId="28717421" w14:textId="77777777" w:rsidR="00306AAD" w:rsidRDefault="00306AAD" w:rsidP="000160CF"/>
        </w:tc>
        <w:tc>
          <w:tcPr>
            <w:tcW w:w="5400" w:type="dxa"/>
            <w:tcBorders>
              <w:top w:val="single" w:sz="4" w:space="0" w:color="auto"/>
            </w:tcBorders>
          </w:tcPr>
          <w:p w14:paraId="2380DE72" w14:textId="77777777" w:rsidR="00306AAD" w:rsidRDefault="00306AAD" w:rsidP="000160CF"/>
        </w:tc>
      </w:tr>
      <w:tr w:rsidR="00306AAD" w14:paraId="65518FA2" w14:textId="77777777" w:rsidTr="00A61A3D">
        <w:tc>
          <w:tcPr>
            <w:tcW w:w="1885" w:type="dxa"/>
          </w:tcPr>
          <w:p w14:paraId="0A7C67B2" w14:textId="77777777" w:rsidR="00306AAD" w:rsidRPr="00CB1046" w:rsidRDefault="00B63CE5" w:rsidP="00F80170">
            <w:pPr>
              <w:pStyle w:val="Heading1"/>
            </w:pPr>
            <w:sdt>
              <w:sdtPr>
                <w:id w:val="758646107"/>
                <w:placeholder>
                  <w:docPart w:val="88839123DACC478DA4426C17EACFFB3C"/>
                </w:placeholder>
                <w:temporary/>
                <w:showingPlcHdr/>
                <w15:appearance w15:val="hidden"/>
              </w:sdtPr>
              <w:sdtEndPr/>
              <w:sdtContent>
                <w:r w:rsidR="00F80170">
                  <w:t>Patents</w:t>
                </w:r>
              </w:sdtContent>
            </w:sdt>
          </w:p>
        </w:tc>
        <w:tc>
          <w:tcPr>
            <w:tcW w:w="360" w:type="dxa"/>
          </w:tcPr>
          <w:p w14:paraId="61A2DBB2" w14:textId="77777777" w:rsidR="00306AAD" w:rsidRPr="00CB1046" w:rsidRDefault="00306AAD" w:rsidP="000160CF"/>
        </w:tc>
        <w:tc>
          <w:tcPr>
            <w:tcW w:w="1710" w:type="dxa"/>
          </w:tcPr>
          <w:p w14:paraId="3FD3392B" w14:textId="77777777" w:rsidR="00306AAD" w:rsidRPr="00FE0E52" w:rsidRDefault="00B63CE5" w:rsidP="00F80170">
            <w:sdt>
              <w:sdtPr>
                <w:id w:val="-1858187518"/>
                <w:placeholder>
                  <w:docPart w:val="81FC9528D4C548258D0A1781C92F3567"/>
                </w:placeholder>
                <w:temporary/>
                <w:showingPlcHdr/>
                <w15:appearance w15:val="hidden"/>
              </w:sdtPr>
              <w:sdtEndPr/>
              <w:sdtContent>
                <w:r w:rsidR="00F80170" w:rsidRPr="00FE0E52">
                  <w:t>20XX-20XX</w:t>
                </w:r>
              </w:sdtContent>
            </w:sdt>
          </w:p>
        </w:tc>
        <w:tc>
          <w:tcPr>
            <w:tcW w:w="5400" w:type="dxa"/>
          </w:tcPr>
          <w:p w14:paraId="254509FA" w14:textId="77777777" w:rsidR="00306AAD" w:rsidRDefault="00B63CE5" w:rsidP="000160CF">
            <w:sdt>
              <w:sdtPr>
                <w:id w:val="-664557796"/>
                <w:placeholder>
                  <w:docPart w:val="9BDA4BF882B549FEBAC0390E13506B84"/>
                </w:placeholder>
                <w:temporary/>
                <w:showingPlcHdr/>
                <w15:appearance w15:val="hidden"/>
              </w:sdtPr>
              <w:sdtEndPr/>
              <w:sdtContent>
                <w:r w:rsidR="00F80170" w:rsidRPr="003B19FB">
                  <w:t>InventorLastName, F.M., InventorLastName, F.M., “Title of Invention,” Unites States Patent, No. 0000000</w:t>
                </w:r>
              </w:sdtContent>
            </w:sdt>
          </w:p>
          <w:p w14:paraId="649C901D" w14:textId="77777777" w:rsidR="00306AAD" w:rsidRPr="00CB1046" w:rsidRDefault="00306AAD" w:rsidP="000160CF"/>
        </w:tc>
      </w:tr>
      <w:tr w:rsidR="00306AAD" w14:paraId="0E3608DA" w14:textId="77777777" w:rsidTr="00A61A3D">
        <w:tc>
          <w:tcPr>
            <w:tcW w:w="1885" w:type="dxa"/>
          </w:tcPr>
          <w:p w14:paraId="050037A9" w14:textId="77777777" w:rsidR="00306AAD" w:rsidRPr="00A77208" w:rsidRDefault="00306AAD" w:rsidP="000160CF"/>
        </w:tc>
        <w:tc>
          <w:tcPr>
            <w:tcW w:w="360" w:type="dxa"/>
          </w:tcPr>
          <w:p w14:paraId="746400E5" w14:textId="77777777" w:rsidR="00306AAD" w:rsidRPr="00A77208" w:rsidRDefault="00306AAD" w:rsidP="000160CF"/>
        </w:tc>
        <w:tc>
          <w:tcPr>
            <w:tcW w:w="1710" w:type="dxa"/>
          </w:tcPr>
          <w:p w14:paraId="3B833B5E" w14:textId="77777777" w:rsidR="00306AAD" w:rsidRPr="00FE0E52" w:rsidRDefault="00B63CE5" w:rsidP="00F80170">
            <w:sdt>
              <w:sdtPr>
                <w:id w:val="-416489200"/>
                <w:placeholder>
                  <w:docPart w:val="995C2D6DA5F64584A454CAB632F2DAC1"/>
                </w:placeholder>
                <w:temporary/>
                <w:showingPlcHdr/>
                <w15:appearance w15:val="hidden"/>
              </w:sdtPr>
              <w:sdtEndPr/>
              <w:sdtContent>
                <w:r w:rsidR="00F80170" w:rsidRPr="00FE0E52">
                  <w:t>20XX-20XX</w:t>
                </w:r>
              </w:sdtContent>
            </w:sdt>
          </w:p>
        </w:tc>
        <w:tc>
          <w:tcPr>
            <w:tcW w:w="5400" w:type="dxa"/>
          </w:tcPr>
          <w:p w14:paraId="34894776" w14:textId="77777777" w:rsidR="00306AAD" w:rsidRDefault="00B63CE5" w:rsidP="00F80170">
            <w:sdt>
              <w:sdtPr>
                <w:id w:val="-74432727"/>
                <w:placeholder>
                  <w:docPart w:val="B7219E4726D94C7FAEA48D07657E36E1"/>
                </w:placeholder>
                <w:temporary/>
                <w:showingPlcHdr/>
                <w15:appearance w15:val="hidden"/>
              </w:sdtPr>
              <w:sdtEndPr/>
              <w:sdtContent>
                <w:r w:rsidR="00F80170" w:rsidRPr="003B19FB">
                  <w:t>InventorLastName, F.M., InventorLastName, F.M., “Title of Invention,” Unites States Patent, No. 0000000</w:t>
                </w:r>
              </w:sdtContent>
            </w:sdt>
          </w:p>
          <w:p w14:paraId="11874A32" w14:textId="77777777" w:rsidR="00F80170" w:rsidRPr="00A77208" w:rsidRDefault="00F80170" w:rsidP="00F80170"/>
        </w:tc>
      </w:tr>
    </w:tbl>
    <w:p w14:paraId="49FE5EDF" w14:textId="77777777" w:rsidR="00A90527" w:rsidRPr="005718A0" w:rsidRDefault="00A90527"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1A3D" w14:paraId="27981D05" w14:textId="77777777" w:rsidTr="00A61A3D">
        <w:trPr>
          <w:trHeight w:val="252"/>
        </w:trPr>
        <w:tc>
          <w:tcPr>
            <w:tcW w:w="1885" w:type="dxa"/>
          </w:tcPr>
          <w:p w14:paraId="3E8A7C62" w14:textId="77777777" w:rsidR="00A61A3D" w:rsidRDefault="00A61A3D" w:rsidP="000160CF"/>
        </w:tc>
        <w:tc>
          <w:tcPr>
            <w:tcW w:w="360" w:type="dxa"/>
          </w:tcPr>
          <w:p w14:paraId="61D2A09A" w14:textId="77777777" w:rsidR="00A61A3D" w:rsidRDefault="00A61A3D" w:rsidP="000160CF"/>
        </w:tc>
        <w:tc>
          <w:tcPr>
            <w:tcW w:w="1710" w:type="dxa"/>
            <w:tcBorders>
              <w:bottom w:val="single" w:sz="4" w:space="0" w:color="auto"/>
            </w:tcBorders>
          </w:tcPr>
          <w:p w14:paraId="68682E73" w14:textId="77777777" w:rsidR="00A61A3D" w:rsidRDefault="00A61A3D" w:rsidP="000160CF"/>
        </w:tc>
        <w:tc>
          <w:tcPr>
            <w:tcW w:w="5400" w:type="dxa"/>
            <w:tcBorders>
              <w:bottom w:val="single" w:sz="4" w:space="0" w:color="auto"/>
            </w:tcBorders>
          </w:tcPr>
          <w:p w14:paraId="7FCAF14D" w14:textId="77777777" w:rsidR="00A61A3D" w:rsidRDefault="00A61A3D" w:rsidP="000160CF"/>
        </w:tc>
      </w:tr>
      <w:tr w:rsidR="00A61A3D" w14:paraId="79908F9B" w14:textId="77777777" w:rsidTr="00A61A3D">
        <w:trPr>
          <w:trHeight w:val="260"/>
        </w:trPr>
        <w:tc>
          <w:tcPr>
            <w:tcW w:w="1885" w:type="dxa"/>
          </w:tcPr>
          <w:p w14:paraId="119E2103" w14:textId="77777777" w:rsidR="00A61A3D" w:rsidRDefault="00A61A3D" w:rsidP="000160CF"/>
        </w:tc>
        <w:tc>
          <w:tcPr>
            <w:tcW w:w="360" w:type="dxa"/>
          </w:tcPr>
          <w:p w14:paraId="7A651B8C" w14:textId="77777777" w:rsidR="00A61A3D" w:rsidRDefault="00A61A3D" w:rsidP="000160CF"/>
        </w:tc>
        <w:tc>
          <w:tcPr>
            <w:tcW w:w="1710" w:type="dxa"/>
            <w:tcBorders>
              <w:top w:val="single" w:sz="4" w:space="0" w:color="auto"/>
            </w:tcBorders>
          </w:tcPr>
          <w:p w14:paraId="13DEB130" w14:textId="77777777" w:rsidR="00A61A3D" w:rsidRDefault="00A61A3D" w:rsidP="000160CF"/>
        </w:tc>
        <w:tc>
          <w:tcPr>
            <w:tcW w:w="5400" w:type="dxa"/>
            <w:tcBorders>
              <w:top w:val="single" w:sz="4" w:space="0" w:color="auto"/>
            </w:tcBorders>
          </w:tcPr>
          <w:p w14:paraId="6140447E" w14:textId="77777777" w:rsidR="00A61A3D" w:rsidRDefault="00A61A3D" w:rsidP="000160CF"/>
        </w:tc>
      </w:tr>
      <w:tr w:rsidR="00A61A3D" w14:paraId="544C392C" w14:textId="77777777" w:rsidTr="00A61A3D">
        <w:tc>
          <w:tcPr>
            <w:tcW w:w="1885" w:type="dxa"/>
          </w:tcPr>
          <w:p w14:paraId="39E2147C" w14:textId="77777777" w:rsidR="00A61A3D" w:rsidRPr="003E172B" w:rsidRDefault="00B63CE5" w:rsidP="00F80170">
            <w:pPr>
              <w:pStyle w:val="Heading1"/>
            </w:pPr>
            <w:sdt>
              <w:sdtPr>
                <w:id w:val="-1050542514"/>
                <w:placeholder>
                  <w:docPart w:val="DF4DB66A1B0E47229265A6C335348692"/>
                </w:placeholder>
                <w:temporary/>
                <w:showingPlcHdr/>
                <w15:appearance w15:val="hidden"/>
              </w:sdtPr>
              <w:sdtEndPr/>
              <w:sdtContent>
                <w:r w:rsidR="00F80170" w:rsidRPr="003B19FB">
                  <w:t xml:space="preserve">Presentations and </w:t>
                </w:r>
                <w:r w:rsidR="00F80170">
                  <w:t>i</w:t>
                </w:r>
                <w:r w:rsidR="00F80170" w:rsidRPr="003B19FB">
                  <w:t xml:space="preserve">nvited </w:t>
                </w:r>
                <w:r w:rsidR="00F80170">
                  <w:t>l</w:t>
                </w:r>
                <w:r w:rsidR="00F80170" w:rsidRPr="003B19FB">
                  <w:t>ectures</w:t>
                </w:r>
              </w:sdtContent>
            </w:sdt>
          </w:p>
        </w:tc>
        <w:tc>
          <w:tcPr>
            <w:tcW w:w="360" w:type="dxa"/>
          </w:tcPr>
          <w:p w14:paraId="3138B788" w14:textId="77777777" w:rsidR="00A61A3D" w:rsidRPr="00CB1046" w:rsidRDefault="00A61A3D" w:rsidP="000160CF"/>
        </w:tc>
        <w:tc>
          <w:tcPr>
            <w:tcW w:w="1710" w:type="dxa"/>
          </w:tcPr>
          <w:p w14:paraId="67E5B81E" w14:textId="77777777" w:rsidR="00A61A3D" w:rsidRPr="00FE0E52" w:rsidRDefault="00B63CE5" w:rsidP="00A61A3D">
            <w:sdt>
              <w:sdtPr>
                <w:id w:val="772218890"/>
                <w:placeholder>
                  <w:docPart w:val="5225ACC78E014585862DF080BB6AFB32"/>
                </w:placeholder>
                <w:temporary/>
                <w:showingPlcHdr/>
                <w15:appearance w15:val="hidden"/>
              </w:sdtPr>
              <w:sdtEndPr/>
              <w:sdtContent>
                <w:r w:rsidR="00F80170" w:rsidRPr="00FE0E52">
                  <w:t>20XX-20XX</w:t>
                </w:r>
              </w:sdtContent>
            </w:sdt>
          </w:p>
        </w:tc>
        <w:tc>
          <w:tcPr>
            <w:tcW w:w="5400" w:type="dxa"/>
          </w:tcPr>
          <w:p w14:paraId="72D53D53" w14:textId="77777777" w:rsidR="00A61A3D" w:rsidRDefault="00B63CE5" w:rsidP="000160CF">
            <w:pPr>
              <w:pStyle w:val="Heading2"/>
            </w:pPr>
            <w:sdt>
              <w:sdtPr>
                <w:id w:val="2029144060"/>
                <w:placeholder>
                  <w:docPart w:val="029C02D1AE4443ABAA284A7CA18857EF"/>
                </w:placeholder>
                <w:temporary/>
                <w:showingPlcHdr/>
                <w15:appearance w15:val="hidden"/>
              </w:sdtPr>
              <w:sdtEndPr/>
              <w:sdtContent>
                <w:r w:rsidR="00F80170" w:rsidRPr="003B19FB">
                  <w:t>Paper Presentation</w:t>
                </w:r>
              </w:sdtContent>
            </w:sdt>
          </w:p>
          <w:p w14:paraId="799E7E9A" w14:textId="77777777" w:rsidR="00A61A3D" w:rsidRPr="003B19FB" w:rsidRDefault="00B63CE5" w:rsidP="000160CF">
            <w:sdt>
              <w:sdtPr>
                <w:id w:val="1981413854"/>
                <w:placeholder>
                  <w:docPart w:val="29B74579BD95438FB5BC7A804B64D675"/>
                </w:placeholder>
                <w:temporary/>
                <w:showingPlcHdr/>
                <w15:appearance w15:val="hidden"/>
              </w:sdtPr>
              <w:sdtEndPr/>
              <w:sdtContent>
                <w:r w:rsidR="00F80170" w:rsidRPr="003B19FB">
                  <w:t>“Title of Paper,” Name of Conference</w:t>
                </w:r>
              </w:sdtContent>
            </w:sdt>
          </w:p>
          <w:p w14:paraId="506BD80D" w14:textId="77777777" w:rsidR="00A61A3D" w:rsidRPr="00CB1046" w:rsidRDefault="00A61A3D" w:rsidP="000160CF"/>
        </w:tc>
      </w:tr>
      <w:tr w:rsidR="00A61A3D" w14:paraId="140B90E9" w14:textId="77777777" w:rsidTr="00A61A3D">
        <w:tc>
          <w:tcPr>
            <w:tcW w:w="1885" w:type="dxa"/>
          </w:tcPr>
          <w:p w14:paraId="0B3A2DA5" w14:textId="77777777" w:rsidR="00A61A3D" w:rsidRPr="00A77208" w:rsidRDefault="00A61A3D" w:rsidP="000160CF"/>
        </w:tc>
        <w:tc>
          <w:tcPr>
            <w:tcW w:w="360" w:type="dxa"/>
          </w:tcPr>
          <w:p w14:paraId="51F5D28E" w14:textId="77777777" w:rsidR="00A61A3D" w:rsidRPr="00A77208" w:rsidRDefault="00A61A3D" w:rsidP="000160CF"/>
        </w:tc>
        <w:tc>
          <w:tcPr>
            <w:tcW w:w="1710" w:type="dxa"/>
          </w:tcPr>
          <w:p w14:paraId="5E9B7397" w14:textId="77777777" w:rsidR="00A61A3D" w:rsidRPr="00FE0E52" w:rsidRDefault="00B63CE5" w:rsidP="00A61A3D">
            <w:sdt>
              <w:sdtPr>
                <w:id w:val="-1432122013"/>
                <w:placeholder>
                  <w:docPart w:val="B5191281C7A149B4BE9A1C0784AAEF05"/>
                </w:placeholder>
                <w:temporary/>
                <w:showingPlcHdr/>
                <w15:appearance w15:val="hidden"/>
              </w:sdtPr>
              <w:sdtEndPr/>
              <w:sdtContent>
                <w:r w:rsidR="00F80170" w:rsidRPr="00FE0E52">
                  <w:t>20XX-20XX</w:t>
                </w:r>
              </w:sdtContent>
            </w:sdt>
          </w:p>
        </w:tc>
        <w:tc>
          <w:tcPr>
            <w:tcW w:w="5400" w:type="dxa"/>
          </w:tcPr>
          <w:p w14:paraId="0CAE582D" w14:textId="77777777" w:rsidR="00A61A3D" w:rsidRDefault="00B63CE5" w:rsidP="000160CF">
            <w:pPr>
              <w:pStyle w:val="Heading2"/>
            </w:pPr>
            <w:sdt>
              <w:sdtPr>
                <w:id w:val="28769444"/>
                <w:placeholder>
                  <w:docPart w:val="FE32FC8BA4954CB5BF183BC5EABEFD85"/>
                </w:placeholder>
                <w:temporary/>
                <w:showingPlcHdr/>
                <w15:appearance w15:val="hidden"/>
              </w:sdtPr>
              <w:sdtEndPr/>
              <w:sdtContent>
                <w:r w:rsidR="00F80170" w:rsidRPr="003B19FB">
                  <w:t>Keynote Address</w:t>
                </w:r>
              </w:sdtContent>
            </w:sdt>
          </w:p>
          <w:p w14:paraId="1779748A" w14:textId="77777777" w:rsidR="00A61A3D" w:rsidRPr="003B19FB" w:rsidRDefault="00B63CE5" w:rsidP="000160CF">
            <w:sdt>
              <w:sdtPr>
                <w:id w:val="451440889"/>
                <w:placeholder>
                  <w:docPart w:val="997552BD5305400AB017225AFB1BA7A7"/>
                </w:placeholder>
                <w:temporary/>
                <w:showingPlcHdr/>
                <w15:appearance w15:val="hidden"/>
              </w:sdtPr>
              <w:sdtEndPr/>
              <w:sdtContent>
                <w:r w:rsidR="00F80170" w:rsidRPr="003B19FB">
                  <w:t>“Title of Presentation,” Name of Conference</w:t>
                </w:r>
              </w:sdtContent>
            </w:sdt>
          </w:p>
          <w:p w14:paraId="2978A2D5" w14:textId="77777777" w:rsidR="00A61A3D" w:rsidRPr="00A77208" w:rsidRDefault="00A61A3D" w:rsidP="000160CF"/>
        </w:tc>
      </w:tr>
      <w:tr w:rsidR="00A61A3D" w14:paraId="2857608F" w14:textId="77777777" w:rsidTr="00A61A3D">
        <w:tc>
          <w:tcPr>
            <w:tcW w:w="1885" w:type="dxa"/>
          </w:tcPr>
          <w:p w14:paraId="1AC2F1B8" w14:textId="77777777" w:rsidR="00A61A3D" w:rsidRPr="00A77208" w:rsidRDefault="00A61A3D" w:rsidP="000160CF"/>
        </w:tc>
        <w:tc>
          <w:tcPr>
            <w:tcW w:w="360" w:type="dxa"/>
          </w:tcPr>
          <w:p w14:paraId="43BFE6BA" w14:textId="77777777" w:rsidR="00A61A3D" w:rsidRPr="00A77208" w:rsidRDefault="00A61A3D" w:rsidP="000160CF"/>
        </w:tc>
        <w:tc>
          <w:tcPr>
            <w:tcW w:w="1710" w:type="dxa"/>
          </w:tcPr>
          <w:p w14:paraId="340340F7" w14:textId="77777777" w:rsidR="00A61A3D" w:rsidRPr="00FE0E52" w:rsidRDefault="00B63CE5" w:rsidP="00A61A3D">
            <w:sdt>
              <w:sdtPr>
                <w:id w:val="2071375528"/>
                <w:placeholder>
                  <w:docPart w:val="75CFF37A13F8460BA22DC129532BFBB8"/>
                </w:placeholder>
                <w:temporary/>
                <w:showingPlcHdr/>
                <w15:appearance w15:val="hidden"/>
              </w:sdtPr>
              <w:sdtEndPr/>
              <w:sdtContent>
                <w:r w:rsidR="00F80170">
                  <w:t>20XX</w:t>
                </w:r>
              </w:sdtContent>
            </w:sdt>
          </w:p>
        </w:tc>
        <w:tc>
          <w:tcPr>
            <w:tcW w:w="5400" w:type="dxa"/>
          </w:tcPr>
          <w:p w14:paraId="7BE023EF" w14:textId="77777777" w:rsidR="00A61A3D" w:rsidRDefault="00B63CE5" w:rsidP="000160CF">
            <w:pPr>
              <w:pStyle w:val="Heading2"/>
            </w:pPr>
            <w:sdt>
              <w:sdtPr>
                <w:id w:val="-164940786"/>
                <w:placeholder>
                  <w:docPart w:val="959C467D6B184C3EAE6F2EC4E78747A0"/>
                </w:placeholder>
                <w:temporary/>
                <w:showingPlcHdr/>
                <w15:appearance w15:val="hidden"/>
              </w:sdtPr>
              <w:sdtEndPr/>
              <w:sdtContent>
                <w:r w:rsidR="00F80170" w:rsidRPr="003B19FB">
                  <w:t>Workshop</w:t>
                </w:r>
              </w:sdtContent>
            </w:sdt>
          </w:p>
          <w:p w14:paraId="60CF90B7" w14:textId="77777777" w:rsidR="00A61A3D" w:rsidRPr="003B19FB" w:rsidRDefault="00B63CE5" w:rsidP="000160CF">
            <w:sdt>
              <w:sdtPr>
                <w:id w:val="409815758"/>
                <w:placeholder>
                  <w:docPart w:val="AD1AFC63345A43198027B8D45143F6E5"/>
                </w:placeholder>
                <w:temporary/>
                <w:showingPlcHdr/>
                <w15:appearance w15:val="hidden"/>
              </w:sdtPr>
              <w:sdtEndPr/>
              <w:sdtContent>
                <w:r w:rsidR="00F80170" w:rsidRPr="003B19FB">
                  <w:t>“Title of Presentation,” Name of Workshop</w:t>
                </w:r>
              </w:sdtContent>
            </w:sdt>
          </w:p>
          <w:p w14:paraId="15EFB74A" w14:textId="77777777" w:rsidR="00A61A3D" w:rsidRPr="003B19FB" w:rsidRDefault="00A61A3D" w:rsidP="000160CF"/>
        </w:tc>
      </w:tr>
    </w:tbl>
    <w:p w14:paraId="3B201D26" w14:textId="77777777" w:rsidR="00A90527" w:rsidRPr="005718A0" w:rsidRDefault="00A90527" w:rsidP="001D429D"/>
    <w:tbl>
      <w:tblPr>
        <w:tblW w:w="9355" w:type="dxa"/>
        <w:tblCellMar>
          <w:left w:w="0" w:type="dxa"/>
          <w:right w:w="0" w:type="dxa"/>
        </w:tblCellMar>
        <w:tblLook w:val="04A0" w:firstRow="1" w:lastRow="0" w:firstColumn="1" w:lastColumn="0" w:noHBand="0" w:noVBand="1"/>
      </w:tblPr>
      <w:tblGrid>
        <w:gridCol w:w="1885"/>
        <w:gridCol w:w="360"/>
        <w:gridCol w:w="1710"/>
        <w:gridCol w:w="5400"/>
      </w:tblGrid>
      <w:tr w:rsidR="00A61A3D" w14:paraId="63F1C60A" w14:textId="77777777" w:rsidTr="00A61A3D">
        <w:trPr>
          <w:trHeight w:val="450"/>
        </w:trPr>
        <w:tc>
          <w:tcPr>
            <w:tcW w:w="1885" w:type="dxa"/>
          </w:tcPr>
          <w:p w14:paraId="5A0B146B" w14:textId="77777777" w:rsidR="00A61A3D" w:rsidRDefault="00A61A3D" w:rsidP="000160CF"/>
        </w:tc>
        <w:tc>
          <w:tcPr>
            <w:tcW w:w="360" w:type="dxa"/>
          </w:tcPr>
          <w:p w14:paraId="761B3000" w14:textId="77777777" w:rsidR="00A61A3D" w:rsidRDefault="00A61A3D" w:rsidP="000160CF"/>
        </w:tc>
        <w:tc>
          <w:tcPr>
            <w:tcW w:w="1710" w:type="dxa"/>
            <w:tcBorders>
              <w:bottom w:val="single" w:sz="4" w:space="0" w:color="auto"/>
            </w:tcBorders>
          </w:tcPr>
          <w:p w14:paraId="0C0D55C2" w14:textId="77777777" w:rsidR="00A61A3D" w:rsidRDefault="00A61A3D" w:rsidP="000160CF"/>
        </w:tc>
        <w:tc>
          <w:tcPr>
            <w:tcW w:w="5400" w:type="dxa"/>
            <w:tcBorders>
              <w:bottom w:val="single" w:sz="4" w:space="0" w:color="auto"/>
            </w:tcBorders>
          </w:tcPr>
          <w:p w14:paraId="769F9A5D" w14:textId="77777777" w:rsidR="00A61A3D" w:rsidRDefault="00A61A3D" w:rsidP="000160CF"/>
        </w:tc>
      </w:tr>
      <w:tr w:rsidR="00A61A3D" w14:paraId="6D782ADC" w14:textId="77777777" w:rsidTr="00A61A3D">
        <w:trPr>
          <w:trHeight w:val="350"/>
        </w:trPr>
        <w:tc>
          <w:tcPr>
            <w:tcW w:w="1885" w:type="dxa"/>
          </w:tcPr>
          <w:p w14:paraId="4D4748F8" w14:textId="77777777" w:rsidR="00A61A3D" w:rsidRDefault="00A61A3D" w:rsidP="000160CF"/>
        </w:tc>
        <w:tc>
          <w:tcPr>
            <w:tcW w:w="360" w:type="dxa"/>
          </w:tcPr>
          <w:p w14:paraId="42C73C0B" w14:textId="77777777" w:rsidR="00A61A3D" w:rsidRDefault="00A61A3D" w:rsidP="000160CF"/>
        </w:tc>
        <w:tc>
          <w:tcPr>
            <w:tcW w:w="1710" w:type="dxa"/>
            <w:tcBorders>
              <w:top w:val="single" w:sz="4" w:space="0" w:color="auto"/>
            </w:tcBorders>
          </w:tcPr>
          <w:p w14:paraId="705745B0" w14:textId="77777777" w:rsidR="00A61A3D" w:rsidRDefault="00A61A3D" w:rsidP="000160CF"/>
        </w:tc>
        <w:tc>
          <w:tcPr>
            <w:tcW w:w="5400" w:type="dxa"/>
            <w:tcBorders>
              <w:top w:val="single" w:sz="4" w:space="0" w:color="auto"/>
            </w:tcBorders>
          </w:tcPr>
          <w:p w14:paraId="5F196D04" w14:textId="77777777" w:rsidR="00A61A3D" w:rsidRDefault="00A61A3D" w:rsidP="000160CF"/>
        </w:tc>
      </w:tr>
      <w:tr w:rsidR="00A61A3D" w14:paraId="3634856B" w14:textId="77777777" w:rsidTr="00A61A3D">
        <w:tc>
          <w:tcPr>
            <w:tcW w:w="1885" w:type="dxa"/>
          </w:tcPr>
          <w:p w14:paraId="36113627" w14:textId="77777777" w:rsidR="00A61A3D" w:rsidRPr="003E172B" w:rsidRDefault="00A61A3D" w:rsidP="00A61A3D">
            <w:pPr>
              <w:pStyle w:val="Heading1"/>
            </w:pPr>
            <w:r w:rsidRPr="003B19FB">
              <w:t xml:space="preserve">Professional </w:t>
            </w:r>
            <w:r>
              <w:t>t</w:t>
            </w:r>
            <w:r w:rsidRPr="003B19FB">
              <w:t>raining</w:t>
            </w:r>
          </w:p>
        </w:tc>
        <w:tc>
          <w:tcPr>
            <w:tcW w:w="360" w:type="dxa"/>
          </w:tcPr>
          <w:p w14:paraId="4D57564D" w14:textId="77777777" w:rsidR="00A61A3D" w:rsidRPr="00CB1046" w:rsidRDefault="00A61A3D" w:rsidP="000160CF"/>
        </w:tc>
        <w:tc>
          <w:tcPr>
            <w:tcW w:w="1710" w:type="dxa"/>
          </w:tcPr>
          <w:p w14:paraId="2A96A389" w14:textId="77777777" w:rsidR="00A61A3D" w:rsidRPr="00FE0E52" w:rsidRDefault="00B63CE5" w:rsidP="00A61A3D">
            <w:sdt>
              <w:sdtPr>
                <w:id w:val="-767847962"/>
                <w:placeholder>
                  <w:docPart w:val="E249DA2F04BB4B7BBADED678539E16A7"/>
                </w:placeholder>
                <w:temporary/>
                <w:showingPlcHdr/>
                <w15:appearance w15:val="hidden"/>
              </w:sdtPr>
              <w:sdtEndPr/>
              <w:sdtContent>
                <w:r w:rsidR="00F80170" w:rsidRPr="00FE0E52">
                  <w:t>20XX-20XX</w:t>
                </w:r>
              </w:sdtContent>
            </w:sdt>
          </w:p>
        </w:tc>
        <w:tc>
          <w:tcPr>
            <w:tcW w:w="5400" w:type="dxa"/>
          </w:tcPr>
          <w:p w14:paraId="700C9742" w14:textId="77777777" w:rsidR="00A61A3D" w:rsidRPr="003B19FB" w:rsidRDefault="00B63CE5" w:rsidP="000160CF">
            <w:pPr>
              <w:pStyle w:val="Heading2"/>
            </w:pPr>
            <w:sdt>
              <w:sdtPr>
                <w:id w:val="-7758933"/>
                <w:placeholder>
                  <w:docPart w:val="2FDBC35A99934BA293FB3E141EBE59BF"/>
                </w:placeholder>
                <w:temporary/>
                <w:showingPlcHdr/>
                <w15:appearance w15:val="hidden"/>
              </w:sdtPr>
              <w:sdtEndPr/>
              <w:sdtContent>
                <w:r w:rsidR="00E566CF" w:rsidRPr="003B19FB">
                  <w:t>Seminar or Workshop</w:t>
                </w:r>
              </w:sdtContent>
            </w:sdt>
          </w:p>
          <w:p w14:paraId="2E13ACAC" w14:textId="77777777" w:rsidR="00A61A3D" w:rsidRPr="003B19FB" w:rsidRDefault="00B63CE5" w:rsidP="000160CF">
            <w:pPr>
              <w:pStyle w:val="Heading2"/>
            </w:pPr>
            <w:sdt>
              <w:sdtPr>
                <w:id w:val="-1650045430"/>
                <w:placeholder>
                  <w:docPart w:val="7B593D8F27E64CEE96B7101CA2EA09A3"/>
                </w:placeholder>
                <w:temporary/>
                <w:showingPlcHdr/>
                <w15:appearance w15:val="hidden"/>
              </w:sdtPr>
              <w:sdtEndPr/>
              <w:sdtContent>
                <w:r w:rsidR="00E566CF" w:rsidRPr="003B19FB">
                  <w:t>Name of Institution, Location</w:t>
                </w:r>
              </w:sdtContent>
            </w:sdt>
          </w:p>
          <w:p w14:paraId="43D41954" w14:textId="77777777" w:rsidR="00A61A3D" w:rsidRPr="003B19FB" w:rsidRDefault="00B63CE5" w:rsidP="000160CF">
            <w:sdt>
              <w:sdtPr>
                <w:id w:val="128211798"/>
                <w:placeholder>
                  <w:docPart w:val="A4B4B230DF7348F5973FBB9848DDD1E1"/>
                </w:placeholder>
                <w:temporary/>
                <w:showingPlcHdr/>
                <w15:appearance w15:val="hidden"/>
              </w:sdtPr>
              <w:sdtEndPr/>
              <w:sdtContent>
                <w:r w:rsidR="00E566CF" w:rsidRPr="003B19FB">
                  <w:t>Description: Include a brief description, if necessary.</w:t>
                </w:r>
              </w:sdtContent>
            </w:sdt>
          </w:p>
          <w:p w14:paraId="3ADC72FF" w14:textId="77777777" w:rsidR="00A61A3D" w:rsidRPr="00CB1046" w:rsidRDefault="00A61A3D" w:rsidP="000160CF"/>
        </w:tc>
      </w:tr>
      <w:tr w:rsidR="00A61A3D" w14:paraId="0240E815" w14:textId="77777777" w:rsidTr="00A61A3D">
        <w:tc>
          <w:tcPr>
            <w:tcW w:w="1885" w:type="dxa"/>
          </w:tcPr>
          <w:p w14:paraId="17EF191D" w14:textId="77777777" w:rsidR="00A61A3D" w:rsidRPr="00A77208" w:rsidRDefault="00A61A3D" w:rsidP="000160CF"/>
        </w:tc>
        <w:tc>
          <w:tcPr>
            <w:tcW w:w="360" w:type="dxa"/>
          </w:tcPr>
          <w:p w14:paraId="4AA32CB3" w14:textId="77777777" w:rsidR="00A61A3D" w:rsidRPr="00A77208" w:rsidRDefault="00A61A3D" w:rsidP="000160CF"/>
        </w:tc>
        <w:tc>
          <w:tcPr>
            <w:tcW w:w="1710" w:type="dxa"/>
          </w:tcPr>
          <w:p w14:paraId="70F6AD96" w14:textId="77777777" w:rsidR="00A61A3D" w:rsidRPr="00FE0E52" w:rsidRDefault="00B63CE5" w:rsidP="00A61A3D">
            <w:sdt>
              <w:sdtPr>
                <w:id w:val="-1261987366"/>
                <w:placeholder>
                  <w:docPart w:val="4E030FBBB9464915B7C3BBB58C61E834"/>
                </w:placeholder>
                <w:temporary/>
                <w:showingPlcHdr/>
                <w15:appearance w15:val="hidden"/>
              </w:sdtPr>
              <w:sdtEndPr/>
              <w:sdtContent>
                <w:r w:rsidR="00F80170" w:rsidRPr="00FE0E52">
                  <w:t>20XX-20XX</w:t>
                </w:r>
              </w:sdtContent>
            </w:sdt>
          </w:p>
        </w:tc>
        <w:tc>
          <w:tcPr>
            <w:tcW w:w="5400" w:type="dxa"/>
          </w:tcPr>
          <w:p w14:paraId="426E362C" w14:textId="77777777" w:rsidR="00A61A3D" w:rsidRPr="003B19FB" w:rsidRDefault="00B63CE5" w:rsidP="000160CF">
            <w:pPr>
              <w:pStyle w:val="Heading2"/>
            </w:pPr>
            <w:sdt>
              <w:sdtPr>
                <w:id w:val="103465466"/>
                <w:placeholder>
                  <w:docPart w:val="E28DBB5B37864F6FAA0FCD2B2EF3CA9B"/>
                </w:placeholder>
                <w:temporary/>
                <w:showingPlcHdr/>
                <w15:appearance w15:val="hidden"/>
              </w:sdtPr>
              <w:sdtEndPr/>
              <w:sdtContent>
                <w:r w:rsidR="00E566CF" w:rsidRPr="003B19FB">
                  <w:t>ABC Certification, Name of Organization]</w:t>
                </w:r>
              </w:sdtContent>
            </w:sdt>
          </w:p>
          <w:p w14:paraId="1921185E" w14:textId="77777777" w:rsidR="00A61A3D" w:rsidRPr="003B19FB" w:rsidRDefault="00B63CE5" w:rsidP="000160CF">
            <w:sdt>
              <w:sdtPr>
                <w:id w:val="-1780480471"/>
                <w:placeholder>
                  <w:docPart w:val="704F17D79F0042FDBF2D99C421015574"/>
                </w:placeholder>
                <w:temporary/>
                <w:showingPlcHdr/>
                <w15:appearance w15:val="hidden"/>
              </w:sdtPr>
              <w:sdtEndPr/>
              <w:sdtContent>
                <w:r w:rsidR="00E566CF" w:rsidRPr="003B19FB">
                  <w:t>Description: Include a brief description, if necessary.</w:t>
                </w:r>
              </w:sdtContent>
            </w:sdt>
          </w:p>
          <w:p w14:paraId="25B09495" w14:textId="77777777" w:rsidR="00A61A3D" w:rsidRPr="00A77208" w:rsidRDefault="00A61A3D" w:rsidP="000160CF"/>
        </w:tc>
      </w:tr>
      <w:tr w:rsidR="00A61A3D" w14:paraId="159E5095" w14:textId="77777777" w:rsidTr="00A61A3D">
        <w:tc>
          <w:tcPr>
            <w:tcW w:w="1885" w:type="dxa"/>
          </w:tcPr>
          <w:p w14:paraId="0F1419D7" w14:textId="77777777" w:rsidR="00A61A3D" w:rsidRPr="00A77208" w:rsidRDefault="00A61A3D" w:rsidP="000160CF"/>
        </w:tc>
        <w:tc>
          <w:tcPr>
            <w:tcW w:w="360" w:type="dxa"/>
          </w:tcPr>
          <w:p w14:paraId="11300708" w14:textId="77777777" w:rsidR="00A61A3D" w:rsidRPr="00A77208" w:rsidRDefault="00A61A3D" w:rsidP="000160CF"/>
        </w:tc>
        <w:tc>
          <w:tcPr>
            <w:tcW w:w="1710" w:type="dxa"/>
          </w:tcPr>
          <w:p w14:paraId="7A8A71AE" w14:textId="77777777" w:rsidR="00A61A3D" w:rsidRPr="00FE0E52" w:rsidRDefault="00B63CE5" w:rsidP="00A61A3D">
            <w:sdt>
              <w:sdtPr>
                <w:id w:val="-1225058056"/>
                <w:placeholder>
                  <w:docPart w:val="1F2F8227E1D24FE2B5C992F661021528"/>
                </w:placeholder>
                <w:temporary/>
                <w:showingPlcHdr/>
                <w15:appearance w15:val="hidden"/>
              </w:sdtPr>
              <w:sdtEndPr/>
              <w:sdtContent>
                <w:r w:rsidR="00F80170">
                  <w:t>20XX</w:t>
                </w:r>
              </w:sdtContent>
            </w:sdt>
          </w:p>
        </w:tc>
        <w:tc>
          <w:tcPr>
            <w:tcW w:w="5400" w:type="dxa"/>
          </w:tcPr>
          <w:p w14:paraId="2C380DC2" w14:textId="77777777" w:rsidR="00A61A3D" w:rsidRPr="003B19FB" w:rsidRDefault="00B63CE5" w:rsidP="000160CF">
            <w:pPr>
              <w:pStyle w:val="Heading2"/>
            </w:pPr>
            <w:sdt>
              <w:sdtPr>
                <w:id w:val="-1572496381"/>
                <w:placeholder>
                  <w:docPart w:val="2785EF1F1816423782A5A3EE2D65BA7F"/>
                </w:placeholder>
                <w:temporary/>
                <w:showingPlcHdr/>
                <w15:appearance w15:val="hidden"/>
              </w:sdtPr>
              <w:sdtEndPr/>
              <w:sdtContent>
                <w:r w:rsidR="00E566CF" w:rsidRPr="003B19FB">
                  <w:t>Company/Organization, [Position], [Department], Dates</w:t>
                </w:r>
              </w:sdtContent>
            </w:sdt>
          </w:p>
          <w:p w14:paraId="7D749487" w14:textId="77777777" w:rsidR="00A61A3D" w:rsidRPr="0006400E" w:rsidRDefault="00B63CE5" w:rsidP="0006400E">
            <w:pPr>
              <w:pStyle w:val="Heading3"/>
            </w:pPr>
            <w:sdt>
              <w:sdtPr>
                <w:id w:val="546727010"/>
                <w:placeholder>
                  <w:docPart w:val="694D77C35C6145419794F8C3784A2C1F"/>
                </w:placeholder>
                <w:temporary/>
                <w:showingPlcHdr/>
                <w15:appearance w15:val="hidden"/>
              </w:sdtPr>
              <w:sdtEndPr/>
              <w:sdtContent>
                <w:r w:rsidR="00E566CF" w:rsidRPr="0006400E">
                  <w:t>Skill/Accomplishment/Award/Certification</w:t>
                </w:r>
              </w:sdtContent>
            </w:sdt>
          </w:p>
          <w:p w14:paraId="7C730310" w14:textId="77777777" w:rsidR="00E566CF" w:rsidRPr="0006400E" w:rsidRDefault="00B63CE5" w:rsidP="0006400E">
            <w:pPr>
              <w:pStyle w:val="Heading3"/>
            </w:pPr>
            <w:sdt>
              <w:sdtPr>
                <w:id w:val="-1922710882"/>
                <w:placeholder>
                  <w:docPart w:val="5D9ED885EE724918BDE90FDF2939190A"/>
                </w:placeholder>
                <w:temporary/>
                <w:showingPlcHdr/>
                <w15:appearance w15:val="hidden"/>
              </w:sdtPr>
              <w:sdtEndPr/>
              <w:sdtContent>
                <w:r w:rsidR="00E566CF" w:rsidRPr="0006400E">
                  <w:t>Skill/Accomplishment/Award/Certification</w:t>
                </w:r>
              </w:sdtContent>
            </w:sdt>
          </w:p>
          <w:p w14:paraId="63497F1C" w14:textId="77777777" w:rsidR="00A61A3D" w:rsidRPr="003B19FB" w:rsidRDefault="00E566CF" w:rsidP="00E566CF">
            <w:r w:rsidRPr="003B19FB">
              <w:t xml:space="preserve"> </w:t>
            </w:r>
          </w:p>
        </w:tc>
      </w:tr>
    </w:tbl>
    <w:p w14:paraId="75861DD2" w14:textId="77777777" w:rsidR="00A90527" w:rsidRPr="005718A0" w:rsidRDefault="00A90527"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1A3D" w14:paraId="06A3B2C4" w14:textId="77777777" w:rsidTr="00A61A3D">
        <w:trPr>
          <w:trHeight w:val="477"/>
        </w:trPr>
        <w:tc>
          <w:tcPr>
            <w:tcW w:w="1885" w:type="dxa"/>
          </w:tcPr>
          <w:p w14:paraId="3532FC3F" w14:textId="77777777" w:rsidR="00A61A3D" w:rsidRDefault="00A61A3D" w:rsidP="000160CF"/>
        </w:tc>
        <w:tc>
          <w:tcPr>
            <w:tcW w:w="360" w:type="dxa"/>
          </w:tcPr>
          <w:p w14:paraId="0003D994" w14:textId="77777777" w:rsidR="00A61A3D" w:rsidRDefault="00A61A3D" w:rsidP="000160CF"/>
        </w:tc>
        <w:tc>
          <w:tcPr>
            <w:tcW w:w="1710" w:type="dxa"/>
            <w:tcBorders>
              <w:bottom w:val="single" w:sz="4" w:space="0" w:color="auto"/>
            </w:tcBorders>
          </w:tcPr>
          <w:p w14:paraId="2EBEAA54" w14:textId="77777777" w:rsidR="00A61A3D" w:rsidRDefault="00A61A3D" w:rsidP="000160CF"/>
        </w:tc>
        <w:tc>
          <w:tcPr>
            <w:tcW w:w="5400" w:type="dxa"/>
            <w:tcBorders>
              <w:bottom w:val="single" w:sz="4" w:space="0" w:color="auto"/>
            </w:tcBorders>
          </w:tcPr>
          <w:p w14:paraId="63992EC2" w14:textId="77777777" w:rsidR="00A61A3D" w:rsidRDefault="00A61A3D" w:rsidP="000160CF"/>
        </w:tc>
      </w:tr>
      <w:tr w:rsidR="00A61A3D" w14:paraId="29197FA5" w14:textId="77777777" w:rsidTr="00A61A3D">
        <w:trPr>
          <w:trHeight w:val="260"/>
        </w:trPr>
        <w:tc>
          <w:tcPr>
            <w:tcW w:w="1885" w:type="dxa"/>
          </w:tcPr>
          <w:p w14:paraId="510DC2BF" w14:textId="77777777" w:rsidR="00A61A3D" w:rsidRDefault="00A61A3D" w:rsidP="000160CF"/>
        </w:tc>
        <w:tc>
          <w:tcPr>
            <w:tcW w:w="360" w:type="dxa"/>
          </w:tcPr>
          <w:p w14:paraId="17F50669" w14:textId="77777777" w:rsidR="00A61A3D" w:rsidRDefault="00A61A3D" w:rsidP="000160CF"/>
        </w:tc>
        <w:tc>
          <w:tcPr>
            <w:tcW w:w="1710" w:type="dxa"/>
            <w:tcBorders>
              <w:top w:val="single" w:sz="4" w:space="0" w:color="auto"/>
            </w:tcBorders>
          </w:tcPr>
          <w:p w14:paraId="2E03A8A3" w14:textId="77777777" w:rsidR="00A61A3D" w:rsidRDefault="00A61A3D" w:rsidP="000160CF"/>
        </w:tc>
        <w:tc>
          <w:tcPr>
            <w:tcW w:w="5400" w:type="dxa"/>
            <w:tcBorders>
              <w:top w:val="single" w:sz="4" w:space="0" w:color="auto"/>
            </w:tcBorders>
          </w:tcPr>
          <w:p w14:paraId="5D693B6C" w14:textId="77777777" w:rsidR="00A61A3D" w:rsidRDefault="00A61A3D" w:rsidP="000160CF"/>
        </w:tc>
      </w:tr>
      <w:tr w:rsidR="00A61A3D" w14:paraId="46C41D33" w14:textId="77777777" w:rsidTr="00A61A3D">
        <w:tc>
          <w:tcPr>
            <w:tcW w:w="1885" w:type="dxa"/>
          </w:tcPr>
          <w:p w14:paraId="52429583" w14:textId="77777777" w:rsidR="00A61A3D" w:rsidRPr="003E172B" w:rsidRDefault="00B63CE5" w:rsidP="00E566CF">
            <w:pPr>
              <w:pStyle w:val="Heading1"/>
            </w:pPr>
            <w:sdt>
              <w:sdtPr>
                <w:id w:val="-329532915"/>
                <w:placeholder>
                  <w:docPart w:val="798DA543471342E9936ABA64FFE2B940"/>
                </w:placeholder>
                <w:temporary/>
                <w:showingPlcHdr/>
                <w15:appearance w15:val="hidden"/>
              </w:sdtPr>
              <w:sdtEndPr/>
              <w:sdtContent>
                <w:r w:rsidR="00E566CF" w:rsidRPr="003B19FB">
                  <w:t xml:space="preserve">Professional </w:t>
                </w:r>
                <w:r w:rsidR="00E566CF">
                  <w:t>a</w:t>
                </w:r>
                <w:r w:rsidR="00E566CF" w:rsidRPr="003B19FB">
                  <w:t>ffiliations</w:t>
                </w:r>
              </w:sdtContent>
            </w:sdt>
          </w:p>
        </w:tc>
        <w:tc>
          <w:tcPr>
            <w:tcW w:w="360" w:type="dxa"/>
          </w:tcPr>
          <w:p w14:paraId="5F6EA1BF" w14:textId="77777777" w:rsidR="00A61A3D" w:rsidRPr="00CB1046" w:rsidRDefault="00A61A3D" w:rsidP="000160CF"/>
        </w:tc>
        <w:tc>
          <w:tcPr>
            <w:tcW w:w="1710" w:type="dxa"/>
          </w:tcPr>
          <w:p w14:paraId="32401074" w14:textId="77777777" w:rsidR="00A61A3D" w:rsidRPr="003E172B" w:rsidRDefault="00B63CE5" w:rsidP="00E566CF">
            <w:sdt>
              <w:sdtPr>
                <w:id w:val="-236707037"/>
                <w:placeholder>
                  <w:docPart w:val="4CBA2DCF3BFC480583737D874799FF6C"/>
                </w:placeholder>
                <w:temporary/>
                <w:showingPlcHdr/>
                <w15:appearance w15:val="hidden"/>
              </w:sdtPr>
              <w:sdtEndPr/>
              <w:sdtContent>
                <w:r w:rsidR="00E566CF" w:rsidRPr="003B19FB">
                  <w:t>20</w:t>
                </w:r>
                <w:r w:rsidR="0006400E">
                  <w:t>X</w:t>
                </w:r>
                <w:r w:rsidR="00E566CF">
                  <w:t>X</w:t>
                </w:r>
                <w:r w:rsidR="00E566CF" w:rsidRPr="003B19FB">
                  <w:t>-Present</w:t>
                </w:r>
              </w:sdtContent>
            </w:sdt>
          </w:p>
        </w:tc>
        <w:tc>
          <w:tcPr>
            <w:tcW w:w="5400" w:type="dxa"/>
          </w:tcPr>
          <w:p w14:paraId="5EC3F37A" w14:textId="77777777" w:rsidR="00A61A3D" w:rsidRPr="003B19FB" w:rsidRDefault="00B63CE5" w:rsidP="000160CF">
            <w:pPr>
              <w:pStyle w:val="Heading2"/>
            </w:pPr>
            <w:sdt>
              <w:sdtPr>
                <w:id w:val="-1331060288"/>
                <w:placeholder>
                  <w:docPart w:val="36F5057647834945BFA703BFD27EAC64"/>
                </w:placeholder>
                <w:temporary/>
                <w:showingPlcHdr/>
                <w15:appearance w15:val="hidden"/>
              </w:sdtPr>
              <w:sdtEndPr/>
              <w:sdtContent>
                <w:r w:rsidR="00E566CF" w:rsidRPr="003B19FB">
                  <w:t xml:space="preserve">Name of </w:t>
                </w:r>
                <w:r w:rsidR="00E566CF">
                  <w:t>O</w:t>
                </w:r>
                <w:r w:rsidR="00E566CF" w:rsidRPr="003B19FB">
                  <w:t>rganization,</w:t>
                </w:r>
              </w:sdtContent>
            </w:sdt>
          </w:p>
          <w:p w14:paraId="1E607826" w14:textId="77777777" w:rsidR="00A61A3D" w:rsidRPr="003B19FB" w:rsidRDefault="00B63CE5" w:rsidP="000160CF">
            <w:sdt>
              <w:sdtPr>
                <w:id w:val="-1407220346"/>
                <w:placeholder>
                  <w:docPart w:val="610DF992FF264192A06485A465485548"/>
                </w:placeholder>
                <w:temporary/>
                <w:showingPlcHdr/>
                <w15:appearance w15:val="hidden"/>
              </w:sdtPr>
              <w:sdtEndPr/>
              <w:sdtContent>
                <w:r w:rsidR="00E566CF" w:rsidRPr="003B19FB">
                  <w:t>Description of role or responsibilities, if applicable.</w:t>
                </w:r>
              </w:sdtContent>
            </w:sdt>
          </w:p>
          <w:p w14:paraId="75EE01B3" w14:textId="77777777" w:rsidR="00A61A3D" w:rsidRPr="00CB1046" w:rsidRDefault="00A61A3D" w:rsidP="000160CF"/>
        </w:tc>
      </w:tr>
      <w:tr w:rsidR="00A61A3D" w14:paraId="484394E0" w14:textId="77777777" w:rsidTr="00A61A3D">
        <w:tc>
          <w:tcPr>
            <w:tcW w:w="1885" w:type="dxa"/>
          </w:tcPr>
          <w:p w14:paraId="6CA0FA07" w14:textId="77777777" w:rsidR="00A61A3D" w:rsidRPr="00A77208" w:rsidRDefault="00A61A3D" w:rsidP="000160CF"/>
        </w:tc>
        <w:tc>
          <w:tcPr>
            <w:tcW w:w="360" w:type="dxa"/>
          </w:tcPr>
          <w:p w14:paraId="76A4C9D6" w14:textId="77777777" w:rsidR="00A61A3D" w:rsidRPr="00A77208" w:rsidRDefault="00A61A3D" w:rsidP="000160CF"/>
        </w:tc>
        <w:tc>
          <w:tcPr>
            <w:tcW w:w="1710" w:type="dxa"/>
          </w:tcPr>
          <w:p w14:paraId="2AE01B24" w14:textId="77777777" w:rsidR="00A61A3D" w:rsidRPr="00FE0E52" w:rsidRDefault="00B63CE5" w:rsidP="00A61A3D">
            <w:sdt>
              <w:sdtPr>
                <w:id w:val="110090906"/>
                <w:placeholder>
                  <w:docPart w:val="58EC63FE99DB4E6F90D6F758C7EAF501"/>
                </w:placeholder>
                <w:temporary/>
                <w:showingPlcHdr/>
                <w15:appearance w15:val="hidden"/>
              </w:sdtPr>
              <w:sdtEndPr/>
              <w:sdtContent>
                <w:r w:rsidR="00E566CF" w:rsidRPr="003B19FB">
                  <w:t>20</w:t>
                </w:r>
                <w:r w:rsidR="0006400E">
                  <w:t>X</w:t>
                </w:r>
                <w:r w:rsidR="00E566CF">
                  <w:t>X</w:t>
                </w:r>
                <w:r w:rsidR="00E566CF" w:rsidRPr="003B19FB">
                  <w:t>-Present</w:t>
                </w:r>
              </w:sdtContent>
            </w:sdt>
          </w:p>
        </w:tc>
        <w:tc>
          <w:tcPr>
            <w:tcW w:w="5400" w:type="dxa"/>
          </w:tcPr>
          <w:p w14:paraId="727E0C6A" w14:textId="77777777" w:rsidR="00E566CF" w:rsidRPr="003B19FB" w:rsidRDefault="00B63CE5" w:rsidP="00E566CF">
            <w:pPr>
              <w:pStyle w:val="Heading2"/>
            </w:pPr>
            <w:sdt>
              <w:sdtPr>
                <w:id w:val="756105266"/>
                <w:placeholder>
                  <w:docPart w:val="ED63CF03EFAD4CC0A179812A70264C95"/>
                </w:placeholder>
                <w:temporary/>
                <w:showingPlcHdr/>
                <w15:appearance w15:val="hidden"/>
              </w:sdtPr>
              <w:sdtEndPr/>
              <w:sdtContent>
                <w:r w:rsidR="00E566CF" w:rsidRPr="003B19FB">
                  <w:t xml:space="preserve">Name of </w:t>
                </w:r>
                <w:r w:rsidR="00E566CF">
                  <w:t>O</w:t>
                </w:r>
                <w:r w:rsidR="00E566CF" w:rsidRPr="003B19FB">
                  <w:t>rganization,</w:t>
                </w:r>
              </w:sdtContent>
            </w:sdt>
          </w:p>
          <w:p w14:paraId="68AF44A1" w14:textId="77777777" w:rsidR="00E566CF" w:rsidRPr="003B19FB" w:rsidRDefault="00B63CE5" w:rsidP="00E566CF">
            <w:sdt>
              <w:sdtPr>
                <w:id w:val="425845265"/>
                <w:placeholder>
                  <w:docPart w:val="C5257F6E84A94378A3ECCDDC38589CF4"/>
                </w:placeholder>
                <w:temporary/>
                <w:showingPlcHdr/>
                <w15:appearance w15:val="hidden"/>
              </w:sdtPr>
              <w:sdtEndPr/>
              <w:sdtContent>
                <w:r w:rsidR="00E566CF" w:rsidRPr="003B19FB">
                  <w:t>Description of role or responsibilities, if applicable.</w:t>
                </w:r>
              </w:sdtContent>
            </w:sdt>
          </w:p>
          <w:p w14:paraId="26E8B3B9" w14:textId="77777777" w:rsidR="00A61A3D" w:rsidRPr="00A77208" w:rsidRDefault="00E566CF" w:rsidP="00E566CF">
            <w:r w:rsidRPr="00A77208">
              <w:t xml:space="preserve"> </w:t>
            </w:r>
          </w:p>
        </w:tc>
      </w:tr>
    </w:tbl>
    <w:p w14:paraId="63B338F4" w14:textId="77777777" w:rsidR="00A90527" w:rsidRPr="005718A0" w:rsidRDefault="00A90527" w:rsidP="001D429D"/>
    <w:p w14:paraId="6D9CD1D6" w14:textId="77777777" w:rsidR="003E172B" w:rsidRDefault="003E172B" w:rsidP="001D429D"/>
    <w:p w14:paraId="342AFFD8" w14:textId="77777777" w:rsidR="00230261" w:rsidRPr="005718A0" w:rsidRDefault="00230261"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1A3D" w14:paraId="3ED88113" w14:textId="77777777" w:rsidTr="009D4C5B">
        <w:trPr>
          <w:trHeight w:val="225"/>
        </w:trPr>
        <w:tc>
          <w:tcPr>
            <w:tcW w:w="1885" w:type="dxa"/>
          </w:tcPr>
          <w:p w14:paraId="70A5DA1B" w14:textId="77777777" w:rsidR="00A61A3D" w:rsidRDefault="00A61A3D" w:rsidP="000160CF"/>
        </w:tc>
        <w:tc>
          <w:tcPr>
            <w:tcW w:w="360" w:type="dxa"/>
          </w:tcPr>
          <w:p w14:paraId="25AD3971" w14:textId="77777777" w:rsidR="00A61A3D" w:rsidRDefault="00A61A3D" w:rsidP="000160CF"/>
        </w:tc>
        <w:tc>
          <w:tcPr>
            <w:tcW w:w="1710" w:type="dxa"/>
            <w:tcBorders>
              <w:bottom w:val="single" w:sz="4" w:space="0" w:color="auto"/>
            </w:tcBorders>
          </w:tcPr>
          <w:p w14:paraId="018172CE" w14:textId="77777777" w:rsidR="00A61A3D" w:rsidRDefault="00A61A3D" w:rsidP="000160CF"/>
        </w:tc>
        <w:tc>
          <w:tcPr>
            <w:tcW w:w="5400" w:type="dxa"/>
            <w:tcBorders>
              <w:bottom w:val="single" w:sz="4" w:space="0" w:color="auto"/>
            </w:tcBorders>
          </w:tcPr>
          <w:p w14:paraId="5E1DF8A4" w14:textId="77777777" w:rsidR="00A61A3D" w:rsidRDefault="00A61A3D" w:rsidP="000160CF"/>
        </w:tc>
      </w:tr>
      <w:tr w:rsidR="00A61A3D" w14:paraId="76799BF1" w14:textId="77777777" w:rsidTr="009D4C5B">
        <w:trPr>
          <w:trHeight w:val="260"/>
        </w:trPr>
        <w:tc>
          <w:tcPr>
            <w:tcW w:w="1885" w:type="dxa"/>
          </w:tcPr>
          <w:p w14:paraId="12DC7E83" w14:textId="77777777" w:rsidR="00A61A3D" w:rsidRDefault="00A61A3D" w:rsidP="000160CF"/>
        </w:tc>
        <w:tc>
          <w:tcPr>
            <w:tcW w:w="360" w:type="dxa"/>
          </w:tcPr>
          <w:p w14:paraId="2FEE1B71" w14:textId="77777777" w:rsidR="00A61A3D" w:rsidRDefault="00A61A3D" w:rsidP="000160CF"/>
        </w:tc>
        <w:tc>
          <w:tcPr>
            <w:tcW w:w="1710" w:type="dxa"/>
            <w:tcBorders>
              <w:top w:val="single" w:sz="4" w:space="0" w:color="auto"/>
            </w:tcBorders>
          </w:tcPr>
          <w:p w14:paraId="5C9F8C33" w14:textId="77777777" w:rsidR="00A61A3D" w:rsidRDefault="00A61A3D" w:rsidP="000160CF"/>
        </w:tc>
        <w:tc>
          <w:tcPr>
            <w:tcW w:w="5400" w:type="dxa"/>
            <w:tcBorders>
              <w:top w:val="single" w:sz="4" w:space="0" w:color="auto"/>
            </w:tcBorders>
          </w:tcPr>
          <w:p w14:paraId="6FD26BAC" w14:textId="77777777" w:rsidR="00A61A3D" w:rsidRDefault="00A61A3D" w:rsidP="000160CF"/>
        </w:tc>
      </w:tr>
      <w:tr w:rsidR="00A61A3D" w14:paraId="499707B8" w14:textId="77777777" w:rsidTr="00A61A3D">
        <w:tc>
          <w:tcPr>
            <w:tcW w:w="1885" w:type="dxa"/>
          </w:tcPr>
          <w:p w14:paraId="3260737F" w14:textId="77777777" w:rsidR="00A61A3D" w:rsidRPr="003E172B" w:rsidRDefault="00B63CE5" w:rsidP="00E566CF">
            <w:pPr>
              <w:pStyle w:val="Heading1"/>
            </w:pPr>
            <w:sdt>
              <w:sdtPr>
                <w:id w:val="-1958487209"/>
                <w:placeholder>
                  <w:docPart w:val="96C0A95AAFF349F28A3709F98D4F4A61"/>
                </w:placeholder>
                <w:temporary/>
                <w:showingPlcHdr/>
                <w15:appearance w15:val="hidden"/>
              </w:sdtPr>
              <w:sdtEndPr/>
              <w:sdtContent>
                <w:r w:rsidR="00E566CF" w:rsidRPr="003B19FB">
                  <w:t xml:space="preserve">Professional </w:t>
                </w:r>
                <w:r w:rsidR="0006400E" w:rsidRPr="003B19FB">
                  <w:t>service</w:t>
                </w:r>
              </w:sdtContent>
            </w:sdt>
          </w:p>
        </w:tc>
        <w:tc>
          <w:tcPr>
            <w:tcW w:w="360" w:type="dxa"/>
          </w:tcPr>
          <w:p w14:paraId="393BAE39" w14:textId="77777777" w:rsidR="00A61A3D" w:rsidRPr="00CB1046" w:rsidRDefault="00A61A3D" w:rsidP="000160CF"/>
        </w:tc>
        <w:tc>
          <w:tcPr>
            <w:tcW w:w="1710" w:type="dxa"/>
          </w:tcPr>
          <w:p w14:paraId="41978771" w14:textId="77777777" w:rsidR="00A61A3D" w:rsidRPr="003E172B" w:rsidRDefault="00B63CE5" w:rsidP="00E566CF">
            <w:sdt>
              <w:sdtPr>
                <w:id w:val="-432970823"/>
                <w:placeholder>
                  <w:docPart w:val="6C1EA617398A481497FA468C9A98A992"/>
                </w:placeholder>
                <w:temporary/>
                <w:showingPlcHdr/>
                <w15:appearance w15:val="hidden"/>
              </w:sdtPr>
              <w:sdtEndPr/>
              <w:sdtContent>
                <w:r w:rsidR="00E566CF" w:rsidRPr="003B19FB">
                  <w:t>20</w:t>
                </w:r>
                <w:r w:rsidR="0006400E">
                  <w:t>X</w:t>
                </w:r>
                <w:r w:rsidR="00E566CF">
                  <w:t>X</w:t>
                </w:r>
              </w:sdtContent>
            </w:sdt>
          </w:p>
        </w:tc>
        <w:tc>
          <w:tcPr>
            <w:tcW w:w="5400" w:type="dxa"/>
          </w:tcPr>
          <w:p w14:paraId="6D33BF82" w14:textId="77777777" w:rsidR="00A61A3D" w:rsidRPr="003B19FB" w:rsidRDefault="00B63CE5" w:rsidP="000160CF">
            <w:pPr>
              <w:pStyle w:val="Heading2"/>
            </w:pPr>
            <w:sdt>
              <w:sdtPr>
                <w:id w:val="-805781939"/>
                <w:placeholder>
                  <w:docPart w:val="60F73A4947FA479797160604C37818D5"/>
                </w:placeholder>
                <w:temporary/>
                <w:showingPlcHdr/>
                <w15:appearance w15:val="hidden"/>
              </w:sdtPr>
              <w:sdtEndPr/>
              <w:sdtContent>
                <w:r w:rsidR="00E566CF" w:rsidRPr="003B19FB">
                  <w:t>Symposium Co-Organizer</w:t>
                </w:r>
              </w:sdtContent>
            </w:sdt>
          </w:p>
          <w:p w14:paraId="7546C6AC" w14:textId="77777777" w:rsidR="00A61A3D" w:rsidRPr="003B19FB" w:rsidRDefault="00B63CE5" w:rsidP="000160CF">
            <w:sdt>
              <w:sdtPr>
                <w:id w:val="-8372186"/>
                <w:placeholder>
                  <w:docPart w:val="5FA49B40C43840C28A9727B9DBD0E9E7"/>
                </w:placeholder>
                <w:temporary/>
                <w:showingPlcHdr/>
                <w15:appearance w15:val="hidden"/>
              </w:sdtPr>
              <w:sdtEndPr/>
              <w:sdtContent>
                <w:r w:rsidR="00E566CF" w:rsidRPr="003B19FB">
                  <w:t>Name of Conference, Symposium</w:t>
                </w:r>
              </w:sdtContent>
            </w:sdt>
          </w:p>
          <w:p w14:paraId="3740BCC8" w14:textId="77777777" w:rsidR="00A61A3D" w:rsidRPr="00CB1046" w:rsidRDefault="00A61A3D" w:rsidP="000160CF"/>
        </w:tc>
      </w:tr>
      <w:tr w:rsidR="00A61A3D" w14:paraId="03173431" w14:textId="77777777" w:rsidTr="00A61A3D">
        <w:tc>
          <w:tcPr>
            <w:tcW w:w="1885" w:type="dxa"/>
          </w:tcPr>
          <w:p w14:paraId="420FE720" w14:textId="77777777" w:rsidR="00A61A3D" w:rsidRPr="00A77208" w:rsidRDefault="00A61A3D" w:rsidP="000160CF"/>
        </w:tc>
        <w:tc>
          <w:tcPr>
            <w:tcW w:w="360" w:type="dxa"/>
          </w:tcPr>
          <w:p w14:paraId="772282D3" w14:textId="77777777" w:rsidR="00A61A3D" w:rsidRPr="00A77208" w:rsidRDefault="00A61A3D" w:rsidP="000160CF"/>
        </w:tc>
        <w:tc>
          <w:tcPr>
            <w:tcW w:w="1710" w:type="dxa"/>
          </w:tcPr>
          <w:p w14:paraId="0201CE72" w14:textId="77777777" w:rsidR="00A61A3D" w:rsidRPr="00FE0E52" w:rsidRDefault="00B63CE5" w:rsidP="00A61A3D">
            <w:sdt>
              <w:sdtPr>
                <w:id w:val="-1615049683"/>
                <w:placeholder>
                  <w:docPart w:val="BEC758E568A849D48B92A04DA9547973"/>
                </w:placeholder>
                <w:temporary/>
                <w:showingPlcHdr/>
                <w15:appearance w15:val="hidden"/>
              </w:sdtPr>
              <w:sdtEndPr/>
              <w:sdtContent>
                <w:r w:rsidR="00E566CF" w:rsidRPr="003B19FB">
                  <w:t>20</w:t>
                </w:r>
                <w:r w:rsidR="0006400E">
                  <w:t>X</w:t>
                </w:r>
                <w:r w:rsidR="00E566CF">
                  <w:t>X</w:t>
                </w:r>
                <w:r w:rsidR="00E566CF" w:rsidRPr="003B19FB">
                  <w:t>-Present</w:t>
                </w:r>
              </w:sdtContent>
            </w:sdt>
          </w:p>
        </w:tc>
        <w:tc>
          <w:tcPr>
            <w:tcW w:w="5400" w:type="dxa"/>
          </w:tcPr>
          <w:p w14:paraId="1A598D36" w14:textId="77777777" w:rsidR="00A61A3D" w:rsidRPr="003B19FB" w:rsidRDefault="00B63CE5" w:rsidP="000160CF">
            <w:pPr>
              <w:pStyle w:val="Heading2"/>
            </w:pPr>
            <w:sdt>
              <w:sdtPr>
                <w:id w:val="92596824"/>
                <w:placeholder>
                  <w:docPart w:val="6C0784253E7641358C6E42C76EA8FFA7"/>
                </w:placeholder>
                <w:temporary/>
                <w:showingPlcHdr/>
                <w15:appearance w15:val="hidden"/>
              </w:sdtPr>
              <w:sdtEndPr/>
              <w:sdtContent>
                <w:r w:rsidR="00E566CF" w:rsidRPr="003B19FB">
                  <w:t>Peer-Reviewed Articles for:</w:t>
                </w:r>
              </w:sdtContent>
            </w:sdt>
          </w:p>
          <w:p w14:paraId="788B0105" w14:textId="77777777" w:rsidR="00A61A3D" w:rsidRPr="003B19FB" w:rsidRDefault="00B63CE5" w:rsidP="000160CF">
            <w:sdt>
              <w:sdtPr>
                <w:id w:val="-1945845127"/>
                <w:placeholder>
                  <w:docPart w:val="5A716737C417466DBF75C0B32FEE7BC8"/>
                </w:placeholder>
                <w:temporary/>
                <w:showingPlcHdr/>
                <w15:appearance w15:val="hidden"/>
              </w:sdtPr>
              <w:sdtEndPr/>
              <w:sdtContent>
                <w:r w:rsidR="00E566CF" w:rsidRPr="003B19FB">
                  <w:t>Name of Journal</w:t>
                </w:r>
              </w:sdtContent>
            </w:sdt>
          </w:p>
          <w:p w14:paraId="07B31AB3" w14:textId="77777777" w:rsidR="00E566CF" w:rsidRPr="003B19FB" w:rsidRDefault="00B63CE5" w:rsidP="00E566CF">
            <w:sdt>
              <w:sdtPr>
                <w:id w:val="923536689"/>
                <w:placeholder>
                  <w:docPart w:val="DEC8487970E54EC7858738593A32B58A"/>
                </w:placeholder>
                <w:temporary/>
                <w:showingPlcHdr/>
                <w15:appearance w15:val="hidden"/>
              </w:sdtPr>
              <w:sdtEndPr/>
              <w:sdtContent>
                <w:r w:rsidR="00E566CF" w:rsidRPr="003B19FB">
                  <w:t>Name of Journal</w:t>
                </w:r>
              </w:sdtContent>
            </w:sdt>
          </w:p>
          <w:p w14:paraId="7D13FE7E" w14:textId="77777777" w:rsidR="00A61A3D" w:rsidRPr="00A77208" w:rsidRDefault="00E566CF" w:rsidP="00E566CF">
            <w:r w:rsidRPr="00A77208">
              <w:t xml:space="preserve"> </w:t>
            </w:r>
          </w:p>
        </w:tc>
      </w:tr>
    </w:tbl>
    <w:p w14:paraId="2C39FE90" w14:textId="77777777" w:rsidR="00251FA2" w:rsidRPr="005718A0" w:rsidRDefault="00251FA2"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1A3D" w14:paraId="29FA1CE6" w14:textId="77777777" w:rsidTr="009D4C5B">
        <w:trPr>
          <w:trHeight w:val="405"/>
        </w:trPr>
        <w:tc>
          <w:tcPr>
            <w:tcW w:w="1885" w:type="dxa"/>
          </w:tcPr>
          <w:p w14:paraId="47E7AE16" w14:textId="77777777" w:rsidR="00A61A3D" w:rsidRDefault="00A61A3D" w:rsidP="000160CF"/>
        </w:tc>
        <w:tc>
          <w:tcPr>
            <w:tcW w:w="360" w:type="dxa"/>
          </w:tcPr>
          <w:p w14:paraId="1E0E4F52" w14:textId="77777777" w:rsidR="00A61A3D" w:rsidRDefault="00A61A3D" w:rsidP="000160CF"/>
        </w:tc>
        <w:tc>
          <w:tcPr>
            <w:tcW w:w="1710" w:type="dxa"/>
            <w:tcBorders>
              <w:bottom w:val="single" w:sz="4" w:space="0" w:color="auto"/>
            </w:tcBorders>
          </w:tcPr>
          <w:p w14:paraId="2605C1A6" w14:textId="77777777" w:rsidR="00A61A3D" w:rsidRDefault="00A61A3D" w:rsidP="000160CF"/>
        </w:tc>
        <w:tc>
          <w:tcPr>
            <w:tcW w:w="5400" w:type="dxa"/>
            <w:tcBorders>
              <w:bottom w:val="single" w:sz="4" w:space="0" w:color="auto"/>
            </w:tcBorders>
          </w:tcPr>
          <w:p w14:paraId="45E2D45F" w14:textId="77777777" w:rsidR="00A61A3D" w:rsidRDefault="00A61A3D" w:rsidP="000160CF"/>
        </w:tc>
      </w:tr>
      <w:tr w:rsidR="00A61A3D" w14:paraId="3447CA93" w14:textId="77777777" w:rsidTr="009D4C5B">
        <w:trPr>
          <w:trHeight w:val="260"/>
        </w:trPr>
        <w:tc>
          <w:tcPr>
            <w:tcW w:w="1885" w:type="dxa"/>
          </w:tcPr>
          <w:p w14:paraId="7B337BF7" w14:textId="77777777" w:rsidR="00A61A3D" w:rsidRDefault="00A61A3D" w:rsidP="000160CF"/>
        </w:tc>
        <w:tc>
          <w:tcPr>
            <w:tcW w:w="360" w:type="dxa"/>
          </w:tcPr>
          <w:p w14:paraId="0127BFD3" w14:textId="77777777" w:rsidR="00A61A3D" w:rsidRDefault="00A61A3D" w:rsidP="000160CF"/>
        </w:tc>
        <w:tc>
          <w:tcPr>
            <w:tcW w:w="1710" w:type="dxa"/>
            <w:tcBorders>
              <w:top w:val="single" w:sz="4" w:space="0" w:color="auto"/>
            </w:tcBorders>
          </w:tcPr>
          <w:p w14:paraId="6CF6B653" w14:textId="77777777" w:rsidR="00A61A3D" w:rsidRDefault="00A61A3D" w:rsidP="000160CF"/>
        </w:tc>
        <w:tc>
          <w:tcPr>
            <w:tcW w:w="5400" w:type="dxa"/>
            <w:tcBorders>
              <w:top w:val="single" w:sz="4" w:space="0" w:color="auto"/>
            </w:tcBorders>
          </w:tcPr>
          <w:p w14:paraId="4FBD8297" w14:textId="77777777" w:rsidR="00A61A3D" w:rsidRDefault="00A61A3D" w:rsidP="000160CF"/>
        </w:tc>
      </w:tr>
      <w:tr w:rsidR="00A61A3D" w14:paraId="3D762B8E" w14:textId="77777777" w:rsidTr="00A61A3D">
        <w:tc>
          <w:tcPr>
            <w:tcW w:w="1885" w:type="dxa"/>
          </w:tcPr>
          <w:p w14:paraId="41333C93" w14:textId="77777777" w:rsidR="00A61A3D" w:rsidRPr="00245D69" w:rsidRDefault="00B63CE5" w:rsidP="00E566CF">
            <w:pPr>
              <w:pStyle w:val="Heading1"/>
            </w:pPr>
            <w:sdt>
              <w:sdtPr>
                <w:id w:val="343678475"/>
                <w:placeholder>
                  <w:docPart w:val="0F7B76217E7C4799904DE98FCA70129B"/>
                </w:placeholder>
                <w:temporary/>
                <w:showingPlcHdr/>
                <w15:appearance w15:val="hidden"/>
              </w:sdtPr>
              <w:sdtEndPr/>
              <w:sdtContent>
                <w:r w:rsidR="00E566CF" w:rsidRPr="003B19FB">
                  <w:t xml:space="preserve">Community </w:t>
                </w:r>
                <w:r w:rsidR="0006400E" w:rsidRPr="003B19FB">
                  <w:t>service</w:t>
                </w:r>
              </w:sdtContent>
            </w:sdt>
          </w:p>
        </w:tc>
        <w:tc>
          <w:tcPr>
            <w:tcW w:w="360" w:type="dxa"/>
          </w:tcPr>
          <w:p w14:paraId="65A79EB4" w14:textId="77777777" w:rsidR="00A61A3D" w:rsidRPr="00CB1046" w:rsidRDefault="00A61A3D" w:rsidP="000160CF"/>
        </w:tc>
        <w:tc>
          <w:tcPr>
            <w:tcW w:w="1710" w:type="dxa"/>
          </w:tcPr>
          <w:p w14:paraId="6A804E48" w14:textId="77777777" w:rsidR="00A61A3D" w:rsidRPr="003E172B" w:rsidRDefault="00B63CE5" w:rsidP="00E566CF">
            <w:sdt>
              <w:sdtPr>
                <w:id w:val="1261113324"/>
                <w:placeholder>
                  <w:docPart w:val="CD9480242B4C450FBA2DB5D0505F73A3"/>
                </w:placeholder>
                <w:temporary/>
                <w:showingPlcHdr/>
                <w15:appearance w15:val="hidden"/>
              </w:sdtPr>
              <w:sdtEndPr/>
              <w:sdtContent>
                <w:r w:rsidR="00E566CF" w:rsidRPr="003B19FB">
                  <w:t>20</w:t>
                </w:r>
                <w:r w:rsidR="0006400E">
                  <w:t>X</w:t>
                </w:r>
                <w:r w:rsidR="00E566CF">
                  <w:t>X</w:t>
                </w:r>
              </w:sdtContent>
            </w:sdt>
          </w:p>
        </w:tc>
        <w:tc>
          <w:tcPr>
            <w:tcW w:w="5400" w:type="dxa"/>
          </w:tcPr>
          <w:p w14:paraId="574819C4" w14:textId="77777777" w:rsidR="00A61A3D" w:rsidRPr="003B19FB" w:rsidRDefault="00B63CE5" w:rsidP="000160CF">
            <w:pPr>
              <w:pStyle w:val="Heading2"/>
            </w:pPr>
            <w:sdt>
              <w:sdtPr>
                <w:id w:val="-908002524"/>
                <w:placeholder>
                  <w:docPart w:val="335A34F2712E449D991D942814ACB098"/>
                </w:placeholder>
                <w:temporary/>
                <w:showingPlcHdr/>
                <w15:appearance w15:val="hidden"/>
              </w:sdtPr>
              <w:sdtEndPr/>
              <w:sdtContent>
                <w:r w:rsidR="00E566CF" w:rsidRPr="003B19FB">
                  <w:t>Organization</w:t>
                </w:r>
              </w:sdtContent>
            </w:sdt>
          </w:p>
          <w:p w14:paraId="0411467A" w14:textId="77777777" w:rsidR="00A61A3D" w:rsidRDefault="00B63CE5" w:rsidP="000160CF">
            <w:sdt>
              <w:sdtPr>
                <w:id w:val="-384258147"/>
                <w:placeholder>
                  <w:docPart w:val="8208B6D5F2D4490EAE0DFEF85517A146"/>
                </w:placeholder>
                <w:temporary/>
                <w:showingPlcHdr/>
                <w15:appearance w15:val="hidden"/>
              </w:sdtPr>
              <w:sdtEndPr/>
              <w:sdtContent>
                <w:r w:rsidR="00E566CF" w:rsidRPr="003B19FB">
                  <w:t>[Title/Position/Duty], [Location], Dates</w:t>
                </w:r>
              </w:sdtContent>
            </w:sdt>
          </w:p>
          <w:p w14:paraId="25C97ABB" w14:textId="77777777" w:rsidR="00A61A3D" w:rsidRPr="00CB1046" w:rsidRDefault="00A61A3D" w:rsidP="000160CF"/>
        </w:tc>
      </w:tr>
      <w:tr w:rsidR="00A61A3D" w14:paraId="2E2AFAC5" w14:textId="77777777" w:rsidTr="00A61A3D">
        <w:tc>
          <w:tcPr>
            <w:tcW w:w="1885" w:type="dxa"/>
          </w:tcPr>
          <w:p w14:paraId="7971B555" w14:textId="77777777" w:rsidR="00A61A3D" w:rsidRPr="00A77208" w:rsidRDefault="00A61A3D" w:rsidP="000160CF"/>
        </w:tc>
        <w:tc>
          <w:tcPr>
            <w:tcW w:w="360" w:type="dxa"/>
          </w:tcPr>
          <w:p w14:paraId="1A467A6A" w14:textId="77777777" w:rsidR="00A61A3D" w:rsidRPr="00A77208" w:rsidRDefault="00A61A3D" w:rsidP="000160CF"/>
        </w:tc>
        <w:tc>
          <w:tcPr>
            <w:tcW w:w="1710" w:type="dxa"/>
          </w:tcPr>
          <w:p w14:paraId="1CD2E3CA" w14:textId="77777777" w:rsidR="00A61A3D" w:rsidRPr="00FE0E52" w:rsidRDefault="00B63CE5" w:rsidP="00A61A3D">
            <w:sdt>
              <w:sdtPr>
                <w:id w:val="-2028870285"/>
                <w:placeholder>
                  <w:docPart w:val="B7D05F01AF1D4BA594AA134F765F66DE"/>
                </w:placeholder>
                <w:temporary/>
                <w:showingPlcHdr/>
                <w15:appearance w15:val="hidden"/>
              </w:sdtPr>
              <w:sdtEndPr/>
              <w:sdtContent>
                <w:r w:rsidR="00E566CF" w:rsidRPr="003B19FB">
                  <w:t>20</w:t>
                </w:r>
                <w:r w:rsidR="0006400E">
                  <w:t>X</w:t>
                </w:r>
                <w:r w:rsidR="00E566CF">
                  <w:t>X</w:t>
                </w:r>
                <w:r w:rsidR="00E566CF" w:rsidRPr="003B19FB">
                  <w:t>-Present</w:t>
                </w:r>
              </w:sdtContent>
            </w:sdt>
          </w:p>
        </w:tc>
        <w:tc>
          <w:tcPr>
            <w:tcW w:w="5400" w:type="dxa"/>
          </w:tcPr>
          <w:p w14:paraId="61798776" w14:textId="77777777" w:rsidR="00E566CF" w:rsidRPr="003B19FB" w:rsidRDefault="00B63CE5" w:rsidP="00E566CF">
            <w:pPr>
              <w:pStyle w:val="Heading2"/>
            </w:pPr>
            <w:sdt>
              <w:sdtPr>
                <w:id w:val="-1849707181"/>
                <w:placeholder>
                  <w:docPart w:val="C6B9BFA0F51B416D815481907FB25EA5"/>
                </w:placeholder>
                <w:temporary/>
                <w:showingPlcHdr/>
                <w15:appearance w15:val="hidden"/>
              </w:sdtPr>
              <w:sdtEndPr/>
              <w:sdtContent>
                <w:r w:rsidR="00E566CF" w:rsidRPr="003B19FB">
                  <w:t>Organization</w:t>
                </w:r>
              </w:sdtContent>
            </w:sdt>
          </w:p>
          <w:p w14:paraId="0E4E93DC" w14:textId="77777777" w:rsidR="00E566CF" w:rsidRDefault="00B63CE5" w:rsidP="00E566CF">
            <w:sdt>
              <w:sdtPr>
                <w:id w:val="-1014293513"/>
                <w:placeholder>
                  <w:docPart w:val="322B6322AC3148C28C8857851CDAD55F"/>
                </w:placeholder>
                <w:temporary/>
                <w:showingPlcHdr/>
                <w15:appearance w15:val="hidden"/>
              </w:sdtPr>
              <w:sdtEndPr/>
              <w:sdtContent>
                <w:r w:rsidR="00E566CF" w:rsidRPr="003B19FB">
                  <w:t>[Title/Position/Duty], [Location], Dates</w:t>
                </w:r>
              </w:sdtContent>
            </w:sdt>
          </w:p>
          <w:p w14:paraId="778B182A" w14:textId="77777777" w:rsidR="00A61A3D" w:rsidRPr="00A77208" w:rsidRDefault="00E566CF" w:rsidP="00E566CF">
            <w:r w:rsidRPr="00A77208">
              <w:t xml:space="preserve"> </w:t>
            </w:r>
          </w:p>
        </w:tc>
      </w:tr>
    </w:tbl>
    <w:p w14:paraId="41E3269E" w14:textId="77777777" w:rsidR="00A90527" w:rsidRDefault="00A90527" w:rsidP="003E172B"/>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9D4C5B" w14:paraId="78236FC1" w14:textId="77777777" w:rsidTr="009D4C5B">
        <w:trPr>
          <w:trHeight w:val="252"/>
        </w:trPr>
        <w:tc>
          <w:tcPr>
            <w:tcW w:w="1885" w:type="dxa"/>
          </w:tcPr>
          <w:p w14:paraId="424D4714" w14:textId="77777777" w:rsidR="009D4C5B" w:rsidRDefault="009D4C5B" w:rsidP="000160CF"/>
        </w:tc>
        <w:tc>
          <w:tcPr>
            <w:tcW w:w="360" w:type="dxa"/>
          </w:tcPr>
          <w:p w14:paraId="29AC8F47" w14:textId="77777777" w:rsidR="009D4C5B" w:rsidRDefault="009D4C5B" w:rsidP="000160CF"/>
        </w:tc>
        <w:tc>
          <w:tcPr>
            <w:tcW w:w="1710" w:type="dxa"/>
            <w:tcBorders>
              <w:bottom w:val="single" w:sz="4" w:space="0" w:color="auto"/>
            </w:tcBorders>
          </w:tcPr>
          <w:p w14:paraId="5C01556E" w14:textId="77777777" w:rsidR="009D4C5B" w:rsidRDefault="009D4C5B" w:rsidP="000160CF"/>
        </w:tc>
        <w:tc>
          <w:tcPr>
            <w:tcW w:w="5400" w:type="dxa"/>
            <w:tcBorders>
              <w:bottom w:val="single" w:sz="4" w:space="0" w:color="auto"/>
            </w:tcBorders>
          </w:tcPr>
          <w:p w14:paraId="3A375778" w14:textId="77777777" w:rsidR="009D4C5B" w:rsidRDefault="009D4C5B" w:rsidP="000160CF"/>
        </w:tc>
      </w:tr>
      <w:tr w:rsidR="009D4C5B" w14:paraId="3254C49A" w14:textId="77777777" w:rsidTr="009D4C5B">
        <w:trPr>
          <w:trHeight w:val="287"/>
        </w:trPr>
        <w:tc>
          <w:tcPr>
            <w:tcW w:w="1885" w:type="dxa"/>
          </w:tcPr>
          <w:p w14:paraId="0283452A" w14:textId="77777777" w:rsidR="009D4C5B" w:rsidRDefault="009D4C5B" w:rsidP="000160CF"/>
        </w:tc>
        <w:tc>
          <w:tcPr>
            <w:tcW w:w="360" w:type="dxa"/>
          </w:tcPr>
          <w:p w14:paraId="01010E17" w14:textId="77777777" w:rsidR="009D4C5B" w:rsidRDefault="009D4C5B" w:rsidP="000160CF"/>
        </w:tc>
        <w:tc>
          <w:tcPr>
            <w:tcW w:w="1710" w:type="dxa"/>
            <w:tcBorders>
              <w:top w:val="single" w:sz="4" w:space="0" w:color="auto"/>
            </w:tcBorders>
          </w:tcPr>
          <w:p w14:paraId="208633D2" w14:textId="77777777" w:rsidR="009D4C5B" w:rsidRDefault="009D4C5B" w:rsidP="000160CF"/>
        </w:tc>
        <w:tc>
          <w:tcPr>
            <w:tcW w:w="5400" w:type="dxa"/>
            <w:tcBorders>
              <w:top w:val="single" w:sz="4" w:space="0" w:color="auto"/>
            </w:tcBorders>
          </w:tcPr>
          <w:p w14:paraId="577EB0E2" w14:textId="77777777" w:rsidR="009D4C5B" w:rsidRDefault="009D4C5B" w:rsidP="000160CF"/>
        </w:tc>
      </w:tr>
      <w:tr w:rsidR="009D4C5B" w14:paraId="705A88AF" w14:textId="77777777" w:rsidTr="009D4C5B">
        <w:tc>
          <w:tcPr>
            <w:tcW w:w="1885" w:type="dxa"/>
          </w:tcPr>
          <w:p w14:paraId="790718B7" w14:textId="77777777" w:rsidR="009D4C5B" w:rsidRPr="00CB1046" w:rsidRDefault="00B63CE5" w:rsidP="00E566CF">
            <w:pPr>
              <w:pStyle w:val="Heading1"/>
            </w:pPr>
            <w:sdt>
              <w:sdtPr>
                <w:id w:val="1619413989"/>
                <w:placeholder>
                  <w:docPart w:val="3D86FA295F2A47339B634DDF9ADF53CD"/>
                </w:placeholder>
                <w:temporary/>
                <w:showingPlcHdr/>
                <w15:appearance w15:val="hidden"/>
              </w:sdtPr>
              <w:sdtEndPr/>
              <w:sdtContent>
                <w:r w:rsidR="00E566CF">
                  <w:t>Languages</w:t>
                </w:r>
              </w:sdtContent>
            </w:sdt>
          </w:p>
        </w:tc>
        <w:tc>
          <w:tcPr>
            <w:tcW w:w="360" w:type="dxa"/>
          </w:tcPr>
          <w:p w14:paraId="204C1D58" w14:textId="77777777" w:rsidR="009D4C5B" w:rsidRPr="00CB1046" w:rsidRDefault="009D4C5B" w:rsidP="000160CF"/>
        </w:tc>
        <w:tc>
          <w:tcPr>
            <w:tcW w:w="1710" w:type="dxa"/>
          </w:tcPr>
          <w:p w14:paraId="230E6BFF" w14:textId="77777777" w:rsidR="009D4C5B" w:rsidRPr="00FE0E52" w:rsidRDefault="00B63CE5" w:rsidP="00E566CF">
            <w:sdt>
              <w:sdtPr>
                <w:id w:val="-612594266"/>
                <w:placeholder>
                  <w:docPart w:val="46D9CF979D2D412AB68B2432C5F85C73"/>
                </w:placeholder>
                <w:temporary/>
                <w:showingPlcHdr/>
                <w15:appearance w15:val="hidden"/>
              </w:sdtPr>
              <w:sdtEndPr/>
              <w:sdtContent>
                <w:r w:rsidR="00E566CF">
                  <w:t>English</w:t>
                </w:r>
              </w:sdtContent>
            </w:sdt>
          </w:p>
        </w:tc>
        <w:tc>
          <w:tcPr>
            <w:tcW w:w="5400" w:type="dxa"/>
          </w:tcPr>
          <w:p w14:paraId="7B51E3DC" w14:textId="77777777" w:rsidR="009D4C5B" w:rsidRDefault="00B63CE5" w:rsidP="000160CF">
            <w:sdt>
              <w:sdtPr>
                <w:id w:val="1201663830"/>
                <w:placeholder>
                  <w:docPart w:val="88D163E3DEAD44E4BD15C62E8434E451"/>
                </w:placeholder>
                <w:temporary/>
                <w:showingPlcHdr/>
                <w15:appearance w15:val="hidden"/>
              </w:sdtPr>
              <w:sdtEndPr/>
              <w:sdtContent>
                <w:r w:rsidR="00E566CF">
                  <w:t>Native language</w:t>
                </w:r>
              </w:sdtContent>
            </w:sdt>
          </w:p>
          <w:p w14:paraId="0F9F610A" w14:textId="77777777" w:rsidR="009D4C5B" w:rsidRPr="00CB1046" w:rsidRDefault="009D4C5B" w:rsidP="000160CF"/>
        </w:tc>
      </w:tr>
      <w:tr w:rsidR="009D4C5B" w14:paraId="6E229C61" w14:textId="77777777" w:rsidTr="009D4C5B">
        <w:tc>
          <w:tcPr>
            <w:tcW w:w="1885" w:type="dxa"/>
          </w:tcPr>
          <w:p w14:paraId="5C3A896C" w14:textId="77777777" w:rsidR="009D4C5B" w:rsidRPr="00A77208" w:rsidRDefault="009D4C5B" w:rsidP="000160CF"/>
        </w:tc>
        <w:tc>
          <w:tcPr>
            <w:tcW w:w="360" w:type="dxa"/>
          </w:tcPr>
          <w:p w14:paraId="4CB6EB25" w14:textId="77777777" w:rsidR="009D4C5B" w:rsidRPr="00A77208" w:rsidRDefault="009D4C5B" w:rsidP="000160CF"/>
        </w:tc>
        <w:tc>
          <w:tcPr>
            <w:tcW w:w="1710" w:type="dxa"/>
          </w:tcPr>
          <w:p w14:paraId="2067CE66" w14:textId="77777777" w:rsidR="009D4C5B" w:rsidRPr="00FE0E52" w:rsidRDefault="00B63CE5" w:rsidP="00E566CF">
            <w:sdt>
              <w:sdtPr>
                <w:id w:val="1984191192"/>
                <w:placeholder>
                  <w:docPart w:val="4DB8AEF953D24E459DB9919D33EEEDC7"/>
                </w:placeholder>
                <w:temporary/>
                <w:showingPlcHdr/>
                <w15:appearance w15:val="hidden"/>
              </w:sdtPr>
              <w:sdtEndPr/>
              <w:sdtContent>
                <w:r w:rsidR="00E566CF">
                  <w:t>Spanish</w:t>
                </w:r>
              </w:sdtContent>
            </w:sdt>
          </w:p>
        </w:tc>
        <w:tc>
          <w:tcPr>
            <w:tcW w:w="5400" w:type="dxa"/>
          </w:tcPr>
          <w:p w14:paraId="4965DE5E" w14:textId="77777777" w:rsidR="009D4C5B" w:rsidRDefault="00B63CE5" w:rsidP="000160CF">
            <w:sdt>
              <w:sdtPr>
                <w:id w:val="1449123348"/>
                <w:placeholder>
                  <w:docPart w:val="2C1C4CC89AD84267A910F112B06FCB1E"/>
                </w:placeholder>
                <w:temporary/>
                <w:showingPlcHdr/>
                <w15:appearance w15:val="hidden"/>
              </w:sdtPr>
              <w:sdtEndPr/>
              <w:sdtContent>
                <w:r w:rsidR="00E566CF" w:rsidRPr="003B19FB">
                  <w:t>Intermediate Listener, Novice Speaker, Advanced Reading and Writing</w:t>
                </w:r>
              </w:sdtContent>
            </w:sdt>
            <w:r w:rsidR="009D4C5B" w:rsidRPr="00A77208">
              <w:t xml:space="preserve"> </w:t>
            </w:r>
          </w:p>
          <w:p w14:paraId="6410A8A5" w14:textId="77777777" w:rsidR="009D4C5B" w:rsidRPr="00A77208" w:rsidRDefault="009D4C5B" w:rsidP="000160CF"/>
        </w:tc>
      </w:tr>
    </w:tbl>
    <w:p w14:paraId="40D6184B" w14:textId="77777777" w:rsidR="00381598" w:rsidRPr="005718A0" w:rsidRDefault="00381598"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262B6F" w14:paraId="1D234289" w14:textId="77777777" w:rsidTr="009D4C5B">
        <w:tc>
          <w:tcPr>
            <w:tcW w:w="1885" w:type="dxa"/>
          </w:tcPr>
          <w:p w14:paraId="706ED42D" w14:textId="77777777" w:rsidR="00262B6F" w:rsidRDefault="00262B6F" w:rsidP="00564EBE"/>
        </w:tc>
        <w:tc>
          <w:tcPr>
            <w:tcW w:w="360" w:type="dxa"/>
          </w:tcPr>
          <w:p w14:paraId="66CEC7DE" w14:textId="77777777" w:rsidR="00262B6F" w:rsidRDefault="00262B6F" w:rsidP="00564EBE"/>
        </w:tc>
        <w:tc>
          <w:tcPr>
            <w:tcW w:w="1710" w:type="dxa"/>
            <w:tcBorders>
              <w:bottom w:val="single" w:sz="4" w:space="0" w:color="auto"/>
            </w:tcBorders>
          </w:tcPr>
          <w:p w14:paraId="25D683DD" w14:textId="77777777" w:rsidR="00262B6F" w:rsidRDefault="00262B6F" w:rsidP="00564EBE"/>
        </w:tc>
        <w:tc>
          <w:tcPr>
            <w:tcW w:w="5400" w:type="dxa"/>
            <w:tcBorders>
              <w:bottom w:val="single" w:sz="4" w:space="0" w:color="auto"/>
            </w:tcBorders>
          </w:tcPr>
          <w:p w14:paraId="318D848F" w14:textId="77777777" w:rsidR="00262B6F" w:rsidRDefault="00262B6F" w:rsidP="00564EBE"/>
        </w:tc>
      </w:tr>
      <w:tr w:rsidR="009D4C5B" w14:paraId="0668967D" w14:textId="77777777" w:rsidTr="009D4C5B">
        <w:trPr>
          <w:trHeight w:val="305"/>
        </w:trPr>
        <w:tc>
          <w:tcPr>
            <w:tcW w:w="1885" w:type="dxa"/>
          </w:tcPr>
          <w:p w14:paraId="6CBC3A6A" w14:textId="77777777" w:rsidR="009D4C5B" w:rsidRDefault="009D4C5B" w:rsidP="00564EBE"/>
        </w:tc>
        <w:tc>
          <w:tcPr>
            <w:tcW w:w="360" w:type="dxa"/>
          </w:tcPr>
          <w:p w14:paraId="0C19DAA3" w14:textId="77777777" w:rsidR="009D4C5B" w:rsidRDefault="009D4C5B" w:rsidP="00564EBE"/>
        </w:tc>
        <w:tc>
          <w:tcPr>
            <w:tcW w:w="1710" w:type="dxa"/>
            <w:tcBorders>
              <w:top w:val="single" w:sz="4" w:space="0" w:color="auto"/>
            </w:tcBorders>
          </w:tcPr>
          <w:p w14:paraId="56E568DE" w14:textId="77777777" w:rsidR="009D4C5B" w:rsidRDefault="009D4C5B" w:rsidP="00564EBE"/>
        </w:tc>
        <w:tc>
          <w:tcPr>
            <w:tcW w:w="5400" w:type="dxa"/>
            <w:tcBorders>
              <w:top w:val="single" w:sz="4" w:space="0" w:color="auto"/>
            </w:tcBorders>
          </w:tcPr>
          <w:p w14:paraId="39F4FBB1" w14:textId="77777777" w:rsidR="009D4C5B" w:rsidRDefault="009D4C5B" w:rsidP="00564EBE"/>
        </w:tc>
      </w:tr>
      <w:tr w:rsidR="00262B6F" w14:paraId="6F482219" w14:textId="77777777" w:rsidTr="009D4C5B">
        <w:tc>
          <w:tcPr>
            <w:tcW w:w="1885" w:type="dxa"/>
          </w:tcPr>
          <w:p w14:paraId="7561DD13" w14:textId="77777777" w:rsidR="00262B6F" w:rsidRPr="00CB1046" w:rsidRDefault="00B63CE5" w:rsidP="00E566CF">
            <w:pPr>
              <w:pStyle w:val="Heading1"/>
            </w:pPr>
            <w:sdt>
              <w:sdtPr>
                <w:id w:val="-999192823"/>
                <w:placeholder>
                  <w:docPart w:val="69279BC92CCC4FB99BA66EB47462FA60"/>
                </w:placeholder>
                <w:temporary/>
                <w:showingPlcHdr/>
                <w15:appearance w15:val="hidden"/>
              </w:sdtPr>
              <w:sdtEndPr/>
              <w:sdtContent>
                <w:r w:rsidR="00E566CF">
                  <w:t>Computer skills</w:t>
                </w:r>
              </w:sdtContent>
            </w:sdt>
          </w:p>
        </w:tc>
        <w:tc>
          <w:tcPr>
            <w:tcW w:w="360" w:type="dxa"/>
          </w:tcPr>
          <w:p w14:paraId="466B0D6D" w14:textId="77777777" w:rsidR="00262B6F" w:rsidRPr="00CB1046" w:rsidRDefault="00262B6F" w:rsidP="00564EBE"/>
        </w:tc>
        <w:tc>
          <w:tcPr>
            <w:tcW w:w="1710" w:type="dxa"/>
          </w:tcPr>
          <w:p w14:paraId="13EEDB41" w14:textId="77777777" w:rsidR="00262B6F" w:rsidRPr="00FE0E52" w:rsidRDefault="00B63CE5" w:rsidP="00E566CF">
            <w:sdt>
              <w:sdtPr>
                <w:id w:val="-754895938"/>
                <w:placeholder>
                  <w:docPart w:val="7EFD9C0B487B430185FC32FB5C2FCB41"/>
                </w:placeholder>
                <w:temporary/>
                <w:showingPlcHdr/>
                <w15:appearance w15:val="hidden"/>
              </w:sdtPr>
              <w:sdtEndPr/>
              <w:sdtContent>
                <w:r w:rsidR="00E566CF" w:rsidRPr="003B19FB">
                  <w:t>Programming</w:t>
                </w:r>
              </w:sdtContent>
            </w:sdt>
          </w:p>
        </w:tc>
        <w:tc>
          <w:tcPr>
            <w:tcW w:w="5400" w:type="dxa"/>
          </w:tcPr>
          <w:p w14:paraId="4D5DF91F" w14:textId="77777777" w:rsidR="00262B6F" w:rsidRDefault="00B63CE5" w:rsidP="00116BD3">
            <w:sdt>
              <w:sdtPr>
                <w:id w:val="-65421732"/>
                <w:placeholder>
                  <w:docPart w:val="878006A2EFEE4CCE883455E8F18B3D1A"/>
                </w:placeholder>
                <w:temporary/>
                <w:showingPlcHdr/>
                <w15:appearance w15:val="hidden"/>
              </w:sdtPr>
              <w:sdtEndPr/>
              <w:sdtContent>
                <w:r w:rsidR="00E566CF" w:rsidRPr="003B19FB">
                  <w:t>skill 1, skill 2, skill 3, skill 4</w:t>
                </w:r>
              </w:sdtContent>
            </w:sdt>
          </w:p>
          <w:p w14:paraId="292AF00E" w14:textId="77777777" w:rsidR="00116BD3" w:rsidRPr="00CB1046" w:rsidRDefault="00116BD3" w:rsidP="00564EBE"/>
        </w:tc>
      </w:tr>
      <w:tr w:rsidR="00262B6F" w14:paraId="641C970F" w14:textId="77777777" w:rsidTr="009D4C5B">
        <w:tc>
          <w:tcPr>
            <w:tcW w:w="1885" w:type="dxa"/>
          </w:tcPr>
          <w:p w14:paraId="3D511131" w14:textId="77777777" w:rsidR="00262B6F" w:rsidRPr="00A77208" w:rsidRDefault="00262B6F" w:rsidP="00564EBE"/>
        </w:tc>
        <w:tc>
          <w:tcPr>
            <w:tcW w:w="360" w:type="dxa"/>
          </w:tcPr>
          <w:p w14:paraId="6A0D653B" w14:textId="77777777" w:rsidR="00262B6F" w:rsidRPr="00A77208" w:rsidRDefault="00262B6F" w:rsidP="00564EBE"/>
        </w:tc>
        <w:tc>
          <w:tcPr>
            <w:tcW w:w="1710" w:type="dxa"/>
          </w:tcPr>
          <w:p w14:paraId="1EF17FDF" w14:textId="77777777" w:rsidR="00262B6F" w:rsidRPr="00FE0E52" w:rsidRDefault="00B63CE5" w:rsidP="00E566CF">
            <w:sdt>
              <w:sdtPr>
                <w:id w:val="-2034021022"/>
                <w:placeholder>
                  <w:docPart w:val="072D3EDAECB6450BB9F367FFB717B714"/>
                </w:placeholder>
                <w:temporary/>
                <w:showingPlcHdr/>
                <w15:appearance w15:val="hidden"/>
              </w:sdtPr>
              <w:sdtEndPr/>
              <w:sdtContent>
                <w:r w:rsidR="00E566CF" w:rsidRPr="003B19FB">
                  <w:t>Applications</w:t>
                </w:r>
              </w:sdtContent>
            </w:sdt>
          </w:p>
        </w:tc>
        <w:tc>
          <w:tcPr>
            <w:tcW w:w="5400" w:type="dxa"/>
          </w:tcPr>
          <w:p w14:paraId="31C35605" w14:textId="77777777" w:rsidR="00E566CF" w:rsidRDefault="00B63CE5" w:rsidP="00E566CF">
            <w:sdt>
              <w:sdtPr>
                <w:id w:val="1296024753"/>
                <w:placeholder>
                  <w:docPart w:val="43643EDDFDA04408804FEA0A86DEC2DC"/>
                </w:placeholder>
                <w:temporary/>
                <w:showingPlcHdr/>
                <w15:appearance w15:val="hidden"/>
              </w:sdtPr>
              <w:sdtEndPr/>
              <w:sdtContent>
                <w:r w:rsidR="00E566CF" w:rsidRPr="003B19FB">
                  <w:t>skill 1, skill 2, skill 3, skill 4</w:t>
                </w:r>
              </w:sdtContent>
            </w:sdt>
          </w:p>
          <w:p w14:paraId="2DC7C6A6" w14:textId="77777777" w:rsidR="00262B6F" w:rsidRPr="00A77208" w:rsidRDefault="00E566CF" w:rsidP="00E566CF">
            <w:r w:rsidRPr="00A77208">
              <w:t xml:space="preserve"> </w:t>
            </w:r>
          </w:p>
        </w:tc>
      </w:tr>
      <w:tr w:rsidR="00116BD3" w14:paraId="73FB60A4" w14:textId="77777777" w:rsidTr="009D4C5B">
        <w:tc>
          <w:tcPr>
            <w:tcW w:w="1885" w:type="dxa"/>
          </w:tcPr>
          <w:p w14:paraId="37DC029A" w14:textId="77777777" w:rsidR="00116BD3" w:rsidRPr="00A77208" w:rsidRDefault="00116BD3" w:rsidP="00564EBE"/>
        </w:tc>
        <w:tc>
          <w:tcPr>
            <w:tcW w:w="360" w:type="dxa"/>
          </w:tcPr>
          <w:p w14:paraId="0E5C93DB" w14:textId="77777777" w:rsidR="00116BD3" w:rsidRPr="00A77208" w:rsidRDefault="00116BD3" w:rsidP="00564EBE"/>
        </w:tc>
        <w:tc>
          <w:tcPr>
            <w:tcW w:w="1710" w:type="dxa"/>
          </w:tcPr>
          <w:p w14:paraId="10A0FE18" w14:textId="77777777" w:rsidR="00116BD3" w:rsidRPr="003B19FB" w:rsidRDefault="00B63CE5" w:rsidP="00E566CF">
            <w:sdt>
              <w:sdtPr>
                <w:id w:val="-1671786794"/>
                <w:placeholder>
                  <w:docPart w:val="E3ED8604F598429D9D9415A252A0D32A"/>
                </w:placeholder>
                <w:temporary/>
                <w:showingPlcHdr/>
                <w15:appearance w15:val="hidden"/>
              </w:sdtPr>
              <w:sdtEndPr/>
              <w:sdtContent>
                <w:r w:rsidR="00E566CF" w:rsidRPr="003B19FB">
                  <w:t>Platforms</w:t>
                </w:r>
              </w:sdtContent>
            </w:sdt>
          </w:p>
        </w:tc>
        <w:tc>
          <w:tcPr>
            <w:tcW w:w="5400" w:type="dxa"/>
          </w:tcPr>
          <w:p w14:paraId="0B40A7C7" w14:textId="77777777" w:rsidR="00E566CF" w:rsidRDefault="00B63CE5" w:rsidP="00E566CF">
            <w:sdt>
              <w:sdtPr>
                <w:id w:val="-1491553470"/>
                <w:placeholder>
                  <w:docPart w:val="2CF585B8069C4FA2BBD060F328A783F0"/>
                </w:placeholder>
                <w:temporary/>
                <w:showingPlcHdr/>
                <w15:appearance w15:val="hidden"/>
              </w:sdtPr>
              <w:sdtEndPr/>
              <w:sdtContent>
                <w:r w:rsidR="00E566CF" w:rsidRPr="003B19FB">
                  <w:t>skill 1, skill 2, skill 3, skill 4</w:t>
                </w:r>
              </w:sdtContent>
            </w:sdt>
          </w:p>
          <w:p w14:paraId="4A713497" w14:textId="77777777" w:rsidR="00116BD3" w:rsidRPr="003B19FB" w:rsidRDefault="00E566CF" w:rsidP="00E566CF">
            <w:r w:rsidRPr="003B19FB">
              <w:t xml:space="preserve"> </w:t>
            </w:r>
          </w:p>
        </w:tc>
      </w:tr>
    </w:tbl>
    <w:p w14:paraId="0DB760FA" w14:textId="77777777" w:rsidR="00A90527" w:rsidRPr="005718A0" w:rsidRDefault="00A90527"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3875" w14:paraId="46E56BA5" w14:textId="77777777" w:rsidTr="009D4C5B">
        <w:tc>
          <w:tcPr>
            <w:tcW w:w="1885" w:type="dxa"/>
          </w:tcPr>
          <w:p w14:paraId="4F1011CA" w14:textId="77777777" w:rsidR="00A63875" w:rsidRDefault="00A63875" w:rsidP="00564EBE"/>
        </w:tc>
        <w:tc>
          <w:tcPr>
            <w:tcW w:w="360" w:type="dxa"/>
          </w:tcPr>
          <w:p w14:paraId="36874A59" w14:textId="77777777" w:rsidR="00A63875" w:rsidRDefault="00A63875" w:rsidP="00564EBE"/>
        </w:tc>
        <w:tc>
          <w:tcPr>
            <w:tcW w:w="1710" w:type="dxa"/>
            <w:tcBorders>
              <w:bottom w:val="single" w:sz="4" w:space="0" w:color="auto"/>
            </w:tcBorders>
          </w:tcPr>
          <w:p w14:paraId="7F3C1B9C" w14:textId="77777777" w:rsidR="00A63875" w:rsidRDefault="00A63875" w:rsidP="00564EBE"/>
        </w:tc>
        <w:tc>
          <w:tcPr>
            <w:tcW w:w="5400" w:type="dxa"/>
            <w:tcBorders>
              <w:bottom w:val="single" w:sz="4" w:space="0" w:color="auto"/>
            </w:tcBorders>
          </w:tcPr>
          <w:p w14:paraId="3FFC235D" w14:textId="77777777" w:rsidR="00A63875" w:rsidRDefault="00A63875" w:rsidP="00564EBE"/>
        </w:tc>
      </w:tr>
      <w:tr w:rsidR="009D4C5B" w14:paraId="67305B66" w14:textId="77777777" w:rsidTr="009D4C5B">
        <w:trPr>
          <w:trHeight w:val="287"/>
        </w:trPr>
        <w:tc>
          <w:tcPr>
            <w:tcW w:w="1885" w:type="dxa"/>
          </w:tcPr>
          <w:p w14:paraId="6A5F7001" w14:textId="77777777" w:rsidR="009D4C5B" w:rsidRDefault="009D4C5B" w:rsidP="00564EBE"/>
        </w:tc>
        <w:tc>
          <w:tcPr>
            <w:tcW w:w="360" w:type="dxa"/>
          </w:tcPr>
          <w:p w14:paraId="6A58D91C" w14:textId="77777777" w:rsidR="009D4C5B" w:rsidRDefault="009D4C5B" w:rsidP="00564EBE"/>
        </w:tc>
        <w:tc>
          <w:tcPr>
            <w:tcW w:w="1710" w:type="dxa"/>
            <w:tcBorders>
              <w:top w:val="single" w:sz="4" w:space="0" w:color="auto"/>
            </w:tcBorders>
          </w:tcPr>
          <w:p w14:paraId="6D8E05F3" w14:textId="77777777" w:rsidR="009D4C5B" w:rsidRDefault="009D4C5B" w:rsidP="00564EBE"/>
        </w:tc>
        <w:tc>
          <w:tcPr>
            <w:tcW w:w="5400" w:type="dxa"/>
            <w:tcBorders>
              <w:top w:val="single" w:sz="4" w:space="0" w:color="auto"/>
            </w:tcBorders>
          </w:tcPr>
          <w:p w14:paraId="7C872200" w14:textId="77777777" w:rsidR="009D4C5B" w:rsidRDefault="009D4C5B" w:rsidP="00564EBE"/>
        </w:tc>
      </w:tr>
      <w:tr w:rsidR="00A63875" w14:paraId="56CD3A22" w14:textId="77777777" w:rsidTr="009D4C5B">
        <w:tc>
          <w:tcPr>
            <w:tcW w:w="1885" w:type="dxa"/>
          </w:tcPr>
          <w:p w14:paraId="452F4C91" w14:textId="77777777" w:rsidR="00A63875" w:rsidRPr="00CB1046" w:rsidRDefault="00B63CE5" w:rsidP="00E566CF">
            <w:pPr>
              <w:pStyle w:val="Heading1"/>
            </w:pPr>
            <w:sdt>
              <w:sdtPr>
                <w:id w:val="33083235"/>
                <w:placeholder>
                  <w:docPart w:val="27C9109F57E44ECC9227C9AB88CC353D"/>
                </w:placeholder>
                <w:temporary/>
                <w:showingPlcHdr/>
                <w15:appearance w15:val="hidden"/>
              </w:sdtPr>
              <w:sdtEndPr/>
              <w:sdtContent>
                <w:r w:rsidR="00E566CF">
                  <w:t>References</w:t>
                </w:r>
              </w:sdtContent>
            </w:sdt>
          </w:p>
        </w:tc>
        <w:tc>
          <w:tcPr>
            <w:tcW w:w="360" w:type="dxa"/>
          </w:tcPr>
          <w:p w14:paraId="429941D3" w14:textId="77777777" w:rsidR="00A63875" w:rsidRPr="00CB1046" w:rsidRDefault="00A63875" w:rsidP="00564EBE"/>
        </w:tc>
        <w:tc>
          <w:tcPr>
            <w:tcW w:w="1710" w:type="dxa"/>
          </w:tcPr>
          <w:p w14:paraId="0C7F0BC1" w14:textId="77777777" w:rsidR="00A63875" w:rsidRPr="00FE0E52" w:rsidRDefault="00B63CE5" w:rsidP="00E566CF">
            <w:sdt>
              <w:sdtPr>
                <w:id w:val="-680578384"/>
                <w:placeholder>
                  <w:docPart w:val="FADBAE6A2F4444A39603E85162A756FF"/>
                </w:placeholder>
                <w:temporary/>
                <w:showingPlcHdr/>
                <w15:appearance w15:val="hidden"/>
              </w:sdtPr>
              <w:sdtEndPr/>
              <w:sdtContent>
                <w:r w:rsidR="00E566CF" w:rsidRPr="003B19FB">
                  <w:t>Dr. Albert Jones</w:t>
                </w:r>
              </w:sdtContent>
            </w:sdt>
          </w:p>
        </w:tc>
        <w:tc>
          <w:tcPr>
            <w:tcW w:w="5400" w:type="dxa"/>
          </w:tcPr>
          <w:p w14:paraId="00F2A543" w14:textId="77777777" w:rsidR="009B19C4" w:rsidRPr="003B19FB" w:rsidRDefault="00B63CE5" w:rsidP="009B19C4">
            <w:sdt>
              <w:sdtPr>
                <w:id w:val="1100222037"/>
                <w:placeholder>
                  <w:docPart w:val="385B73FF7E3748DB935D3A4F2D264C55"/>
                </w:placeholder>
                <w:temporary/>
                <w:showingPlcHdr/>
                <w15:appearance w15:val="hidden"/>
              </w:sdtPr>
              <w:sdtEndPr/>
              <w:sdtContent>
                <w:r w:rsidR="00E566CF" w:rsidRPr="003B19FB">
                  <w:t>[Title]</w:t>
                </w:r>
                <w:r w:rsidR="00E566CF">
                  <w:t xml:space="preserve">, </w:t>
                </w:r>
                <w:r w:rsidR="00E566CF" w:rsidRPr="003B19FB">
                  <w:t>[Department Name]</w:t>
                </w:r>
                <w:r w:rsidR="00E566CF">
                  <w:t xml:space="preserve">, </w:t>
                </w:r>
                <w:r w:rsidR="00E566CF" w:rsidRPr="003B19FB">
                  <w:t>[University Name]</w:t>
                </w:r>
              </w:sdtContent>
            </w:sdt>
          </w:p>
          <w:p w14:paraId="77BAAD04" w14:textId="77777777" w:rsidR="009B19C4" w:rsidRPr="003B19FB" w:rsidRDefault="00B63CE5" w:rsidP="009B19C4">
            <w:sdt>
              <w:sdtPr>
                <w:id w:val="-1128165199"/>
                <w:placeholder>
                  <w:docPart w:val="84C7EF242AD44830807F334D62073904"/>
                </w:placeholder>
                <w:temporary/>
                <w:showingPlcHdr/>
                <w15:appearance w15:val="hidden"/>
              </w:sdtPr>
              <w:sdtEndPr/>
              <w:sdtContent>
                <w:r w:rsidR="00E566CF" w:rsidRPr="003B19FB">
                  <w:t>[Mailing Address]</w:t>
                </w:r>
                <w:r w:rsidR="00E566CF">
                  <w:t xml:space="preserve">, </w:t>
                </w:r>
                <w:r w:rsidR="00E566CF" w:rsidRPr="003B19FB">
                  <w:t>Phone: [Phone #]</w:t>
                </w:r>
                <w:r w:rsidR="00E566CF">
                  <w:t xml:space="preserve">, </w:t>
                </w:r>
                <w:r w:rsidR="00E566CF" w:rsidRPr="003B19FB">
                  <w:t>Email: [email address]</w:t>
                </w:r>
              </w:sdtContent>
            </w:sdt>
          </w:p>
          <w:p w14:paraId="4F8C5CB4" w14:textId="77777777" w:rsidR="00A63875" w:rsidRPr="00CB1046" w:rsidRDefault="00A63875" w:rsidP="009B19C4"/>
        </w:tc>
      </w:tr>
      <w:tr w:rsidR="00A63875" w14:paraId="5A4F4647" w14:textId="77777777" w:rsidTr="009D4C5B">
        <w:tc>
          <w:tcPr>
            <w:tcW w:w="1885" w:type="dxa"/>
          </w:tcPr>
          <w:p w14:paraId="1A3C14E7" w14:textId="77777777" w:rsidR="00A63875" w:rsidRPr="00A77208" w:rsidRDefault="00A63875" w:rsidP="00564EBE"/>
        </w:tc>
        <w:tc>
          <w:tcPr>
            <w:tcW w:w="360" w:type="dxa"/>
          </w:tcPr>
          <w:p w14:paraId="0DFAA0A3" w14:textId="77777777" w:rsidR="00A63875" w:rsidRPr="00A77208" w:rsidRDefault="00A63875" w:rsidP="00564EBE"/>
        </w:tc>
        <w:tc>
          <w:tcPr>
            <w:tcW w:w="1710" w:type="dxa"/>
          </w:tcPr>
          <w:p w14:paraId="62F141F6" w14:textId="77777777" w:rsidR="00A63875" w:rsidRPr="00FE0E52" w:rsidRDefault="00B63CE5" w:rsidP="00E566CF">
            <w:sdt>
              <w:sdtPr>
                <w:id w:val="1343812032"/>
                <w:placeholder>
                  <w:docPart w:val="579EA5560CF24F3F80901107C2740CF4"/>
                </w:placeholder>
                <w:temporary/>
                <w:showingPlcHdr/>
                <w15:appearance w15:val="hidden"/>
              </w:sdtPr>
              <w:sdtEndPr/>
              <w:sdtContent>
                <w:r w:rsidR="00E566CF" w:rsidRPr="003B19FB">
                  <w:t>Dr. Anne Smith</w:t>
                </w:r>
              </w:sdtContent>
            </w:sdt>
          </w:p>
        </w:tc>
        <w:tc>
          <w:tcPr>
            <w:tcW w:w="5400" w:type="dxa"/>
          </w:tcPr>
          <w:p w14:paraId="5C7C75C6" w14:textId="77777777" w:rsidR="00B45D64" w:rsidRPr="003B19FB" w:rsidRDefault="00B63CE5" w:rsidP="00B45D64">
            <w:sdt>
              <w:sdtPr>
                <w:id w:val="1934633325"/>
                <w:placeholder>
                  <w:docPart w:val="6E4A373911354592A7DA66DC5F58170B"/>
                </w:placeholder>
                <w:temporary/>
                <w:showingPlcHdr/>
                <w15:appearance w15:val="hidden"/>
              </w:sdtPr>
              <w:sdtEndPr/>
              <w:sdtContent>
                <w:r w:rsidR="00E566CF" w:rsidRPr="003B19FB">
                  <w:t>[Title]</w:t>
                </w:r>
                <w:r w:rsidR="00E566CF">
                  <w:t xml:space="preserve">, </w:t>
                </w:r>
                <w:r w:rsidR="00E566CF" w:rsidRPr="003B19FB">
                  <w:t>[Department Name]</w:t>
                </w:r>
                <w:r w:rsidR="00E566CF">
                  <w:t xml:space="preserve">, </w:t>
                </w:r>
                <w:r w:rsidR="00E566CF" w:rsidRPr="003B19FB">
                  <w:t>[University Name]</w:t>
                </w:r>
              </w:sdtContent>
            </w:sdt>
          </w:p>
          <w:p w14:paraId="2DBF0CFD" w14:textId="77777777" w:rsidR="00E566CF" w:rsidRPr="003B19FB" w:rsidRDefault="00B63CE5" w:rsidP="00E566CF">
            <w:sdt>
              <w:sdtPr>
                <w:id w:val="-1503274258"/>
                <w:placeholder>
                  <w:docPart w:val="F20864B7E9A84664B6F5E19E959997E5"/>
                </w:placeholder>
                <w:temporary/>
                <w:showingPlcHdr/>
                <w15:appearance w15:val="hidden"/>
              </w:sdtPr>
              <w:sdtEndPr/>
              <w:sdtContent>
                <w:r w:rsidR="00E566CF" w:rsidRPr="003B19FB">
                  <w:t>[Mailing Address]</w:t>
                </w:r>
                <w:r w:rsidR="00E566CF">
                  <w:t xml:space="preserve">, </w:t>
                </w:r>
                <w:r w:rsidR="00E566CF" w:rsidRPr="003B19FB">
                  <w:t>Phone: [Phone #]</w:t>
                </w:r>
                <w:r w:rsidR="00E566CF">
                  <w:t xml:space="preserve">, </w:t>
                </w:r>
                <w:r w:rsidR="00E566CF" w:rsidRPr="003B19FB">
                  <w:t>Email: [email address]</w:t>
                </w:r>
              </w:sdtContent>
            </w:sdt>
          </w:p>
          <w:p w14:paraId="15621A82" w14:textId="77777777" w:rsidR="00B45D64" w:rsidRPr="003B19FB" w:rsidRDefault="00B45D64" w:rsidP="00B45D64"/>
          <w:p w14:paraId="6F9FA379" w14:textId="77777777" w:rsidR="00A63875" w:rsidRPr="00A77208" w:rsidRDefault="00A63875" w:rsidP="00564EBE"/>
        </w:tc>
      </w:tr>
      <w:tr w:rsidR="00A63875" w14:paraId="144A293C" w14:textId="77777777" w:rsidTr="009D4C5B">
        <w:tc>
          <w:tcPr>
            <w:tcW w:w="1885" w:type="dxa"/>
          </w:tcPr>
          <w:p w14:paraId="2E47EC3C" w14:textId="77777777" w:rsidR="00A63875" w:rsidRPr="00A77208" w:rsidRDefault="00A63875" w:rsidP="00564EBE"/>
        </w:tc>
        <w:tc>
          <w:tcPr>
            <w:tcW w:w="360" w:type="dxa"/>
          </w:tcPr>
          <w:p w14:paraId="183E767E" w14:textId="77777777" w:rsidR="00A63875" w:rsidRPr="00A77208" w:rsidRDefault="00A63875" w:rsidP="00564EBE"/>
        </w:tc>
        <w:tc>
          <w:tcPr>
            <w:tcW w:w="1710" w:type="dxa"/>
          </w:tcPr>
          <w:p w14:paraId="2F547832" w14:textId="77777777" w:rsidR="00A63875" w:rsidRPr="003B19FB" w:rsidRDefault="00B63CE5" w:rsidP="00E566CF">
            <w:sdt>
              <w:sdtPr>
                <w:id w:val="1531680255"/>
                <w:placeholder>
                  <w:docPart w:val="CF9B922B318C46E88CAA855119B9E568"/>
                </w:placeholder>
                <w:temporary/>
                <w:showingPlcHdr/>
                <w15:appearance w15:val="hidden"/>
              </w:sdtPr>
              <w:sdtEndPr/>
              <w:sdtContent>
                <w:r w:rsidR="00E566CF" w:rsidRPr="003B19FB">
                  <w:t>Platforms</w:t>
                </w:r>
              </w:sdtContent>
            </w:sdt>
          </w:p>
        </w:tc>
        <w:tc>
          <w:tcPr>
            <w:tcW w:w="5400" w:type="dxa"/>
          </w:tcPr>
          <w:p w14:paraId="5693E763" w14:textId="77777777" w:rsidR="00E566CF" w:rsidRDefault="00B63CE5" w:rsidP="00E566CF">
            <w:sdt>
              <w:sdtPr>
                <w:id w:val="-1360424636"/>
                <w:placeholder>
                  <w:docPart w:val="C9E189671F9A4D62BE3B77FE28592853"/>
                </w:placeholder>
                <w:temporary/>
                <w:showingPlcHdr/>
                <w15:appearance w15:val="hidden"/>
              </w:sdtPr>
              <w:sdtEndPr/>
              <w:sdtContent>
                <w:r w:rsidR="00E566CF" w:rsidRPr="003B19FB">
                  <w:t>skill 1, skill 2, skill 3, skill 4</w:t>
                </w:r>
              </w:sdtContent>
            </w:sdt>
          </w:p>
          <w:p w14:paraId="032096E9" w14:textId="77777777" w:rsidR="00A63875" w:rsidRPr="003B19FB" w:rsidRDefault="00E566CF" w:rsidP="00E566CF">
            <w:r w:rsidRPr="003B19FB">
              <w:t xml:space="preserve"> </w:t>
            </w:r>
          </w:p>
        </w:tc>
      </w:tr>
    </w:tbl>
    <w:p w14:paraId="7C1CAC4D" w14:textId="77777777" w:rsidR="00D05EC7" w:rsidRPr="005718A0" w:rsidRDefault="00D05EC7" w:rsidP="001D429D"/>
    <w:sectPr w:rsidR="00D05EC7" w:rsidRPr="005718A0" w:rsidSect="00306AAD">
      <w:footerReference w:type="default" r:id="rId10"/>
      <w:pgSz w:w="12240" w:h="15840"/>
      <w:pgMar w:top="117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3766" w14:textId="77777777" w:rsidR="00B63CE5" w:rsidRDefault="00B63CE5" w:rsidP="005A7565">
      <w:r>
        <w:separator/>
      </w:r>
    </w:p>
    <w:p w14:paraId="53B2F2CF" w14:textId="77777777" w:rsidR="00B63CE5" w:rsidRDefault="00B63CE5"/>
  </w:endnote>
  <w:endnote w:type="continuationSeparator" w:id="0">
    <w:p w14:paraId="613C3F8B" w14:textId="77777777" w:rsidR="00B63CE5" w:rsidRDefault="00B63CE5" w:rsidP="005A7565">
      <w:r>
        <w:continuationSeparator/>
      </w:r>
    </w:p>
    <w:p w14:paraId="5F5E947B" w14:textId="77777777" w:rsidR="00B63CE5" w:rsidRDefault="00B63CE5"/>
  </w:endnote>
  <w:endnote w:type="continuationNotice" w:id="1">
    <w:p w14:paraId="3D1886CE" w14:textId="77777777" w:rsidR="00B63CE5" w:rsidRDefault="00B63CE5"/>
    <w:p w14:paraId="70F86ACB" w14:textId="77777777" w:rsidR="00B63CE5" w:rsidRDefault="00B63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EA3C5" w14:textId="77777777" w:rsidR="00E85944" w:rsidRPr="009A08A4" w:rsidRDefault="00B63CE5" w:rsidP="00AA1202">
    <w:pPr>
      <w:pStyle w:val="Footer"/>
      <w:tabs>
        <w:tab w:val="clear" w:pos="8640"/>
        <w:tab w:val="right" w:pos="9360"/>
      </w:tabs>
    </w:pPr>
    <w:sdt>
      <w:sdtPr>
        <w:id w:val="734668467"/>
        <w:placeholder>
          <w:docPart w:val="650403136A8847358B9A7E95A9D0D699"/>
        </w:placeholder>
        <w:temporary/>
        <w:showingPlcHdr/>
        <w15:appearance w15:val="hidden"/>
      </w:sdtPr>
      <w:sdtEndPr/>
      <w:sdtContent>
        <w:r w:rsidR="00B66E44" w:rsidRPr="00925DD3">
          <w:t>LIIDIA PEETRE</w:t>
        </w:r>
        <w:r w:rsidR="00B66E44">
          <w:t xml:space="preserve">  |  RESUME</w:t>
        </w:r>
      </w:sdtContent>
    </w:sdt>
    <w:r w:rsidR="00AA1202">
      <w:tab/>
    </w:r>
    <w:r w:rsidR="00AA1202">
      <w:tab/>
      <w:t xml:space="preserve"> </w:t>
    </w:r>
    <w:r w:rsidR="00AA1202" w:rsidRPr="00533F0B">
      <w:fldChar w:fldCharType="begin"/>
    </w:r>
    <w:r w:rsidR="00AA1202" w:rsidRPr="00533F0B">
      <w:instrText xml:space="preserve"> PAGE </w:instrText>
    </w:r>
    <w:r w:rsidR="00AA1202" w:rsidRPr="00533F0B">
      <w:fldChar w:fldCharType="separate"/>
    </w:r>
    <w:r w:rsidR="00A95F01">
      <w:rPr>
        <w:noProof/>
      </w:rPr>
      <w:t>3</w:t>
    </w:r>
    <w:r w:rsidR="00AA1202" w:rsidRPr="00533F0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AFE14" w14:textId="77777777" w:rsidR="00B63CE5" w:rsidRDefault="00B63CE5" w:rsidP="005A7565">
      <w:r>
        <w:separator/>
      </w:r>
    </w:p>
    <w:p w14:paraId="07C24C11" w14:textId="77777777" w:rsidR="00B63CE5" w:rsidRDefault="00B63CE5"/>
  </w:footnote>
  <w:footnote w:type="continuationSeparator" w:id="0">
    <w:p w14:paraId="6F65F657" w14:textId="77777777" w:rsidR="00B63CE5" w:rsidRDefault="00B63CE5" w:rsidP="005A7565">
      <w:r>
        <w:continuationSeparator/>
      </w:r>
    </w:p>
    <w:p w14:paraId="35A852AE" w14:textId="77777777" w:rsidR="00B63CE5" w:rsidRDefault="00B63CE5"/>
  </w:footnote>
  <w:footnote w:type="continuationNotice" w:id="1">
    <w:p w14:paraId="50951C1B" w14:textId="77777777" w:rsidR="00B63CE5" w:rsidRDefault="00B63CE5"/>
    <w:p w14:paraId="03640B5C" w14:textId="77777777" w:rsidR="00B63CE5" w:rsidRDefault="00B63C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B76053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4C471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850840"/>
    <w:multiLevelType w:val="hybridMultilevel"/>
    <w:tmpl w:val="43B4D732"/>
    <w:lvl w:ilvl="0" w:tplc="35BCBC7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457352">
    <w:abstractNumId w:val="2"/>
  </w:num>
  <w:num w:numId="2" w16cid:durableId="678308914">
    <w:abstractNumId w:val="6"/>
  </w:num>
  <w:num w:numId="3" w16cid:durableId="97650806">
    <w:abstractNumId w:val="7"/>
  </w:num>
  <w:num w:numId="4" w16cid:durableId="768279313">
    <w:abstractNumId w:val="5"/>
  </w:num>
  <w:num w:numId="5" w16cid:durableId="381830193">
    <w:abstractNumId w:val="8"/>
  </w:num>
  <w:num w:numId="6" w16cid:durableId="1126505131">
    <w:abstractNumId w:val="3"/>
  </w:num>
  <w:num w:numId="7" w16cid:durableId="1917933147">
    <w:abstractNumId w:val="4"/>
  </w:num>
  <w:num w:numId="8" w16cid:durableId="1171725026">
    <w:abstractNumId w:val="9"/>
  </w:num>
  <w:num w:numId="9" w16cid:durableId="1547332151">
    <w:abstractNumId w:val="1"/>
  </w:num>
  <w:num w:numId="10" w16cid:durableId="1712731198">
    <w:abstractNumId w:val="0"/>
  </w:num>
  <w:num w:numId="11" w16cid:durableId="519465823">
    <w:abstractNumId w:val="1"/>
  </w:num>
  <w:num w:numId="12" w16cid:durableId="1811826386">
    <w:abstractNumId w:val="0"/>
  </w:num>
  <w:num w:numId="13" w16cid:durableId="622882143">
    <w:abstractNumId w:val="1"/>
  </w:num>
  <w:num w:numId="14" w16cid:durableId="1216626116">
    <w:abstractNumId w:val="0"/>
  </w:num>
  <w:num w:numId="15" w16cid:durableId="838621945">
    <w:abstractNumId w:val="1"/>
  </w:num>
  <w:num w:numId="16" w16cid:durableId="1570574064">
    <w:abstractNumId w:val="0"/>
  </w:num>
  <w:num w:numId="17" w16cid:durableId="1135948702">
    <w:abstractNumId w:val="1"/>
  </w:num>
  <w:num w:numId="18" w16cid:durableId="252209839">
    <w:abstractNumId w:val="0"/>
  </w:num>
  <w:num w:numId="19" w16cid:durableId="1598050779">
    <w:abstractNumId w:val="1"/>
  </w:num>
  <w:num w:numId="20" w16cid:durableId="1656105174">
    <w:abstractNumId w:val="0"/>
  </w:num>
  <w:num w:numId="21" w16cid:durableId="631517893">
    <w:abstractNumId w:val="1"/>
  </w:num>
  <w:num w:numId="22" w16cid:durableId="1382290241">
    <w:abstractNumId w:val="0"/>
  </w:num>
  <w:num w:numId="23" w16cid:durableId="1296181204">
    <w:abstractNumId w:val="1"/>
  </w:num>
  <w:num w:numId="24" w16cid:durableId="736245284">
    <w:abstractNumId w:val="0"/>
  </w:num>
  <w:num w:numId="25" w16cid:durableId="1414012452">
    <w:abstractNumId w:val="1"/>
  </w:num>
  <w:num w:numId="26" w16cid:durableId="1774782639">
    <w:abstractNumId w:val="0"/>
  </w:num>
  <w:num w:numId="27" w16cid:durableId="509176139">
    <w:abstractNumId w:val="1"/>
  </w:num>
  <w:num w:numId="28" w16cid:durableId="1900942379">
    <w:abstractNumId w:val="0"/>
  </w:num>
  <w:num w:numId="29" w16cid:durableId="570309468">
    <w:abstractNumId w:val="1"/>
  </w:num>
  <w:num w:numId="30" w16cid:durableId="2016494791">
    <w:abstractNumId w:val="0"/>
  </w:num>
  <w:num w:numId="31" w16cid:durableId="386032041">
    <w:abstractNumId w:val="1"/>
  </w:num>
  <w:num w:numId="32" w16cid:durableId="442923670">
    <w:abstractNumId w:val="0"/>
  </w:num>
  <w:num w:numId="33" w16cid:durableId="1328822942">
    <w:abstractNumId w:val="1"/>
  </w:num>
  <w:num w:numId="34" w16cid:durableId="130249583">
    <w:abstractNumId w:val="0"/>
  </w:num>
  <w:num w:numId="35" w16cid:durableId="646980952">
    <w:abstractNumId w:val="1"/>
  </w:num>
  <w:num w:numId="36" w16cid:durableId="745492961">
    <w:abstractNumId w:val="0"/>
  </w:num>
  <w:num w:numId="37" w16cid:durableId="640035421">
    <w:abstractNumId w:val="1"/>
  </w:num>
  <w:num w:numId="38" w16cid:durableId="1234971086">
    <w:abstractNumId w:val="0"/>
  </w:num>
  <w:num w:numId="39" w16cid:durableId="329217683">
    <w:abstractNumId w:val="1"/>
  </w:num>
  <w:num w:numId="40" w16cid:durableId="1043167439">
    <w:abstractNumId w:val="0"/>
  </w:num>
  <w:num w:numId="41" w16cid:durableId="1251427732">
    <w:abstractNumId w:val="1"/>
  </w:num>
  <w:num w:numId="42" w16cid:durableId="107312286">
    <w:abstractNumId w:val="0"/>
  </w:num>
  <w:num w:numId="43" w16cid:durableId="499539337">
    <w:abstractNumId w:val="1"/>
  </w:num>
  <w:num w:numId="44" w16cid:durableId="1116027458">
    <w:abstractNumId w:val="0"/>
  </w:num>
  <w:num w:numId="45" w16cid:durableId="1277830080">
    <w:abstractNumId w:val="1"/>
  </w:num>
  <w:num w:numId="46" w16cid:durableId="394010993">
    <w:abstractNumId w:val="0"/>
  </w:num>
  <w:num w:numId="47" w16cid:durableId="273636985">
    <w:abstractNumId w:val="1"/>
  </w:num>
  <w:num w:numId="48" w16cid:durableId="126773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xMjc2NjK3MDEwMjBQ0lEKTi0uzszPAykwrAUAivBXGCwAAAA="/>
  </w:docVars>
  <w:rsids>
    <w:rsidRoot w:val="00B63CE5"/>
    <w:rsid w:val="000208CD"/>
    <w:rsid w:val="00021C23"/>
    <w:rsid w:val="00026155"/>
    <w:rsid w:val="00035E3E"/>
    <w:rsid w:val="00062ACD"/>
    <w:rsid w:val="0006400E"/>
    <w:rsid w:val="000643B3"/>
    <w:rsid w:val="0008484C"/>
    <w:rsid w:val="00085A30"/>
    <w:rsid w:val="000B4391"/>
    <w:rsid w:val="000E6D36"/>
    <w:rsid w:val="000E7ACB"/>
    <w:rsid w:val="000F4523"/>
    <w:rsid w:val="000F4DA9"/>
    <w:rsid w:val="00116BD3"/>
    <w:rsid w:val="001357C9"/>
    <w:rsid w:val="00146571"/>
    <w:rsid w:val="0015295F"/>
    <w:rsid w:val="001570E7"/>
    <w:rsid w:val="00162986"/>
    <w:rsid w:val="001826B3"/>
    <w:rsid w:val="001832DB"/>
    <w:rsid w:val="00184209"/>
    <w:rsid w:val="00190245"/>
    <w:rsid w:val="00191A58"/>
    <w:rsid w:val="00195BDB"/>
    <w:rsid w:val="001B0371"/>
    <w:rsid w:val="001B07CC"/>
    <w:rsid w:val="001C29E5"/>
    <w:rsid w:val="001D429D"/>
    <w:rsid w:val="001E0FD6"/>
    <w:rsid w:val="001E6A4B"/>
    <w:rsid w:val="001E79E6"/>
    <w:rsid w:val="002229F5"/>
    <w:rsid w:val="00223693"/>
    <w:rsid w:val="00230261"/>
    <w:rsid w:val="00241560"/>
    <w:rsid w:val="0024251D"/>
    <w:rsid w:val="0024293F"/>
    <w:rsid w:val="00245D69"/>
    <w:rsid w:val="00251FA2"/>
    <w:rsid w:val="00262B6F"/>
    <w:rsid w:val="0026435A"/>
    <w:rsid w:val="00280927"/>
    <w:rsid w:val="0028630C"/>
    <w:rsid w:val="00292655"/>
    <w:rsid w:val="002A288D"/>
    <w:rsid w:val="002A62EF"/>
    <w:rsid w:val="002C44FA"/>
    <w:rsid w:val="002D27A9"/>
    <w:rsid w:val="002E5A4F"/>
    <w:rsid w:val="00306AAD"/>
    <w:rsid w:val="00316B56"/>
    <w:rsid w:val="00320DCA"/>
    <w:rsid w:val="00330A51"/>
    <w:rsid w:val="0033557D"/>
    <w:rsid w:val="0034126A"/>
    <w:rsid w:val="00345F8B"/>
    <w:rsid w:val="00363CFD"/>
    <w:rsid w:val="00370CDD"/>
    <w:rsid w:val="00381598"/>
    <w:rsid w:val="00386361"/>
    <w:rsid w:val="003A0D27"/>
    <w:rsid w:val="003A116D"/>
    <w:rsid w:val="003A6261"/>
    <w:rsid w:val="003B1444"/>
    <w:rsid w:val="003B19FB"/>
    <w:rsid w:val="003B2192"/>
    <w:rsid w:val="003B7BCE"/>
    <w:rsid w:val="003D2340"/>
    <w:rsid w:val="003E0912"/>
    <w:rsid w:val="003E172B"/>
    <w:rsid w:val="0040069C"/>
    <w:rsid w:val="00403818"/>
    <w:rsid w:val="00407B3F"/>
    <w:rsid w:val="00410D83"/>
    <w:rsid w:val="004122F5"/>
    <w:rsid w:val="004166C3"/>
    <w:rsid w:val="00423AD6"/>
    <w:rsid w:val="004326C9"/>
    <w:rsid w:val="0043495E"/>
    <w:rsid w:val="00444D0A"/>
    <w:rsid w:val="004725C4"/>
    <w:rsid w:val="004838AB"/>
    <w:rsid w:val="004C4A7A"/>
    <w:rsid w:val="004C7FEE"/>
    <w:rsid w:val="004E676C"/>
    <w:rsid w:val="00532F85"/>
    <w:rsid w:val="00533F0B"/>
    <w:rsid w:val="005709EC"/>
    <w:rsid w:val="005718A0"/>
    <w:rsid w:val="00580AE7"/>
    <w:rsid w:val="0058698A"/>
    <w:rsid w:val="005965D6"/>
    <w:rsid w:val="005A7565"/>
    <w:rsid w:val="005F5C61"/>
    <w:rsid w:val="00600F27"/>
    <w:rsid w:val="00605767"/>
    <w:rsid w:val="00611EE6"/>
    <w:rsid w:val="00615CAB"/>
    <w:rsid w:val="00635AE1"/>
    <w:rsid w:val="0064005C"/>
    <w:rsid w:val="00644F9A"/>
    <w:rsid w:val="00657425"/>
    <w:rsid w:val="00663B3A"/>
    <w:rsid w:val="0067370F"/>
    <w:rsid w:val="0067467A"/>
    <w:rsid w:val="0068627A"/>
    <w:rsid w:val="006A435D"/>
    <w:rsid w:val="006B4E0F"/>
    <w:rsid w:val="006B50EB"/>
    <w:rsid w:val="006D1E30"/>
    <w:rsid w:val="006D230D"/>
    <w:rsid w:val="00713C50"/>
    <w:rsid w:val="007206A2"/>
    <w:rsid w:val="0073780C"/>
    <w:rsid w:val="00743C1C"/>
    <w:rsid w:val="00771D0C"/>
    <w:rsid w:val="00791C97"/>
    <w:rsid w:val="007A3850"/>
    <w:rsid w:val="007A3D34"/>
    <w:rsid w:val="007B0C91"/>
    <w:rsid w:val="007C413B"/>
    <w:rsid w:val="007C44B6"/>
    <w:rsid w:val="007C56F7"/>
    <w:rsid w:val="007C734D"/>
    <w:rsid w:val="007D3ABC"/>
    <w:rsid w:val="007F5430"/>
    <w:rsid w:val="00814728"/>
    <w:rsid w:val="008402FF"/>
    <w:rsid w:val="00845649"/>
    <w:rsid w:val="008524B4"/>
    <w:rsid w:val="00854487"/>
    <w:rsid w:val="008571D9"/>
    <w:rsid w:val="00873ED0"/>
    <w:rsid w:val="00895777"/>
    <w:rsid w:val="008A57C6"/>
    <w:rsid w:val="008A60B6"/>
    <w:rsid w:val="008A6F4C"/>
    <w:rsid w:val="008B6FAE"/>
    <w:rsid w:val="008C24C2"/>
    <w:rsid w:val="008C7B3D"/>
    <w:rsid w:val="008D41CD"/>
    <w:rsid w:val="008D5845"/>
    <w:rsid w:val="009232D0"/>
    <w:rsid w:val="00925DD3"/>
    <w:rsid w:val="00940F57"/>
    <w:rsid w:val="00971AD3"/>
    <w:rsid w:val="0098550F"/>
    <w:rsid w:val="009A08A4"/>
    <w:rsid w:val="009B19C4"/>
    <w:rsid w:val="009B4651"/>
    <w:rsid w:val="009B5FC8"/>
    <w:rsid w:val="009B644A"/>
    <w:rsid w:val="009B6754"/>
    <w:rsid w:val="009C3B62"/>
    <w:rsid w:val="009C6AA9"/>
    <w:rsid w:val="009D4C5B"/>
    <w:rsid w:val="00A04473"/>
    <w:rsid w:val="00A10FF7"/>
    <w:rsid w:val="00A23D2E"/>
    <w:rsid w:val="00A33C4E"/>
    <w:rsid w:val="00A472E6"/>
    <w:rsid w:val="00A47DA0"/>
    <w:rsid w:val="00A61A3D"/>
    <w:rsid w:val="00A62E2A"/>
    <w:rsid w:val="00A62F56"/>
    <w:rsid w:val="00A63875"/>
    <w:rsid w:val="00A77208"/>
    <w:rsid w:val="00A90527"/>
    <w:rsid w:val="00A93D93"/>
    <w:rsid w:val="00A95F01"/>
    <w:rsid w:val="00AA0CA0"/>
    <w:rsid w:val="00AA1202"/>
    <w:rsid w:val="00B10F35"/>
    <w:rsid w:val="00B15981"/>
    <w:rsid w:val="00B402A3"/>
    <w:rsid w:val="00B45D64"/>
    <w:rsid w:val="00B55B90"/>
    <w:rsid w:val="00B57066"/>
    <w:rsid w:val="00B63CE5"/>
    <w:rsid w:val="00B66E44"/>
    <w:rsid w:val="00B67F1C"/>
    <w:rsid w:val="00B703F2"/>
    <w:rsid w:val="00B7237E"/>
    <w:rsid w:val="00B77C69"/>
    <w:rsid w:val="00B814C4"/>
    <w:rsid w:val="00B8192E"/>
    <w:rsid w:val="00B92BFF"/>
    <w:rsid w:val="00BA02DD"/>
    <w:rsid w:val="00BA03D1"/>
    <w:rsid w:val="00BA4A75"/>
    <w:rsid w:val="00BA5A39"/>
    <w:rsid w:val="00BB6070"/>
    <w:rsid w:val="00BC7DFE"/>
    <w:rsid w:val="00BF2BDF"/>
    <w:rsid w:val="00BF7F15"/>
    <w:rsid w:val="00C00992"/>
    <w:rsid w:val="00C022A2"/>
    <w:rsid w:val="00C10152"/>
    <w:rsid w:val="00C24ED6"/>
    <w:rsid w:val="00C306A5"/>
    <w:rsid w:val="00C33D13"/>
    <w:rsid w:val="00C35232"/>
    <w:rsid w:val="00C36978"/>
    <w:rsid w:val="00C44C32"/>
    <w:rsid w:val="00C503E6"/>
    <w:rsid w:val="00C505FC"/>
    <w:rsid w:val="00C5313C"/>
    <w:rsid w:val="00C55B0B"/>
    <w:rsid w:val="00C55D0B"/>
    <w:rsid w:val="00C626BE"/>
    <w:rsid w:val="00C70C0B"/>
    <w:rsid w:val="00C7118F"/>
    <w:rsid w:val="00C7161D"/>
    <w:rsid w:val="00C77C54"/>
    <w:rsid w:val="00C82DFB"/>
    <w:rsid w:val="00C85284"/>
    <w:rsid w:val="00CA7605"/>
    <w:rsid w:val="00CB1046"/>
    <w:rsid w:val="00CB10ED"/>
    <w:rsid w:val="00CE11D3"/>
    <w:rsid w:val="00CE6B42"/>
    <w:rsid w:val="00D05EC7"/>
    <w:rsid w:val="00D255F1"/>
    <w:rsid w:val="00D309EA"/>
    <w:rsid w:val="00D40BDA"/>
    <w:rsid w:val="00D83A1D"/>
    <w:rsid w:val="00D965EB"/>
    <w:rsid w:val="00D96CEB"/>
    <w:rsid w:val="00DA1702"/>
    <w:rsid w:val="00DC2E06"/>
    <w:rsid w:val="00DD5D6E"/>
    <w:rsid w:val="00DF0EB6"/>
    <w:rsid w:val="00E105CB"/>
    <w:rsid w:val="00E140A2"/>
    <w:rsid w:val="00E23361"/>
    <w:rsid w:val="00E32EC6"/>
    <w:rsid w:val="00E44059"/>
    <w:rsid w:val="00E46BD9"/>
    <w:rsid w:val="00E566CF"/>
    <w:rsid w:val="00E57C7E"/>
    <w:rsid w:val="00E72CE2"/>
    <w:rsid w:val="00E74BC9"/>
    <w:rsid w:val="00E85944"/>
    <w:rsid w:val="00E90499"/>
    <w:rsid w:val="00E969E4"/>
    <w:rsid w:val="00EA2C19"/>
    <w:rsid w:val="00EA2F62"/>
    <w:rsid w:val="00EB2A92"/>
    <w:rsid w:val="00EF582B"/>
    <w:rsid w:val="00F03ADC"/>
    <w:rsid w:val="00F07345"/>
    <w:rsid w:val="00F21671"/>
    <w:rsid w:val="00F325E7"/>
    <w:rsid w:val="00F362E3"/>
    <w:rsid w:val="00F376E5"/>
    <w:rsid w:val="00F41E0C"/>
    <w:rsid w:val="00F54C46"/>
    <w:rsid w:val="00F61891"/>
    <w:rsid w:val="00F71A97"/>
    <w:rsid w:val="00F80170"/>
    <w:rsid w:val="00F9456D"/>
    <w:rsid w:val="00F96437"/>
    <w:rsid w:val="00F9715D"/>
    <w:rsid w:val="00FB591F"/>
    <w:rsid w:val="00FD1071"/>
    <w:rsid w:val="00FD6B3B"/>
    <w:rsid w:val="00FE0E52"/>
    <w:rsid w:val="00FE1DEC"/>
    <w:rsid w:val="00FE5369"/>
    <w:rsid w:val="00FF7125"/>
    <w:rsid w:val="09F71785"/>
    <w:rsid w:val="0D52B77C"/>
    <w:rsid w:val="0E9EB700"/>
    <w:rsid w:val="0ED68AE9"/>
    <w:rsid w:val="115E59CF"/>
    <w:rsid w:val="1402EE88"/>
    <w:rsid w:val="1B547D7B"/>
    <w:rsid w:val="1CB6CC8A"/>
    <w:rsid w:val="335D98AB"/>
    <w:rsid w:val="3740718A"/>
    <w:rsid w:val="3C3C48D4"/>
    <w:rsid w:val="59D3F632"/>
    <w:rsid w:val="5AF0DB79"/>
    <w:rsid w:val="5EC1E67B"/>
    <w:rsid w:val="6C55CF6C"/>
    <w:rsid w:val="7056A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8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lsdException w:name="header" w:semiHidden="1" w:uiPriority="0"/>
    <w:lsdException w:name="footer" w:semiHidden="1" w:uiPriority="0" w:unhideWhenUsed="1"/>
    <w:lsdException w:name="index heading" w:semiHidden="1"/>
    <w:lsdException w:name="caption" w:semiHidden="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page number" w:semiHidden="1" w:uiPriority="0"/>
    <w:lsdException w:name="endnote reference" w:semiHidden="1"/>
    <w:lsdException w:name="endnote text" w:semiHidden="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lsdException w:name="Signature" w:semiHidden="1" w:unhideWhenUsed="1"/>
    <w:lsdException w:name="Default Paragraph Font" w:semiHidden="1" w:uiPriority="0" w:unhideWhenUsed="1"/>
    <w:lsdException w:name="Body Text" w:semiHidden="1"/>
    <w:lsdException w:name="Body Text Indent" w:semiHidden="1" w:uiPriority="0"/>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uiPriority="0" w:unhideWhenUsed="1"/>
    <w:lsdException w:name="Strong" w:semiHidden="1" w:qFormat="1"/>
    <w:lsdException w:name="Emphasis" w:semiHidden="1" w:qFormat="1"/>
    <w:lsdException w:name="Document Map" w:semiHidden="1"/>
    <w:lsdException w:name="Plain Text" w:semiHidden="1" w:unhideWhenUsed="1"/>
    <w:lsdException w:name="E-mail Signature" w:semiHidden="1"/>
    <w:lsdException w:name="HTML Top of Form" w:semiHidden="1" w:uiPriority="0" w:unhideWhenUsed="1"/>
    <w:lsdException w:name="HTML Bottom of Form" w:semiHidden="1" w:uiPriority="0"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
    <w:qFormat/>
    <w:rsid w:val="00F9456D"/>
    <w:rPr>
      <w:rFonts w:asciiTheme="minorHAnsi" w:hAnsiTheme="minorHAnsi"/>
      <w:sz w:val="18"/>
      <w:szCs w:val="24"/>
    </w:rPr>
  </w:style>
  <w:style w:type="paragraph" w:styleId="Heading1">
    <w:name w:val="heading 1"/>
    <w:basedOn w:val="Normal"/>
    <w:next w:val="Normal"/>
    <w:uiPriority w:val="9"/>
    <w:qFormat/>
    <w:rsid w:val="00EA2C19"/>
    <w:pPr>
      <w:keepNext/>
      <w:outlineLvl w:val="0"/>
    </w:pPr>
    <w:rPr>
      <w:rFonts w:asciiTheme="majorHAnsi" w:hAnsiTheme="majorHAnsi" w:cs="Arial"/>
      <w:b/>
      <w:bCs/>
      <w:sz w:val="24"/>
      <w:szCs w:val="32"/>
    </w:rPr>
  </w:style>
  <w:style w:type="paragraph" w:styleId="Heading2">
    <w:name w:val="heading 2"/>
    <w:basedOn w:val="Normal"/>
    <w:next w:val="Normal"/>
    <w:uiPriority w:val="9"/>
    <w:qFormat/>
    <w:rsid w:val="00AA1202"/>
    <w:pPr>
      <w:keepNext/>
      <w:outlineLvl w:val="1"/>
    </w:pPr>
    <w:rPr>
      <w:rFonts w:asciiTheme="majorHAnsi" w:hAnsiTheme="majorHAnsi" w:cs="Arial"/>
      <w:b/>
      <w:bCs/>
      <w:iCs/>
      <w:szCs w:val="28"/>
    </w:rPr>
  </w:style>
  <w:style w:type="paragraph" w:styleId="Heading3">
    <w:name w:val="heading 3"/>
    <w:basedOn w:val="Normal"/>
    <w:next w:val="Normal"/>
    <w:uiPriority w:val="9"/>
    <w:qFormat/>
    <w:rsid w:val="006B50EB"/>
    <w:pPr>
      <w:keepNext/>
      <w:numPr>
        <w:numId w:val="8"/>
      </w:numPr>
      <w:spacing w:after="60"/>
      <w:ind w:left="576" w:hanging="288"/>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9"/>
    <w:rsid w:val="00230261"/>
    <w:rPr>
      <w:rFonts w:asciiTheme="majorHAnsi" w:hAnsiTheme="majorHAnsi"/>
      <w:sz w:val="72"/>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uiPriority w:val="10"/>
    <w:rsid w:val="004725C4"/>
    <w:pPr>
      <w:tabs>
        <w:tab w:val="center" w:pos="4320"/>
        <w:tab w:val="right" w:pos="8640"/>
      </w:tabs>
    </w:pPr>
  </w:style>
  <w:style w:type="character" w:customStyle="1" w:styleId="Bold">
    <w:name w:val="Bold"/>
    <w:basedOn w:val="DefaultParagraphFont"/>
    <w:uiPriority w:val="9"/>
    <w:qFormat/>
    <w:rsid w:val="003A116D"/>
    <w:rPr>
      <w:rFonts w:asciiTheme="minorHAnsi" w:hAnsiTheme="minorHAnsi"/>
      <w:b/>
    </w:rPr>
  </w:style>
  <w:style w:type="character" w:styleId="Hyperlink">
    <w:name w:val="Hyperlink"/>
    <w:basedOn w:val="DefaultParagraphFont"/>
    <w:uiPriority w:val="9"/>
    <w:semiHidden/>
    <w:rsid w:val="00292655"/>
    <w:rPr>
      <w:color w:val="0000FF"/>
      <w:u w:val="single"/>
    </w:rPr>
  </w:style>
  <w:style w:type="character" w:styleId="FollowedHyperlink">
    <w:name w:val="FollowedHyperlink"/>
    <w:basedOn w:val="DefaultParagraphFont"/>
    <w:uiPriority w:val="9"/>
    <w:semiHidden/>
    <w:rsid w:val="00280927"/>
    <w:rPr>
      <w:color w:val="800080" w:themeColor="followedHyperlink"/>
      <w:u w:val="single"/>
    </w:rPr>
  </w:style>
  <w:style w:type="character" w:customStyle="1" w:styleId="UnresolvedMention1">
    <w:name w:val="Unresolved Mention1"/>
    <w:basedOn w:val="DefaultParagraphFont"/>
    <w:uiPriority w:val="9"/>
    <w:semiHidden/>
    <w:unhideWhenUsed/>
    <w:rsid w:val="006D230D"/>
    <w:rPr>
      <w:color w:val="808080"/>
      <w:shd w:val="clear" w:color="auto" w:fill="E6E6E6"/>
    </w:rPr>
  </w:style>
  <w:style w:type="paragraph" w:customStyle="1" w:styleId="Professionaltitle">
    <w:name w:val="Professional title"/>
    <w:basedOn w:val="Normal"/>
    <w:uiPriority w:val="9"/>
    <w:qFormat/>
    <w:rsid w:val="005718A0"/>
    <w:rPr>
      <w:rFonts w:asciiTheme="majorHAnsi" w:hAnsiTheme="majorHAnsi"/>
      <w:caps/>
      <w:spacing w:val="20"/>
      <w:sz w:val="32"/>
    </w:rPr>
  </w:style>
  <w:style w:type="character" w:styleId="PlaceholderText">
    <w:name w:val="Placeholder Text"/>
    <w:basedOn w:val="DefaultParagraphFont"/>
    <w:uiPriority w:val="99"/>
    <w:semiHidden/>
    <w:rsid w:val="001357C9"/>
    <w:rPr>
      <w:color w:val="808080"/>
    </w:rPr>
  </w:style>
  <w:style w:type="paragraph" w:styleId="Header">
    <w:name w:val="header"/>
    <w:basedOn w:val="Normal"/>
    <w:link w:val="HeaderChar"/>
    <w:semiHidden/>
    <w:rsid w:val="00F9456D"/>
    <w:pPr>
      <w:tabs>
        <w:tab w:val="center" w:pos="4680"/>
        <w:tab w:val="right" w:pos="9360"/>
      </w:tabs>
    </w:pPr>
  </w:style>
  <w:style w:type="character" w:customStyle="1" w:styleId="HeaderChar">
    <w:name w:val="Header Char"/>
    <w:basedOn w:val="DefaultParagraphFont"/>
    <w:link w:val="Header"/>
    <w:semiHidden/>
    <w:rsid w:val="00F9456D"/>
    <w:rPr>
      <w:rFonts w:asciiTheme="minorHAnsi" w:hAnsiTheme="minorHAns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002228\AppData\Roaming\Microsoft\Templates\Modern%20multi-pag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308B8E0BE846AE8CAA548FCD82B4BB"/>
        <w:category>
          <w:name w:val="General"/>
          <w:gallery w:val="placeholder"/>
        </w:category>
        <w:types>
          <w:type w:val="bbPlcHdr"/>
        </w:types>
        <w:behaviors>
          <w:behavior w:val="content"/>
        </w:behaviors>
        <w:guid w:val="{2FD064EC-EE45-49B3-80CA-A378EBFAC003}"/>
      </w:docPartPr>
      <w:docPartBody>
        <w:p w:rsidR="00000000" w:rsidRDefault="00C84B18">
          <w:pPr>
            <w:pStyle w:val="73308B8E0BE846AE8CAA548FCD82B4BB"/>
          </w:pPr>
          <w:r w:rsidRPr="00B10F35">
            <w:t>(405) 555-011</w:t>
          </w:r>
        </w:p>
      </w:docPartBody>
    </w:docPart>
    <w:docPart>
      <w:docPartPr>
        <w:name w:val="AE389F4DE8AF4877BF4B6D3074A43A75"/>
        <w:category>
          <w:name w:val="General"/>
          <w:gallery w:val="placeholder"/>
        </w:category>
        <w:types>
          <w:type w:val="bbPlcHdr"/>
        </w:types>
        <w:behaviors>
          <w:behavior w:val="content"/>
        </w:behaviors>
        <w:guid w:val="{D0D799F7-FB82-425D-8D52-668B2BCD0F40}"/>
      </w:docPartPr>
      <w:docPartBody>
        <w:p w:rsidR="00000000" w:rsidRDefault="00C84B18">
          <w:pPr>
            <w:pStyle w:val="AE389F4DE8AF4877BF4B6D3074A43A75"/>
          </w:pPr>
          <w:r w:rsidRPr="00B10F35">
            <w:t>Frankfort, KY</w:t>
          </w:r>
        </w:p>
      </w:docPartBody>
    </w:docPart>
    <w:docPart>
      <w:docPartPr>
        <w:name w:val="5A897061B8D44F2088CE242009682E07"/>
        <w:category>
          <w:name w:val="General"/>
          <w:gallery w:val="placeholder"/>
        </w:category>
        <w:types>
          <w:type w:val="bbPlcHdr"/>
        </w:types>
        <w:behaviors>
          <w:behavior w:val="content"/>
        </w:behaviors>
        <w:guid w:val="{0F6970D7-5A85-4181-ACE5-585170C1068A}"/>
      </w:docPartPr>
      <w:docPartBody>
        <w:p w:rsidR="00000000" w:rsidRDefault="00C84B18">
          <w:pPr>
            <w:pStyle w:val="5A897061B8D44F2088CE242009682E07"/>
          </w:pPr>
          <w:r w:rsidRPr="00B10F35">
            <w:t>liidia@example.com</w:t>
          </w:r>
        </w:p>
      </w:docPartBody>
    </w:docPart>
    <w:docPart>
      <w:docPartPr>
        <w:name w:val="401DE4CA0B084ECAA7A2ABE0969212F2"/>
        <w:category>
          <w:name w:val="General"/>
          <w:gallery w:val="placeholder"/>
        </w:category>
        <w:types>
          <w:type w:val="bbPlcHdr"/>
        </w:types>
        <w:behaviors>
          <w:behavior w:val="content"/>
        </w:behaviors>
        <w:guid w:val="{98D79217-8D3E-4DB4-A8ED-12A42AE9976B}"/>
      </w:docPartPr>
      <w:docPartBody>
        <w:p w:rsidR="00000000" w:rsidRDefault="00C84B18">
          <w:pPr>
            <w:pStyle w:val="401DE4CA0B084ECAA7A2ABE0969212F2"/>
          </w:pPr>
          <w:r>
            <w:t>Liidia Peetre</w:t>
          </w:r>
        </w:p>
      </w:docPartBody>
    </w:docPart>
    <w:docPart>
      <w:docPartPr>
        <w:name w:val="4A20A6850FED4B918BECE329127A7555"/>
        <w:category>
          <w:name w:val="General"/>
          <w:gallery w:val="placeholder"/>
        </w:category>
        <w:types>
          <w:type w:val="bbPlcHdr"/>
        </w:types>
        <w:behaviors>
          <w:behavior w:val="content"/>
        </w:behaviors>
        <w:guid w:val="{C132D861-D5C5-455F-AB51-BEB73E5FC70B}"/>
      </w:docPartPr>
      <w:docPartBody>
        <w:p w:rsidR="00000000" w:rsidRDefault="00C84B18">
          <w:pPr>
            <w:pStyle w:val="4A20A6850FED4B918BECE329127A7555"/>
          </w:pPr>
          <w:r>
            <w:t xml:space="preserve">ELECTRICAL </w:t>
          </w:r>
          <w:r w:rsidRPr="005718A0">
            <w:t>ENGINEER</w:t>
          </w:r>
        </w:p>
      </w:docPartBody>
    </w:docPart>
    <w:docPart>
      <w:docPartPr>
        <w:name w:val="6067F76158714FFC9E56D3C0644A4256"/>
        <w:category>
          <w:name w:val="General"/>
          <w:gallery w:val="placeholder"/>
        </w:category>
        <w:types>
          <w:type w:val="bbPlcHdr"/>
        </w:types>
        <w:behaviors>
          <w:behavior w:val="content"/>
        </w:behaviors>
        <w:guid w:val="{B80A862E-624E-45F4-8C3B-0384FC6F5F3B}"/>
      </w:docPartPr>
      <w:docPartBody>
        <w:p w:rsidR="00000000" w:rsidRDefault="00C84B18">
          <w:pPr>
            <w:pStyle w:val="6067F76158714FFC9E56D3C0644A4256"/>
          </w:pPr>
          <w:r>
            <w:t>Objective</w:t>
          </w:r>
        </w:p>
      </w:docPartBody>
    </w:docPart>
    <w:docPart>
      <w:docPartPr>
        <w:name w:val="1890B7BEA5BF4307908B3FD307B05480"/>
        <w:category>
          <w:name w:val="General"/>
          <w:gallery w:val="placeholder"/>
        </w:category>
        <w:types>
          <w:type w:val="bbPlcHdr"/>
        </w:types>
        <w:behaviors>
          <w:behavior w:val="content"/>
        </w:behaviors>
        <w:guid w:val="{4F6C3AB4-4A0A-4687-9379-13199E633FA5}"/>
      </w:docPartPr>
      <w:docPartBody>
        <w:p w:rsidR="00000000" w:rsidRDefault="00C84B18">
          <w:pPr>
            <w:pStyle w:val="1890B7BEA5BF4307908B3FD307B05480"/>
          </w:pPr>
          <w:r>
            <w:t>When writing an electrical engineer's objective for a resume, make sure to clearly state your career goals and highlight your relevant skills and experience. Keep the objective brief, no more than two sentences, and use specific language that emphasizes your expertise in the field of electrical engineering.</w:t>
          </w:r>
        </w:p>
      </w:docPartBody>
    </w:docPart>
    <w:docPart>
      <w:docPartPr>
        <w:name w:val="3DEC0D0776AE4667991AFEA28D168A71"/>
        <w:category>
          <w:name w:val="General"/>
          <w:gallery w:val="placeholder"/>
        </w:category>
        <w:types>
          <w:type w:val="bbPlcHdr"/>
        </w:types>
        <w:behaviors>
          <w:behavior w:val="content"/>
        </w:behaviors>
        <w:guid w:val="{05C4F172-EE8C-42A0-AFE7-804B38A08F33}"/>
      </w:docPartPr>
      <w:docPartBody>
        <w:p w:rsidR="00000000" w:rsidRDefault="00C84B18">
          <w:pPr>
            <w:pStyle w:val="3DEC0D0776AE4667991AFEA28D168A71"/>
          </w:pPr>
          <w:r w:rsidRPr="00CB1046">
            <w:t>Education</w:t>
          </w:r>
        </w:p>
      </w:docPartBody>
    </w:docPart>
    <w:docPart>
      <w:docPartPr>
        <w:name w:val="646F7E30C14E4662B99B89E00E538237"/>
        <w:category>
          <w:name w:val="General"/>
          <w:gallery w:val="placeholder"/>
        </w:category>
        <w:types>
          <w:type w:val="bbPlcHdr"/>
        </w:types>
        <w:behaviors>
          <w:behavior w:val="content"/>
        </w:behaviors>
        <w:guid w:val="{FFCDADAC-3A25-478B-BFBE-D9527D4B472C}"/>
      </w:docPartPr>
      <w:docPartBody>
        <w:p w:rsidR="00000000" w:rsidRDefault="00C84B18">
          <w:pPr>
            <w:pStyle w:val="646F7E30C14E4662B99B89E00E538237"/>
          </w:pPr>
          <w:r w:rsidRPr="00FE0E52">
            <w:t>20XX-20XX</w:t>
          </w:r>
        </w:p>
      </w:docPartBody>
    </w:docPart>
    <w:docPart>
      <w:docPartPr>
        <w:name w:val="37DC3FDB9DC045E684345693C325BC29"/>
        <w:category>
          <w:name w:val="General"/>
          <w:gallery w:val="placeholder"/>
        </w:category>
        <w:types>
          <w:type w:val="bbPlcHdr"/>
        </w:types>
        <w:behaviors>
          <w:behavior w:val="content"/>
        </w:behaviors>
        <w:guid w:val="{FFF043A2-1656-49B8-AEEA-84278660EE53}"/>
      </w:docPartPr>
      <w:docPartBody>
        <w:p w:rsidR="00000000" w:rsidRDefault="00C84B18">
          <w:pPr>
            <w:pStyle w:val="37DC3FDB9DC045E684345693C325BC29"/>
          </w:pPr>
          <w:r w:rsidRPr="001B07CC">
            <w:t>Jasper University</w:t>
          </w:r>
        </w:p>
      </w:docPartBody>
    </w:docPart>
    <w:docPart>
      <w:docPartPr>
        <w:name w:val="3B00EEE0B9744800A84EF73346C8DDF1"/>
        <w:category>
          <w:name w:val="General"/>
          <w:gallery w:val="placeholder"/>
        </w:category>
        <w:types>
          <w:type w:val="bbPlcHdr"/>
        </w:types>
        <w:behaviors>
          <w:behavior w:val="content"/>
        </w:behaviors>
        <w:guid w:val="{71F3BDD3-0399-46A2-956F-447E80E8067B}"/>
      </w:docPartPr>
      <w:docPartBody>
        <w:p w:rsidR="00000000" w:rsidRDefault="00C84B18">
          <w:pPr>
            <w:pStyle w:val="3B00EEE0B9744800A84EF73346C8DDF1"/>
          </w:pPr>
          <w:r>
            <w:t xml:space="preserve">PhD </w:t>
          </w:r>
          <w:r w:rsidRPr="001B07CC">
            <w:t>Electrical Engineering</w:t>
          </w:r>
        </w:p>
      </w:docPartBody>
    </w:docPart>
    <w:docPart>
      <w:docPartPr>
        <w:name w:val="AAC0A3DACB7B477B9116B5B634C97363"/>
        <w:category>
          <w:name w:val="General"/>
          <w:gallery w:val="placeholder"/>
        </w:category>
        <w:types>
          <w:type w:val="bbPlcHdr"/>
        </w:types>
        <w:behaviors>
          <w:behavior w:val="content"/>
        </w:behaviors>
        <w:guid w:val="{823CD2B1-BBF2-4917-9C1D-F869060A3F75}"/>
      </w:docPartPr>
      <w:docPartBody>
        <w:p w:rsidR="00000000" w:rsidRDefault="00C84B18">
          <w:pPr>
            <w:pStyle w:val="AAC0A3DACB7B477B9116B5B634C97363"/>
          </w:pPr>
          <w:r w:rsidRPr="00CB1046">
            <w:t>Dissertation: “Current trends in electrical engineering”</w:t>
          </w:r>
        </w:p>
      </w:docPartBody>
    </w:docPart>
    <w:docPart>
      <w:docPartPr>
        <w:name w:val="7D556A2F4A5442D797F8242E6D1DA4B1"/>
        <w:category>
          <w:name w:val="General"/>
          <w:gallery w:val="placeholder"/>
        </w:category>
        <w:types>
          <w:type w:val="bbPlcHdr"/>
        </w:types>
        <w:behaviors>
          <w:behavior w:val="content"/>
        </w:behaviors>
        <w:guid w:val="{AE95C764-FA22-4CDF-8730-08FEC4B4F5DD}"/>
      </w:docPartPr>
      <w:docPartBody>
        <w:p w:rsidR="00000000" w:rsidRDefault="00C84B18">
          <w:pPr>
            <w:pStyle w:val="7D556A2F4A5442D797F8242E6D1DA4B1"/>
          </w:pPr>
          <w:r w:rsidRPr="00CB1046">
            <w:t>Committee: Undergraduate research (chair)</w:t>
          </w:r>
        </w:p>
      </w:docPartBody>
    </w:docPart>
    <w:docPart>
      <w:docPartPr>
        <w:name w:val="9B86EBBB04B8431E8496440F56C02299"/>
        <w:category>
          <w:name w:val="General"/>
          <w:gallery w:val="placeholder"/>
        </w:category>
        <w:types>
          <w:type w:val="bbPlcHdr"/>
        </w:types>
        <w:behaviors>
          <w:behavior w:val="content"/>
        </w:behaviors>
        <w:guid w:val="{3715BF35-933A-4E7B-AB2F-327FCD1FD2DB}"/>
      </w:docPartPr>
      <w:docPartBody>
        <w:p w:rsidR="00000000" w:rsidRDefault="00C84B18">
          <w:pPr>
            <w:pStyle w:val="9B86EBBB04B8431E8496440F56C02299"/>
          </w:pPr>
          <w:r w:rsidRPr="00FE0E52">
            <w:t>20XX-20XX</w:t>
          </w:r>
        </w:p>
      </w:docPartBody>
    </w:docPart>
    <w:docPart>
      <w:docPartPr>
        <w:name w:val="14DDD011E5C04E19AD84599B45B15AF3"/>
        <w:category>
          <w:name w:val="General"/>
          <w:gallery w:val="placeholder"/>
        </w:category>
        <w:types>
          <w:type w:val="bbPlcHdr"/>
        </w:types>
        <w:behaviors>
          <w:behavior w:val="content"/>
        </w:behaviors>
        <w:guid w:val="{1B365156-7DA0-4C3D-B3E7-73E50F5A0E27}"/>
      </w:docPartPr>
      <w:docPartBody>
        <w:p w:rsidR="00000000" w:rsidRDefault="00C84B18">
          <w:pPr>
            <w:pStyle w:val="14DDD011E5C04E19AD84599B45B15AF3"/>
          </w:pPr>
          <w:r w:rsidRPr="001B07CC">
            <w:t>Jasper University</w:t>
          </w:r>
        </w:p>
      </w:docPartBody>
    </w:docPart>
    <w:docPart>
      <w:docPartPr>
        <w:name w:val="FA798D14534C4403B50665DD0F7264CD"/>
        <w:category>
          <w:name w:val="General"/>
          <w:gallery w:val="placeholder"/>
        </w:category>
        <w:types>
          <w:type w:val="bbPlcHdr"/>
        </w:types>
        <w:behaviors>
          <w:behavior w:val="content"/>
        </w:behaviors>
        <w:guid w:val="{B70D1755-FB3D-4268-AB78-E4F2357A28F8}"/>
      </w:docPartPr>
      <w:docPartBody>
        <w:p w:rsidR="00000000" w:rsidRDefault="00C84B18">
          <w:pPr>
            <w:pStyle w:val="FA798D14534C4403B50665DD0F7264CD"/>
          </w:pPr>
          <w:r>
            <w:t xml:space="preserve">MS </w:t>
          </w:r>
          <w:r w:rsidRPr="00A77208">
            <w:t>Electrical Engineering</w:t>
          </w:r>
        </w:p>
      </w:docPartBody>
    </w:docPart>
    <w:docPart>
      <w:docPartPr>
        <w:name w:val="C2EF1B6105A743C1811F335567E62EAC"/>
        <w:category>
          <w:name w:val="General"/>
          <w:gallery w:val="placeholder"/>
        </w:category>
        <w:types>
          <w:type w:val="bbPlcHdr"/>
        </w:types>
        <w:behaviors>
          <w:behavior w:val="content"/>
        </w:behaviors>
        <w:guid w:val="{FD917070-3BB1-46D9-AFB8-2139B4A5C6B8}"/>
      </w:docPartPr>
      <w:docPartBody>
        <w:p w:rsidR="00000000" w:rsidRDefault="00C84B18">
          <w:pPr>
            <w:pStyle w:val="C2EF1B6105A743C1811F335567E62EAC"/>
          </w:pPr>
          <w:r w:rsidRPr="00A77208">
            <w:t>Thesis: “Sparking curiosity in the minds of young engineers”</w:t>
          </w:r>
        </w:p>
      </w:docPartBody>
    </w:docPart>
    <w:docPart>
      <w:docPartPr>
        <w:name w:val="690D333F2B0D48C49959245BD4A70C86"/>
        <w:category>
          <w:name w:val="General"/>
          <w:gallery w:val="placeholder"/>
        </w:category>
        <w:types>
          <w:type w:val="bbPlcHdr"/>
        </w:types>
        <w:behaviors>
          <w:behavior w:val="content"/>
        </w:behaviors>
        <w:guid w:val="{3DA40607-D1BA-4C5E-8866-43ED2F396F82}"/>
      </w:docPartPr>
      <w:docPartBody>
        <w:p w:rsidR="00000000" w:rsidRDefault="00C84B18">
          <w:pPr>
            <w:pStyle w:val="690D333F2B0D48C49959245BD4A70C86"/>
          </w:pPr>
          <w:r w:rsidRPr="00A77208">
            <w:t>Advisor: Dr. Cristina Echevarría</w:t>
          </w:r>
        </w:p>
      </w:docPartBody>
    </w:docPart>
    <w:docPart>
      <w:docPartPr>
        <w:name w:val="4AC62D33971141F0BE7867C4B869BCA1"/>
        <w:category>
          <w:name w:val="General"/>
          <w:gallery w:val="placeholder"/>
        </w:category>
        <w:types>
          <w:type w:val="bbPlcHdr"/>
        </w:types>
        <w:behaviors>
          <w:behavior w:val="content"/>
        </w:behaviors>
        <w:guid w:val="{26103E00-EAD0-4B26-AF5F-556674BA123A}"/>
      </w:docPartPr>
      <w:docPartBody>
        <w:p w:rsidR="00000000" w:rsidRDefault="00C84B18">
          <w:pPr>
            <w:pStyle w:val="4AC62D33971141F0BE7867C4B869BCA1"/>
          </w:pPr>
          <w:r w:rsidRPr="00FE0E52">
            <w:t>20XX-20XX</w:t>
          </w:r>
        </w:p>
      </w:docPartBody>
    </w:docPart>
    <w:docPart>
      <w:docPartPr>
        <w:name w:val="03DC245B3A944C3AB6F766B0E73F439D"/>
        <w:category>
          <w:name w:val="General"/>
          <w:gallery w:val="placeholder"/>
        </w:category>
        <w:types>
          <w:type w:val="bbPlcHdr"/>
        </w:types>
        <w:behaviors>
          <w:behavior w:val="content"/>
        </w:behaviors>
        <w:guid w:val="{9072D6EA-9EBE-4DD7-A244-D9921474ECCB}"/>
      </w:docPartPr>
      <w:docPartBody>
        <w:p w:rsidR="00000000" w:rsidRDefault="00C84B18">
          <w:pPr>
            <w:pStyle w:val="03DC245B3A944C3AB6F766B0E73F439D"/>
          </w:pPr>
          <w:r w:rsidRPr="003B7BCE">
            <w:t>Bellows College</w:t>
          </w:r>
        </w:p>
      </w:docPartBody>
    </w:docPart>
    <w:docPart>
      <w:docPartPr>
        <w:name w:val="E4245E16AF9C4843957C38243AA8FD02"/>
        <w:category>
          <w:name w:val="General"/>
          <w:gallery w:val="placeholder"/>
        </w:category>
        <w:types>
          <w:type w:val="bbPlcHdr"/>
        </w:types>
        <w:behaviors>
          <w:behavior w:val="content"/>
        </w:behaviors>
        <w:guid w:val="{7404234B-9F97-44BB-871F-18B3871E774E}"/>
      </w:docPartPr>
      <w:docPartBody>
        <w:p w:rsidR="00000000" w:rsidRDefault="00C84B18">
          <w:pPr>
            <w:pStyle w:val="E4245E16AF9C4843957C38243AA8FD02"/>
          </w:pPr>
          <w:r>
            <w:t xml:space="preserve">BS </w:t>
          </w:r>
          <w:r w:rsidRPr="003B7BCE">
            <w:t>Electrical Engineering</w:t>
          </w:r>
        </w:p>
      </w:docPartBody>
    </w:docPart>
    <w:docPart>
      <w:docPartPr>
        <w:name w:val="650403136A8847358B9A7E95A9D0D699"/>
        <w:category>
          <w:name w:val="General"/>
          <w:gallery w:val="placeholder"/>
        </w:category>
        <w:types>
          <w:type w:val="bbPlcHdr"/>
        </w:types>
        <w:behaviors>
          <w:behavior w:val="content"/>
        </w:behaviors>
        <w:guid w:val="{79AB6D54-1A5D-41D9-9353-702725534ACA}"/>
      </w:docPartPr>
      <w:docPartBody>
        <w:p w:rsidR="00000000" w:rsidRDefault="00C84B18">
          <w:pPr>
            <w:pStyle w:val="650403136A8847358B9A7E95A9D0D699"/>
          </w:pPr>
          <w:r w:rsidRPr="00A77208">
            <w:t>Graduated Summa Cum Laude</w:t>
          </w:r>
        </w:p>
      </w:docPartBody>
    </w:docPart>
    <w:docPart>
      <w:docPartPr>
        <w:name w:val="A737CE2C4E7E4F5C8121F04F43495D95"/>
        <w:category>
          <w:name w:val="General"/>
          <w:gallery w:val="placeholder"/>
        </w:category>
        <w:types>
          <w:type w:val="bbPlcHdr"/>
        </w:types>
        <w:behaviors>
          <w:behavior w:val="content"/>
        </w:behaviors>
        <w:guid w:val="{1CCA3CAA-330B-46BE-8ACE-B9DD2DD98D41}"/>
      </w:docPartPr>
      <w:docPartBody>
        <w:p w:rsidR="00000000" w:rsidRDefault="00C84B18">
          <w:pPr>
            <w:pStyle w:val="A737CE2C4E7E4F5C8121F04F43495D95"/>
          </w:pPr>
          <w:r w:rsidRPr="00A77208">
            <w:t>Minored in Mathematics</w:t>
          </w:r>
        </w:p>
      </w:docPartBody>
    </w:docPart>
    <w:docPart>
      <w:docPartPr>
        <w:name w:val="CD4B29F2A7214774AA3F0317AFD010D4"/>
        <w:category>
          <w:name w:val="General"/>
          <w:gallery w:val="placeholder"/>
        </w:category>
        <w:types>
          <w:type w:val="bbPlcHdr"/>
        </w:types>
        <w:behaviors>
          <w:behavior w:val="content"/>
        </w:behaviors>
        <w:guid w:val="{109A04CA-C367-47CD-88BB-E290D24B17FA}"/>
      </w:docPartPr>
      <w:docPartBody>
        <w:p w:rsidR="00000000" w:rsidRDefault="00C84B18">
          <w:pPr>
            <w:pStyle w:val="CD4B29F2A7214774AA3F0317AFD010D4"/>
          </w:pPr>
          <w:r>
            <w:t>Honors and awards</w:t>
          </w:r>
        </w:p>
      </w:docPartBody>
    </w:docPart>
    <w:docPart>
      <w:docPartPr>
        <w:name w:val="FA8466846B1E47A1978B964DB35F62A1"/>
        <w:category>
          <w:name w:val="General"/>
          <w:gallery w:val="placeholder"/>
        </w:category>
        <w:types>
          <w:type w:val="bbPlcHdr"/>
        </w:types>
        <w:behaviors>
          <w:behavior w:val="content"/>
        </w:behaviors>
        <w:guid w:val="{F52D6467-443E-4B17-B156-337A07439B52}"/>
      </w:docPartPr>
      <w:docPartBody>
        <w:p w:rsidR="00000000" w:rsidRDefault="00C84B18">
          <w:pPr>
            <w:pStyle w:val="FA8466846B1E47A1978B964DB35F62A1"/>
          </w:pPr>
          <w:r w:rsidRPr="003B19FB">
            <w:t>List relevant awards, fellowships, honors, grants, and academic distinctions in reverse chronological order. Include a short description if necessary.</w:t>
          </w:r>
        </w:p>
      </w:docPartBody>
    </w:docPart>
    <w:docPart>
      <w:docPartPr>
        <w:name w:val="2DB4A90FB2A8411E853F0E1CA80A1281"/>
        <w:category>
          <w:name w:val="General"/>
          <w:gallery w:val="placeholder"/>
        </w:category>
        <w:types>
          <w:type w:val="bbPlcHdr"/>
        </w:types>
        <w:behaviors>
          <w:behavior w:val="content"/>
        </w:behaviors>
        <w:guid w:val="{19B57364-BA88-4A19-B9DF-AD765CB1BB6C}"/>
      </w:docPartPr>
      <w:docPartBody>
        <w:p w:rsidR="00000000" w:rsidRDefault="00C84B18">
          <w:pPr>
            <w:pStyle w:val="2DB4A90FB2A8411E853F0E1CA80A1281"/>
          </w:pPr>
          <w:r w:rsidRPr="00A77208">
            <w:t>May 20</w:t>
          </w:r>
          <w:r>
            <w:t>X</w:t>
          </w:r>
          <w:r w:rsidRPr="00A77208">
            <w:t>X</w:t>
          </w:r>
        </w:p>
      </w:docPartBody>
    </w:docPart>
    <w:docPart>
      <w:docPartPr>
        <w:name w:val="E908452048EE44F696BF57EAAC88453C"/>
        <w:category>
          <w:name w:val="General"/>
          <w:gallery w:val="placeholder"/>
        </w:category>
        <w:types>
          <w:type w:val="bbPlcHdr"/>
        </w:types>
        <w:behaviors>
          <w:behavior w:val="content"/>
        </w:behaviors>
        <w:guid w:val="{FBD21283-493D-4C80-820A-2D84B220D555}"/>
      </w:docPartPr>
      <w:docPartBody>
        <w:p w:rsidR="00000000" w:rsidRDefault="00C84B18">
          <w:pPr>
            <w:pStyle w:val="E908452048EE44F696BF57EAAC88453C"/>
          </w:pPr>
          <w:r w:rsidRPr="00190245">
            <w:t>AP</w:t>
          </w:r>
          <w:r>
            <w:t xml:space="preserve"> Scholar Award</w:t>
          </w:r>
        </w:p>
      </w:docPartBody>
    </w:docPart>
    <w:docPart>
      <w:docPartPr>
        <w:name w:val="6D40C87CC9EE4F318AADC906E0447936"/>
        <w:category>
          <w:name w:val="General"/>
          <w:gallery w:val="placeholder"/>
        </w:category>
        <w:types>
          <w:type w:val="bbPlcHdr"/>
        </w:types>
        <w:behaviors>
          <w:behavior w:val="content"/>
        </w:behaviors>
        <w:guid w:val="{C3A991DA-67CE-48ED-AABE-179FB34BD7EE}"/>
      </w:docPartPr>
      <w:docPartBody>
        <w:p w:rsidR="00000000" w:rsidRDefault="00C84B18">
          <w:pPr>
            <w:pStyle w:val="6D40C87CC9EE4F318AADC906E0447936"/>
          </w:pPr>
          <w:r w:rsidRPr="003B19FB">
            <w:t>Brief description</w:t>
          </w:r>
        </w:p>
      </w:docPartBody>
    </w:docPart>
    <w:docPart>
      <w:docPartPr>
        <w:name w:val="F065F7764AAA4A998358E8AF207114E8"/>
        <w:category>
          <w:name w:val="General"/>
          <w:gallery w:val="placeholder"/>
        </w:category>
        <w:types>
          <w:type w:val="bbPlcHdr"/>
        </w:types>
        <w:behaviors>
          <w:behavior w:val="content"/>
        </w:behaviors>
        <w:guid w:val="{AC78F4F1-F338-4745-8344-26E14CD2E276}"/>
      </w:docPartPr>
      <w:docPartBody>
        <w:p w:rsidR="00000000" w:rsidRDefault="00C84B18">
          <w:pPr>
            <w:pStyle w:val="F065F7764AAA4A998358E8AF207114E8"/>
          </w:pPr>
          <w:r w:rsidRPr="00A77208">
            <w:t>May 20</w:t>
          </w:r>
          <w:r>
            <w:t>X</w:t>
          </w:r>
          <w:r w:rsidRPr="00A77208">
            <w:t>X</w:t>
          </w:r>
        </w:p>
      </w:docPartBody>
    </w:docPart>
    <w:docPart>
      <w:docPartPr>
        <w:name w:val="0B4D726C1A8C4B3D8FDAAFCC54642135"/>
        <w:category>
          <w:name w:val="General"/>
          <w:gallery w:val="placeholder"/>
        </w:category>
        <w:types>
          <w:type w:val="bbPlcHdr"/>
        </w:types>
        <w:behaviors>
          <w:behavior w:val="content"/>
        </w:behaviors>
        <w:guid w:val="{9B29A83D-6C3A-4FFC-9606-92AA43FA28EE}"/>
      </w:docPartPr>
      <w:docPartBody>
        <w:p w:rsidR="00000000" w:rsidRDefault="00C84B18">
          <w:pPr>
            <w:pStyle w:val="0B4D726C1A8C4B3D8FDAAFCC54642135"/>
          </w:pPr>
          <w:r>
            <w:t>National Merit Award</w:t>
          </w:r>
        </w:p>
      </w:docPartBody>
    </w:docPart>
    <w:docPart>
      <w:docPartPr>
        <w:name w:val="52C3347AC4A44C2CB88F5B9BD7FC79DE"/>
        <w:category>
          <w:name w:val="General"/>
          <w:gallery w:val="placeholder"/>
        </w:category>
        <w:types>
          <w:type w:val="bbPlcHdr"/>
        </w:types>
        <w:behaviors>
          <w:behavior w:val="content"/>
        </w:behaviors>
        <w:guid w:val="{D576CCBD-3E4C-4038-A86A-095770C26C95}"/>
      </w:docPartPr>
      <w:docPartBody>
        <w:p w:rsidR="00000000" w:rsidRDefault="00C84B18">
          <w:pPr>
            <w:pStyle w:val="52C3347AC4A44C2CB88F5B9BD7FC79DE"/>
          </w:pPr>
          <w:r w:rsidRPr="003B19FB">
            <w:t>Brief description</w:t>
          </w:r>
        </w:p>
      </w:docPartBody>
    </w:docPart>
    <w:docPart>
      <w:docPartPr>
        <w:name w:val="609CFF2704C5413EBE269701C2233DFB"/>
        <w:category>
          <w:name w:val="General"/>
          <w:gallery w:val="placeholder"/>
        </w:category>
        <w:types>
          <w:type w:val="bbPlcHdr"/>
        </w:types>
        <w:behaviors>
          <w:behavior w:val="content"/>
        </w:behaviors>
        <w:guid w:val="{7F2F94CA-4751-4A22-B29D-499C36A92D93}"/>
      </w:docPartPr>
      <w:docPartBody>
        <w:p w:rsidR="00000000" w:rsidRDefault="00C84B18">
          <w:pPr>
            <w:pStyle w:val="609CFF2704C5413EBE269701C2233DFB"/>
          </w:pPr>
          <w:r w:rsidRPr="00A77208">
            <w:t>May 20</w:t>
          </w:r>
          <w:r>
            <w:t>X</w:t>
          </w:r>
          <w:r w:rsidRPr="00A77208">
            <w:t>X</w:t>
          </w:r>
        </w:p>
      </w:docPartBody>
    </w:docPart>
    <w:docPart>
      <w:docPartPr>
        <w:name w:val="90B41450B70549F09F9D8D8DF8604F03"/>
        <w:category>
          <w:name w:val="General"/>
          <w:gallery w:val="placeholder"/>
        </w:category>
        <w:types>
          <w:type w:val="bbPlcHdr"/>
        </w:types>
        <w:behaviors>
          <w:behavior w:val="content"/>
        </w:behaviors>
        <w:guid w:val="{3E7FD576-26CA-41C1-8DA2-8FEA71845740}"/>
      </w:docPartPr>
      <w:docPartBody>
        <w:p w:rsidR="00000000" w:rsidRDefault="00C84B18">
          <w:pPr>
            <w:pStyle w:val="90B41450B70549F09F9D8D8DF8604F03"/>
          </w:pPr>
          <w:r>
            <w:t>Honor Roll</w:t>
          </w:r>
        </w:p>
      </w:docPartBody>
    </w:docPart>
    <w:docPart>
      <w:docPartPr>
        <w:name w:val="3A1175C1C7054AA38F9F6E649E92525D"/>
        <w:category>
          <w:name w:val="General"/>
          <w:gallery w:val="placeholder"/>
        </w:category>
        <w:types>
          <w:type w:val="bbPlcHdr"/>
        </w:types>
        <w:behaviors>
          <w:behavior w:val="content"/>
        </w:behaviors>
        <w:guid w:val="{3FE68CE7-715D-4060-99DE-9F34296D7DE4}"/>
      </w:docPartPr>
      <w:docPartBody>
        <w:p w:rsidR="00000000" w:rsidRDefault="00C84B18">
          <w:pPr>
            <w:pStyle w:val="3A1175C1C7054AA38F9F6E649E92525D"/>
          </w:pPr>
          <w:r w:rsidRPr="003B19FB">
            <w:t>Brief description</w:t>
          </w:r>
        </w:p>
      </w:docPartBody>
    </w:docPart>
    <w:docPart>
      <w:docPartPr>
        <w:name w:val="309B34F6EEC5469B953BAAA3694C2938"/>
        <w:category>
          <w:name w:val="General"/>
          <w:gallery w:val="placeholder"/>
        </w:category>
        <w:types>
          <w:type w:val="bbPlcHdr"/>
        </w:types>
        <w:behaviors>
          <w:behavior w:val="content"/>
        </w:behaviors>
        <w:guid w:val="{1EACE141-053D-4429-8AB4-43A4803ACE7E}"/>
      </w:docPartPr>
      <w:docPartBody>
        <w:p w:rsidR="00000000" w:rsidRDefault="00C84B18">
          <w:pPr>
            <w:pStyle w:val="309B34F6EEC5469B953BAAA3694C2938"/>
          </w:pPr>
          <w:r>
            <w:t>Research experience</w:t>
          </w:r>
        </w:p>
      </w:docPartBody>
    </w:docPart>
    <w:docPart>
      <w:docPartPr>
        <w:name w:val="B7D4897D242C49F0B2247306F327CA5E"/>
        <w:category>
          <w:name w:val="General"/>
          <w:gallery w:val="placeholder"/>
        </w:category>
        <w:types>
          <w:type w:val="bbPlcHdr"/>
        </w:types>
        <w:behaviors>
          <w:behavior w:val="content"/>
        </w:behaviors>
        <w:guid w:val="{D64FFEC6-7EB1-49B5-8B60-A6C42E0BE00F}"/>
      </w:docPartPr>
      <w:docPartBody>
        <w:p w:rsidR="00000000" w:rsidRDefault="00C84B18">
          <w:pPr>
            <w:pStyle w:val="B7D4897D242C49F0B2247306F327CA5E"/>
          </w:pPr>
          <w:r w:rsidRPr="003B19FB">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docPartBody>
    </w:docPart>
    <w:docPart>
      <w:docPartPr>
        <w:name w:val="97FE1427480E4C29AC006728B4068D81"/>
        <w:category>
          <w:name w:val="General"/>
          <w:gallery w:val="placeholder"/>
        </w:category>
        <w:types>
          <w:type w:val="bbPlcHdr"/>
        </w:types>
        <w:behaviors>
          <w:behavior w:val="content"/>
        </w:behaviors>
        <w:guid w:val="{08793D0A-0B8B-452B-9109-A9380B246732}"/>
      </w:docPartPr>
      <w:docPartBody>
        <w:p w:rsidR="00000000" w:rsidRDefault="00C84B18">
          <w:pPr>
            <w:pStyle w:val="97FE1427480E4C29AC006728B4068D81"/>
          </w:pPr>
          <w:r>
            <w:t>20XX-20XX</w:t>
          </w:r>
        </w:p>
      </w:docPartBody>
    </w:docPart>
    <w:docPart>
      <w:docPartPr>
        <w:name w:val="CD35D011C6214F78B55C7C0B140865B4"/>
        <w:category>
          <w:name w:val="General"/>
          <w:gallery w:val="placeholder"/>
        </w:category>
        <w:types>
          <w:type w:val="bbPlcHdr"/>
        </w:types>
        <w:behaviors>
          <w:behavior w:val="content"/>
        </w:behaviors>
        <w:guid w:val="{C986B082-293D-45C9-91D7-B86CDE54C58C}"/>
      </w:docPartPr>
      <w:docPartBody>
        <w:p w:rsidR="00000000" w:rsidRDefault="00C84B18">
          <w:pPr>
            <w:pStyle w:val="CD35D011C6214F78B55C7C0B140865B4"/>
          </w:pPr>
          <w:r w:rsidRPr="0006400E">
            <w:rPr>
              <w:rStyle w:val="Bold"/>
            </w:rPr>
            <w:t>Dissertation</w:t>
          </w:r>
        </w:p>
      </w:docPartBody>
    </w:docPart>
    <w:docPart>
      <w:docPartPr>
        <w:name w:val="E98F3DC59ACA41ADB51A4F34F6FA99C9"/>
        <w:category>
          <w:name w:val="General"/>
          <w:gallery w:val="placeholder"/>
        </w:category>
        <w:types>
          <w:type w:val="bbPlcHdr"/>
        </w:types>
        <w:behaviors>
          <w:behavior w:val="content"/>
        </w:behaviors>
        <w:guid w:val="{2D1C55C0-32DC-4182-973D-8E03A30BBFBD}"/>
      </w:docPartPr>
      <w:docPartBody>
        <w:p w:rsidR="00000000" w:rsidRDefault="00C84B18">
          <w:pPr>
            <w:pStyle w:val="E98F3DC59ACA41ADB51A4F34F6FA99C9"/>
          </w:pPr>
          <w:r w:rsidRPr="005718A0">
            <w:t>Jasper University, Frankfort, KY</w:t>
          </w:r>
        </w:p>
      </w:docPartBody>
    </w:docPart>
    <w:docPart>
      <w:docPartPr>
        <w:name w:val="56863156B71A4D23B16C2E1616BAB722"/>
        <w:category>
          <w:name w:val="General"/>
          <w:gallery w:val="placeholder"/>
        </w:category>
        <w:types>
          <w:type w:val="bbPlcHdr"/>
        </w:types>
        <w:behaviors>
          <w:behavior w:val="content"/>
        </w:behaviors>
        <w:guid w:val="{9B684486-6C89-4307-947D-03053D80F760}"/>
      </w:docPartPr>
      <w:docPartBody>
        <w:p w:rsidR="00000000" w:rsidRDefault="00C84B18">
          <w:pPr>
            <w:pStyle w:val="56863156B71A4D23B16C2E1616BAB722"/>
          </w:pPr>
          <w:r w:rsidRPr="003B19FB">
            <w:t>Advisor: Name</w:t>
          </w:r>
        </w:p>
      </w:docPartBody>
    </w:docPart>
    <w:docPart>
      <w:docPartPr>
        <w:name w:val="81A3C829CB064F5BA152D82A6D117B19"/>
        <w:category>
          <w:name w:val="General"/>
          <w:gallery w:val="placeholder"/>
        </w:category>
        <w:types>
          <w:type w:val="bbPlcHdr"/>
        </w:types>
        <w:behaviors>
          <w:behavior w:val="content"/>
        </w:behaviors>
        <w:guid w:val="{E8D0F61B-8219-44B6-94C4-DBDB19B1529A}"/>
      </w:docPartPr>
      <w:docPartBody>
        <w:p w:rsidR="00000000" w:rsidRDefault="00C84B18">
          <w:pPr>
            <w:pStyle w:val="81A3C829CB064F5BA152D82A6D117B19"/>
          </w:pPr>
          <w:r w:rsidRPr="0006400E">
            <w:t>Skill/Accomplishment/Project</w:t>
          </w:r>
        </w:p>
      </w:docPartBody>
    </w:docPart>
    <w:docPart>
      <w:docPartPr>
        <w:name w:val="E6B51B17B5FE4FC99B1743860DB04FCD"/>
        <w:category>
          <w:name w:val="General"/>
          <w:gallery w:val="placeholder"/>
        </w:category>
        <w:types>
          <w:type w:val="bbPlcHdr"/>
        </w:types>
        <w:behaviors>
          <w:behavior w:val="content"/>
        </w:behaviors>
        <w:guid w:val="{0CEF3FBF-1B8B-48A2-9998-FD148622E2B0}"/>
      </w:docPartPr>
      <w:docPartBody>
        <w:p w:rsidR="00000000" w:rsidRDefault="00C84B18">
          <w:pPr>
            <w:pStyle w:val="E6B51B17B5FE4FC99B1743860DB04FCD"/>
          </w:pPr>
          <w:r w:rsidRPr="0006400E">
            <w:t>Skill/Accomplishment/Project</w:t>
          </w:r>
        </w:p>
      </w:docPartBody>
    </w:docPart>
    <w:docPart>
      <w:docPartPr>
        <w:name w:val="89493CEBE43D4D42BDD5E9389D724F17"/>
        <w:category>
          <w:name w:val="General"/>
          <w:gallery w:val="placeholder"/>
        </w:category>
        <w:types>
          <w:type w:val="bbPlcHdr"/>
        </w:types>
        <w:behaviors>
          <w:behavior w:val="content"/>
        </w:behaviors>
        <w:guid w:val="{6013C9D2-8B50-47DB-B7C4-1BFCD2C72DD7}"/>
      </w:docPartPr>
      <w:docPartBody>
        <w:p w:rsidR="00000000" w:rsidRDefault="00C84B18">
          <w:pPr>
            <w:pStyle w:val="89493CEBE43D4D42BDD5E9389D724F17"/>
          </w:pPr>
          <w:r>
            <w:t>20XX-20XX</w:t>
          </w:r>
        </w:p>
      </w:docPartBody>
    </w:docPart>
    <w:docPart>
      <w:docPartPr>
        <w:name w:val="039C944481FE49EEB9A9F11F6D92E1DB"/>
        <w:category>
          <w:name w:val="General"/>
          <w:gallery w:val="placeholder"/>
        </w:category>
        <w:types>
          <w:type w:val="bbPlcHdr"/>
        </w:types>
        <w:behaviors>
          <w:behavior w:val="content"/>
        </w:behaviors>
        <w:guid w:val="{42489493-2705-4FD0-BD38-941CD23D9586}"/>
      </w:docPartPr>
      <w:docPartBody>
        <w:p w:rsidR="00000000" w:rsidRDefault="00C84B18">
          <w:pPr>
            <w:pStyle w:val="039C944481FE49EEB9A9F11F6D92E1DB"/>
          </w:pPr>
          <w:r w:rsidRPr="0006400E">
            <w:rPr>
              <w:rStyle w:val="Bold"/>
            </w:rPr>
            <w:t>Institution/Company/Organization,</w:t>
          </w:r>
        </w:p>
      </w:docPartBody>
    </w:docPart>
    <w:docPart>
      <w:docPartPr>
        <w:name w:val="967C987D804249368C75A1EDCA68F6CD"/>
        <w:category>
          <w:name w:val="General"/>
          <w:gallery w:val="placeholder"/>
        </w:category>
        <w:types>
          <w:type w:val="bbPlcHdr"/>
        </w:types>
        <w:behaviors>
          <w:behavior w:val="content"/>
        </w:behaviors>
        <w:guid w:val="{42150491-6BE8-4454-B49F-24062C83E40B}"/>
      </w:docPartPr>
      <w:docPartBody>
        <w:p w:rsidR="00000000" w:rsidRDefault="005D2481">
          <w:pPr>
            <w:pStyle w:val="967C987D804249368C75A1EDCA68F6CD"/>
          </w:pPr>
          <w:r w:rsidRPr="00307545">
            <w:rPr>
              <w:rStyle w:val="PlaceholderText"/>
            </w:rPr>
            <w:t>Click or tap here to enter text.</w:t>
          </w:r>
        </w:p>
      </w:docPartBody>
    </w:docPart>
    <w:docPart>
      <w:docPartPr>
        <w:name w:val="47264E01752941FD98007A9A8F8A9B3A"/>
        <w:category>
          <w:name w:val="General"/>
          <w:gallery w:val="placeholder"/>
        </w:category>
        <w:types>
          <w:type w:val="bbPlcHdr"/>
        </w:types>
        <w:behaviors>
          <w:behavior w:val="content"/>
        </w:behaviors>
        <w:guid w:val="{DFC48428-0640-4B3D-AD9B-ED30F21553B7}"/>
      </w:docPartPr>
      <w:docPartBody>
        <w:p w:rsidR="00000000" w:rsidRDefault="00C84B18">
          <w:pPr>
            <w:pStyle w:val="47264E01752941FD98007A9A8F8A9B3A"/>
          </w:pPr>
          <w:r w:rsidRPr="003A116D">
            <w:rPr>
              <w:rStyle w:val="Bold"/>
            </w:rPr>
            <w:t>Position,</w:t>
          </w:r>
        </w:p>
      </w:docPartBody>
    </w:docPart>
    <w:docPart>
      <w:docPartPr>
        <w:name w:val="77F96557CBD04C8E8CF1B92BAD5509FE"/>
        <w:category>
          <w:name w:val="General"/>
          <w:gallery w:val="placeholder"/>
        </w:category>
        <w:types>
          <w:type w:val="bbPlcHdr"/>
        </w:types>
        <w:behaviors>
          <w:behavior w:val="content"/>
        </w:behaviors>
        <w:guid w:val="{4C3FA076-CC7E-430B-8695-983F4E6701B1}"/>
      </w:docPartPr>
      <w:docPartBody>
        <w:p w:rsidR="00000000" w:rsidRDefault="00C84B18">
          <w:pPr>
            <w:pStyle w:val="77F96557CBD04C8E8CF1B92BAD5509FE"/>
          </w:pPr>
          <w:r w:rsidRPr="003B19FB">
            <w:t>Lab or Advisor Name</w:t>
          </w:r>
        </w:p>
      </w:docPartBody>
    </w:docPart>
    <w:docPart>
      <w:docPartPr>
        <w:name w:val="C493867B62E942D88B88F78BB38D35FA"/>
        <w:category>
          <w:name w:val="General"/>
          <w:gallery w:val="placeholder"/>
        </w:category>
        <w:types>
          <w:type w:val="bbPlcHdr"/>
        </w:types>
        <w:behaviors>
          <w:behavior w:val="content"/>
        </w:behaviors>
        <w:guid w:val="{9F5D2809-D25C-4A0E-A2B0-842ECC512EC4}"/>
      </w:docPartPr>
      <w:docPartBody>
        <w:p w:rsidR="00000000" w:rsidRDefault="00C84B18">
          <w:pPr>
            <w:pStyle w:val="C493867B62E942D88B88F78BB38D35FA"/>
          </w:pPr>
          <w:r w:rsidRPr="0006400E">
            <w:t>Skill/Accomplishment/Project</w:t>
          </w:r>
        </w:p>
      </w:docPartBody>
    </w:docPart>
    <w:docPart>
      <w:docPartPr>
        <w:name w:val="3C1C6B83931349D88118B97BAE393E78"/>
        <w:category>
          <w:name w:val="General"/>
          <w:gallery w:val="placeholder"/>
        </w:category>
        <w:types>
          <w:type w:val="bbPlcHdr"/>
        </w:types>
        <w:behaviors>
          <w:behavior w:val="content"/>
        </w:behaviors>
        <w:guid w:val="{738E832C-C449-48B1-9875-C51CCAE92DE4}"/>
      </w:docPartPr>
      <w:docPartBody>
        <w:p w:rsidR="00000000" w:rsidRDefault="00C84B18">
          <w:pPr>
            <w:pStyle w:val="3C1C6B83931349D88118B97BAE393E78"/>
          </w:pPr>
          <w:r w:rsidRPr="0006400E">
            <w:t>Skill/Accomplishment/Project</w:t>
          </w:r>
        </w:p>
      </w:docPartBody>
    </w:docPart>
    <w:docPart>
      <w:docPartPr>
        <w:name w:val="2523310A3AE44A5BBAA07BEE8D742BBD"/>
        <w:category>
          <w:name w:val="General"/>
          <w:gallery w:val="placeholder"/>
        </w:category>
        <w:types>
          <w:type w:val="bbPlcHdr"/>
        </w:types>
        <w:behaviors>
          <w:behavior w:val="content"/>
        </w:behaviors>
        <w:guid w:val="{CC752070-242D-41B1-B5C0-0CA67FEC7259}"/>
      </w:docPartPr>
      <w:docPartBody>
        <w:p w:rsidR="00000000" w:rsidRDefault="00C84B18">
          <w:pPr>
            <w:pStyle w:val="2523310A3AE44A5BBAA07BEE8D742BBD"/>
          </w:pPr>
          <w:r>
            <w:t>20XX-20XX</w:t>
          </w:r>
        </w:p>
      </w:docPartBody>
    </w:docPart>
    <w:docPart>
      <w:docPartPr>
        <w:name w:val="F99D706272704D429CE461A432549DEF"/>
        <w:category>
          <w:name w:val="General"/>
          <w:gallery w:val="placeholder"/>
        </w:category>
        <w:types>
          <w:type w:val="bbPlcHdr"/>
        </w:types>
        <w:behaviors>
          <w:behavior w:val="content"/>
        </w:behaviors>
        <w:guid w:val="{72179A68-3B04-4459-A7D1-5D76C3C2D1AF}"/>
      </w:docPartPr>
      <w:docPartBody>
        <w:p w:rsidR="00000000" w:rsidRDefault="00C84B18">
          <w:pPr>
            <w:pStyle w:val="F99D706272704D429CE461A432549DEF"/>
          </w:pPr>
          <w:r w:rsidRPr="0006400E">
            <w:rPr>
              <w:rStyle w:val="Bold"/>
            </w:rPr>
            <w:t>Company/Organization,</w:t>
          </w:r>
        </w:p>
      </w:docPartBody>
    </w:docPart>
    <w:docPart>
      <w:docPartPr>
        <w:name w:val="519E56F4D1664B4BA50CD16EF8342203"/>
        <w:category>
          <w:name w:val="General"/>
          <w:gallery w:val="placeholder"/>
        </w:category>
        <w:types>
          <w:type w:val="bbPlcHdr"/>
        </w:types>
        <w:behaviors>
          <w:behavior w:val="content"/>
        </w:behaviors>
        <w:guid w:val="{6F4759F7-AD98-417B-91CA-063DBB2403F1}"/>
      </w:docPartPr>
      <w:docPartBody>
        <w:p w:rsidR="00000000" w:rsidRDefault="002A39C1">
          <w:pPr>
            <w:pStyle w:val="519E56F4D1664B4BA50CD16EF8342203"/>
          </w:pPr>
          <w:r w:rsidRPr="00307545">
            <w:rPr>
              <w:rStyle w:val="PlaceholderText"/>
            </w:rPr>
            <w:t>Click or tap here to enter text.</w:t>
          </w:r>
        </w:p>
      </w:docPartBody>
    </w:docPart>
    <w:docPart>
      <w:docPartPr>
        <w:name w:val="3D9A12DEA708455480114E02F7257607"/>
        <w:category>
          <w:name w:val="General"/>
          <w:gallery w:val="placeholder"/>
        </w:category>
        <w:types>
          <w:type w:val="bbPlcHdr"/>
        </w:types>
        <w:behaviors>
          <w:behavior w:val="content"/>
        </w:behaviors>
        <w:guid w:val="{8C6A7AEA-7AFF-4737-980B-87288BA5C5D8}"/>
      </w:docPartPr>
      <w:docPartBody>
        <w:p w:rsidR="00000000" w:rsidRDefault="00C84B18">
          <w:pPr>
            <w:pStyle w:val="3D9A12DEA708455480114E02F7257607"/>
          </w:pPr>
          <w:r w:rsidRPr="003A116D">
            <w:rPr>
              <w:rStyle w:val="Bold"/>
            </w:rPr>
            <w:t>Position</w:t>
          </w:r>
        </w:p>
      </w:docPartBody>
    </w:docPart>
    <w:docPart>
      <w:docPartPr>
        <w:name w:val="E63E93A7445E4752B91DE4AFF659B110"/>
        <w:category>
          <w:name w:val="General"/>
          <w:gallery w:val="placeholder"/>
        </w:category>
        <w:types>
          <w:type w:val="bbPlcHdr"/>
        </w:types>
        <w:behaviors>
          <w:behavior w:val="content"/>
        </w:behaviors>
        <w:guid w:val="{5443FBA4-B1F5-4E6B-84CB-D4A541477478}"/>
      </w:docPartPr>
      <w:docPartBody>
        <w:p w:rsidR="00000000" w:rsidRDefault="00C84B18">
          <w:pPr>
            <w:pStyle w:val="E63E93A7445E4752B91DE4AFF659B110"/>
          </w:pPr>
          <w:r w:rsidRPr="00230261">
            <w:t>Lab or Advisor Name</w:t>
          </w:r>
        </w:p>
      </w:docPartBody>
    </w:docPart>
    <w:docPart>
      <w:docPartPr>
        <w:name w:val="5DFC4FD3099541F1A9305973A696253C"/>
        <w:category>
          <w:name w:val="General"/>
          <w:gallery w:val="placeholder"/>
        </w:category>
        <w:types>
          <w:type w:val="bbPlcHdr"/>
        </w:types>
        <w:behaviors>
          <w:behavior w:val="content"/>
        </w:behaviors>
        <w:guid w:val="{EE24012A-77E8-4040-AF71-9F0D0C7BE188}"/>
      </w:docPartPr>
      <w:docPartBody>
        <w:p w:rsidR="00000000" w:rsidRDefault="00C84B18">
          <w:pPr>
            <w:pStyle w:val="5DFC4FD3099541F1A9305973A696253C"/>
          </w:pPr>
          <w:r w:rsidRPr="0006400E">
            <w:t>Skill/Accomplishment/Project</w:t>
          </w:r>
        </w:p>
      </w:docPartBody>
    </w:docPart>
    <w:docPart>
      <w:docPartPr>
        <w:name w:val="1AD505483B0C4FA28F1D124A78E7B642"/>
        <w:category>
          <w:name w:val="General"/>
          <w:gallery w:val="placeholder"/>
        </w:category>
        <w:types>
          <w:type w:val="bbPlcHdr"/>
        </w:types>
        <w:behaviors>
          <w:behavior w:val="content"/>
        </w:behaviors>
        <w:guid w:val="{CB829951-6FE0-4F48-81B4-C2D27FC17990}"/>
      </w:docPartPr>
      <w:docPartBody>
        <w:p w:rsidR="00000000" w:rsidRDefault="00C84B18">
          <w:pPr>
            <w:pStyle w:val="1AD505483B0C4FA28F1D124A78E7B642"/>
          </w:pPr>
          <w:r w:rsidRPr="0006400E">
            <w:t>Skill/Accomplishment/Project</w:t>
          </w:r>
        </w:p>
      </w:docPartBody>
    </w:docPart>
    <w:docPart>
      <w:docPartPr>
        <w:name w:val="5ED8A11BD4804569B8E09727A468E7B7"/>
        <w:category>
          <w:name w:val="General"/>
          <w:gallery w:val="placeholder"/>
        </w:category>
        <w:types>
          <w:type w:val="bbPlcHdr"/>
        </w:types>
        <w:behaviors>
          <w:behavior w:val="content"/>
        </w:behaviors>
        <w:guid w:val="{93AF49D6-C958-4B80-8779-CFC94D1EB7F3}"/>
      </w:docPartPr>
      <w:docPartBody>
        <w:p w:rsidR="00000000" w:rsidRDefault="00C84B18">
          <w:pPr>
            <w:pStyle w:val="5ED8A11BD4804569B8E09727A468E7B7"/>
          </w:pPr>
          <w:r>
            <w:t>Teaching experience</w:t>
          </w:r>
        </w:p>
      </w:docPartBody>
    </w:docPart>
    <w:docPart>
      <w:docPartPr>
        <w:name w:val="0C1A9598F6EE4417965CB5C3172D2468"/>
        <w:category>
          <w:name w:val="General"/>
          <w:gallery w:val="placeholder"/>
        </w:category>
        <w:types>
          <w:type w:val="bbPlcHdr"/>
        </w:types>
        <w:behaviors>
          <w:behavior w:val="content"/>
        </w:behaviors>
        <w:guid w:val="{6DE50C9C-80B7-4389-B53A-2212550E2D18}"/>
      </w:docPartPr>
      <w:docPartBody>
        <w:p w:rsidR="00000000" w:rsidRDefault="00C84B18">
          <w:pPr>
            <w:pStyle w:val="0C1A9598F6EE4417965CB5C3172D2468"/>
          </w:pPr>
          <w:r w:rsidRPr="003B19FB">
            <w:t>When you list courses, include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docPartBody>
    </w:docPart>
    <w:docPart>
      <w:docPartPr>
        <w:name w:val="2BC5632830084A5A89EE3FDF6AE577F6"/>
        <w:category>
          <w:name w:val="General"/>
          <w:gallery w:val="placeholder"/>
        </w:category>
        <w:types>
          <w:type w:val="bbPlcHdr"/>
        </w:types>
        <w:behaviors>
          <w:behavior w:val="content"/>
        </w:behaviors>
        <w:guid w:val="{8ED1F814-BE2E-4C78-B476-33A4ED5522B1}"/>
      </w:docPartPr>
      <w:docPartBody>
        <w:p w:rsidR="00000000" w:rsidRDefault="00C84B18">
          <w:pPr>
            <w:pStyle w:val="2BC5632830084A5A89EE3FDF6AE577F6"/>
          </w:pPr>
          <w:r>
            <w:t>20XX-20XX</w:t>
          </w:r>
        </w:p>
      </w:docPartBody>
    </w:docPart>
    <w:docPart>
      <w:docPartPr>
        <w:name w:val="A6B2815A1FF94BCD9ED8F56B53135B88"/>
        <w:category>
          <w:name w:val="General"/>
          <w:gallery w:val="placeholder"/>
        </w:category>
        <w:types>
          <w:type w:val="bbPlcHdr"/>
        </w:types>
        <w:behaviors>
          <w:behavior w:val="content"/>
        </w:behaviors>
        <w:guid w:val="{9857A30B-2F4D-4FE1-83F7-66040EB12902}"/>
      </w:docPartPr>
      <w:docPartBody>
        <w:p w:rsidR="00000000" w:rsidRDefault="00C84B18">
          <w:pPr>
            <w:pStyle w:val="A6B2815A1FF94BCD9ED8F56B53135B88"/>
          </w:pPr>
          <w:r w:rsidRPr="00230261">
            <w:rPr>
              <w:rStyle w:val="Bold"/>
            </w:rPr>
            <w:t>Name of University,</w:t>
          </w:r>
        </w:p>
      </w:docPartBody>
    </w:docPart>
    <w:docPart>
      <w:docPartPr>
        <w:name w:val="B57E803501904291A4F9C430E407BB69"/>
        <w:category>
          <w:name w:val="General"/>
          <w:gallery w:val="placeholder"/>
        </w:category>
        <w:types>
          <w:type w:val="bbPlcHdr"/>
        </w:types>
        <w:behaviors>
          <w:behavior w:val="content"/>
        </w:behaviors>
        <w:guid w:val="{B274B991-1F77-49C3-B556-03EC5E46A19E}"/>
      </w:docPartPr>
      <w:docPartBody>
        <w:p w:rsidR="00000000" w:rsidRDefault="002A39C1">
          <w:pPr>
            <w:pStyle w:val="B57E803501904291A4F9C430E407BB69"/>
          </w:pPr>
          <w:r w:rsidRPr="00307545">
            <w:rPr>
              <w:rStyle w:val="PlaceholderText"/>
            </w:rPr>
            <w:t>Click or tap here to enter text.</w:t>
          </w:r>
        </w:p>
      </w:docPartBody>
    </w:docPart>
    <w:docPart>
      <w:docPartPr>
        <w:name w:val="67FA42E463B347678D9BCB515A6225EC"/>
        <w:category>
          <w:name w:val="General"/>
          <w:gallery w:val="placeholder"/>
        </w:category>
        <w:types>
          <w:type w:val="bbPlcHdr"/>
        </w:types>
        <w:behaviors>
          <w:behavior w:val="content"/>
        </w:behaviors>
        <w:guid w:val="{DA9736D9-F366-422D-BFF5-92E3276A3B99}"/>
      </w:docPartPr>
      <w:docPartBody>
        <w:p w:rsidR="00000000" w:rsidRDefault="00C84B18">
          <w:pPr>
            <w:pStyle w:val="67FA42E463B347678D9BCB515A6225EC"/>
          </w:pPr>
          <w:r w:rsidRPr="00230261">
            <w:rPr>
              <w:rStyle w:val="Bold"/>
            </w:rPr>
            <w:t>Associate Professor,</w:t>
          </w:r>
        </w:p>
      </w:docPartBody>
    </w:docPart>
    <w:docPart>
      <w:docPartPr>
        <w:name w:val="3B38315A13AC4785B9D8F8F059EE5AE7"/>
        <w:category>
          <w:name w:val="General"/>
          <w:gallery w:val="placeholder"/>
        </w:category>
        <w:types>
          <w:type w:val="bbPlcHdr"/>
        </w:types>
        <w:behaviors>
          <w:behavior w:val="content"/>
        </w:behaviors>
        <w:guid w:val="{7B439613-874C-4648-8654-3415E247A0E3}"/>
      </w:docPartPr>
      <w:docPartBody>
        <w:p w:rsidR="00000000" w:rsidRDefault="00C84B18">
          <w:pPr>
            <w:pStyle w:val="3B38315A13AC4785B9D8F8F059EE5AE7"/>
          </w:pPr>
          <w:r w:rsidRPr="00230261">
            <w:t>Department</w:t>
          </w:r>
        </w:p>
      </w:docPartBody>
    </w:docPart>
    <w:docPart>
      <w:docPartPr>
        <w:name w:val="35A83A34C6F14CF88EAEC5733563B4EA"/>
        <w:category>
          <w:name w:val="General"/>
          <w:gallery w:val="placeholder"/>
        </w:category>
        <w:types>
          <w:type w:val="bbPlcHdr"/>
        </w:types>
        <w:behaviors>
          <w:behavior w:val="content"/>
        </w:behaviors>
        <w:guid w:val="{B54BF979-F8E3-47A0-9A92-EF00EC7DB7BD}"/>
      </w:docPartPr>
      <w:docPartBody>
        <w:p w:rsidR="00000000" w:rsidRDefault="00C84B18">
          <w:pPr>
            <w:pStyle w:val="35A83A34C6F14CF88EAEC5733563B4EA"/>
          </w:pPr>
          <w:r w:rsidRPr="0006400E">
            <w:t>Taught Name of Course, an undergraduate course averaging 120 students per semester, covering the following topics: topic, topic, topic, topic</w:t>
          </w:r>
        </w:p>
      </w:docPartBody>
    </w:docPart>
    <w:docPart>
      <w:docPartPr>
        <w:name w:val="2EAD4D09F6B6452A8AEB5F78EAB3C575"/>
        <w:category>
          <w:name w:val="General"/>
          <w:gallery w:val="placeholder"/>
        </w:category>
        <w:types>
          <w:type w:val="bbPlcHdr"/>
        </w:types>
        <w:behaviors>
          <w:behavior w:val="content"/>
        </w:behaviors>
        <w:guid w:val="{2984F09E-0269-404B-9E10-9A09F279A0E5}"/>
      </w:docPartPr>
      <w:docPartBody>
        <w:p w:rsidR="00000000" w:rsidRDefault="00C84B18">
          <w:pPr>
            <w:pStyle w:val="2EAD4D09F6B6452A8AEB5F78EAB3C575"/>
          </w:pPr>
          <w:r w:rsidRPr="0006400E">
            <w:t>Developed quizzes, exams, and homework</w:t>
          </w:r>
        </w:p>
      </w:docPartBody>
    </w:docPart>
    <w:docPart>
      <w:docPartPr>
        <w:name w:val="2DA7DA76A76B46F99848C9BB09759CB4"/>
        <w:category>
          <w:name w:val="General"/>
          <w:gallery w:val="placeholder"/>
        </w:category>
        <w:types>
          <w:type w:val="bbPlcHdr"/>
        </w:types>
        <w:behaviors>
          <w:behavior w:val="content"/>
        </w:behaviors>
        <w:guid w:val="{157B9726-F105-4A29-A3F7-CED15821285D}"/>
      </w:docPartPr>
      <w:docPartBody>
        <w:p w:rsidR="00000000" w:rsidRDefault="00C84B18">
          <w:pPr>
            <w:pStyle w:val="2DA7DA76A76B46F99848C9BB09759CB4"/>
          </w:pPr>
          <w:r w:rsidRPr="0006400E">
            <w:t>Revised the syllabus to meet accreditation standards</w:t>
          </w:r>
        </w:p>
      </w:docPartBody>
    </w:docPart>
    <w:docPart>
      <w:docPartPr>
        <w:name w:val="65AA6A0C3ABE44E2BFC61CA28CD428BE"/>
        <w:category>
          <w:name w:val="General"/>
          <w:gallery w:val="placeholder"/>
        </w:category>
        <w:types>
          <w:type w:val="bbPlcHdr"/>
        </w:types>
        <w:behaviors>
          <w:behavior w:val="content"/>
        </w:behaviors>
        <w:guid w:val="{4D5BD5FE-DCEF-4CB8-848F-B0823497DEB1}"/>
      </w:docPartPr>
      <w:docPartBody>
        <w:p w:rsidR="00000000" w:rsidRDefault="00C84B18">
          <w:pPr>
            <w:pStyle w:val="65AA6A0C3ABE44E2BFC61CA28CD428BE"/>
          </w:pPr>
          <w:r w:rsidRPr="0006400E">
            <w:t>Coordinated grading and labs with a team of 4 teaching assistants</w:t>
          </w:r>
        </w:p>
      </w:docPartBody>
    </w:docPart>
    <w:docPart>
      <w:docPartPr>
        <w:name w:val="DC2EC8AB70C14089AD9CC042C0BFAB7E"/>
        <w:category>
          <w:name w:val="General"/>
          <w:gallery w:val="placeholder"/>
        </w:category>
        <w:types>
          <w:type w:val="bbPlcHdr"/>
        </w:types>
        <w:behaviors>
          <w:behavior w:val="content"/>
        </w:behaviors>
        <w:guid w:val="{EA3F84E2-635D-4AF8-931F-5D16FA1E58FE}"/>
      </w:docPartPr>
      <w:docPartBody>
        <w:p w:rsidR="00000000" w:rsidRDefault="00C84B18">
          <w:pPr>
            <w:pStyle w:val="DC2EC8AB70C14089AD9CC042C0BFAB7E"/>
          </w:pPr>
          <w:r w:rsidRPr="00FD1071">
            <w:t xml:space="preserve">Doctoral </w:t>
          </w:r>
          <w:r>
            <w:t>s</w:t>
          </w:r>
          <w:r w:rsidRPr="00FD1071">
            <w:t xml:space="preserve">tudents </w:t>
          </w:r>
          <w:r>
            <w:t>a</w:t>
          </w:r>
          <w:r w:rsidRPr="00FD1071">
            <w:t>dvised</w:t>
          </w:r>
        </w:p>
      </w:docPartBody>
    </w:docPart>
    <w:docPart>
      <w:docPartPr>
        <w:name w:val="634C583DF1FD45D585DC17AA16B03993"/>
        <w:category>
          <w:name w:val="General"/>
          <w:gallery w:val="placeholder"/>
        </w:category>
        <w:types>
          <w:type w:val="bbPlcHdr"/>
        </w:types>
        <w:behaviors>
          <w:behavior w:val="content"/>
        </w:behaviors>
        <w:guid w:val="{9D97F3AF-9115-4A27-B65B-ED010F6CFB9C}"/>
      </w:docPartPr>
      <w:docPartBody>
        <w:p w:rsidR="00000000" w:rsidRDefault="00C84B18">
          <w:pPr>
            <w:pStyle w:val="634C583DF1FD45D585DC17AA16B03993"/>
          </w:pPr>
          <w:r w:rsidRPr="00FD1071">
            <w:t>Name, “Thesis Title”, Date Graduated</w:t>
          </w:r>
        </w:p>
      </w:docPartBody>
    </w:docPart>
    <w:docPart>
      <w:docPartPr>
        <w:name w:val="A850297F4C4746DAA540F78A9D7097B1"/>
        <w:category>
          <w:name w:val="General"/>
          <w:gallery w:val="placeholder"/>
        </w:category>
        <w:types>
          <w:type w:val="bbPlcHdr"/>
        </w:types>
        <w:behaviors>
          <w:behavior w:val="content"/>
        </w:behaviors>
        <w:guid w:val="{238C17BE-7CC0-4742-9922-E4DB2207A525}"/>
      </w:docPartPr>
      <w:docPartBody>
        <w:p w:rsidR="00000000" w:rsidRDefault="00C84B18">
          <w:pPr>
            <w:pStyle w:val="A850297F4C4746DAA540F78A9D7097B1"/>
          </w:pPr>
          <w:r w:rsidRPr="00FD1071">
            <w:t>Name, “Thesis Title”, Date Graduated</w:t>
          </w:r>
        </w:p>
      </w:docPartBody>
    </w:docPart>
    <w:docPart>
      <w:docPartPr>
        <w:name w:val="1D3C137F945741B49D41560A13A81E5C"/>
        <w:category>
          <w:name w:val="General"/>
          <w:gallery w:val="placeholder"/>
        </w:category>
        <w:types>
          <w:type w:val="bbPlcHdr"/>
        </w:types>
        <w:behaviors>
          <w:behavior w:val="content"/>
        </w:behaviors>
        <w:guid w:val="{7955ACF4-35E3-4281-B373-3B2C33C30B97}"/>
      </w:docPartPr>
      <w:docPartBody>
        <w:p w:rsidR="00000000" w:rsidRDefault="00C84B18">
          <w:pPr>
            <w:pStyle w:val="1D3C137F945741B49D41560A13A81E5C"/>
          </w:pPr>
          <w:r w:rsidRPr="00FD1071">
            <w:t>Name, “Thesis Title”, Date Graduated</w:t>
          </w:r>
        </w:p>
      </w:docPartBody>
    </w:docPart>
    <w:docPart>
      <w:docPartPr>
        <w:name w:val="8EACB7BED8A84CDC958DA11F1EA050F2"/>
        <w:category>
          <w:name w:val="General"/>
          <w:gallery w:val="placeholder"/>
        </w:category>
        <w:types>
          <w:type w:val="bbPlcHdr"/>
        </w:types>
        <w:behaviors>
          <w:behavior w:val="content"/>
        </w:behaviors>
        <w:guid w:val="{42C43AC4-37D4-43DC-BCAC-791BA24BAC6F}"/>
      </w:docPartPr>
      <w:docPartBody>
        <w:p w:rsidR="00000000" w:rsidRDefault="00C84B18">
          <w:pPr>
            <w:pStyle w:val="8EACB7BED8A84CDC958DA11F1EA050F2"/>
          </w:pPr>
          <w:r w:rsidRPr="00FD1071">
            <w:t xml:space="preserve">Master’s </w:t>
          </w:r>
          <w:r>
            <w:t>s</w:t>
          </w:r>
          <w:r w:rsidRPr="00FD1071">
            <w:t xml:space="preserve">tudents </w:t>
          </w:r>
          <w:r>
            <w:t>a</w:t>
          </w:r>
          <w:r w:rsidRPr="00FD1071">
            <w:t>dvised</w:t>
          </w:r>
        </w:p>
      </w:docPartBody>
    </w:docPart>
    <w:docPart>
      <w:docPartPr>
        <w:name w:val="F143A21B74EE415AAD77EF54427C08DE"/>
        <w:category>
          <w:name w:val="General"/>
          <w:gallery w:val="placeholder"/>
        </w:category>
        <w:types>
          <w:type w:val="bbPlcHdr"/>
        </w:types>
        <w:behaviors>
          <w:behavior w:val="content"/>
        </w:behaviors>
        <w:guid w:val="{A2AE942E-0B0F-4E00-B0F9-B4761FC4B93A}"/>
      </w:docPartPr>
      <w:docPartBody>
        <w:p w:rsidR="00000000" w:rsidRDefault="00C84B18">
          <w:pPr>
            <w:pStyle w:val="F143A21B74EE415AAD77EF54427C08DE"/>
          </w:pPr>
          <w:r w:rsidRPr="00FD1071">
            <w:t>Name, “Thesis Title”, Date Graduated</w:t>
          </w:r>
        </w:p>
      </w:docPartBody>
    </w:docPart>
    <w:docPart>
      <w:docPartPr>
        <w:name w:val="6540099FB3D34180AE0F139E4CA100D1"/>
        <w:category>
          <w:name w:val="General"/>
          <w:gallery w:val="placeholder"/>
        </w:category>
        <w:types>
          <w:type w:val="bbPlcHdr"/>
        </w:types>
        <w:behaviors>
          <w:behavior w:val="content"/>
        </w:behaviors>
        <w:guid w:val="{BB6067C8-0C35-4686-976B-DB59CE0891B1}"/>
      </w:docPartPr>
      <w:docPartBody>
        <w:p w:rsidR="00000000" w:rsidRDefault="00C84B18">
          <w:pPr>
            <w:pStyle w:val="6540099FB3D34180AE0F139E4CA100D1"/>
          </w:pPr>
          <w:r w:rsidRPr="00FD1071">
            <w:t>Name, “Thesis Title”, Date Graduated</w:t>
          </w:r>
        </w:p>
      </w:docPartBody>
    </w:docPart>
    <w:docPart>
      <w:docPartPr>
        <w:name w:val="C67A3B29E8AF42328BBEB27748FFE593"/>
        <w:category>
          <w:name w:val="General"/>
          <w:gallery w:val="placeholder"/>
        </w:category>
        <w:types>
          <w:type w:val="bbPlcHdr"/>
        </w:types>
        <w:behaviors>
          <w:behavior w:val="content"/>
        </w:behaviors>
        <w:guid w:val="{8FA64825-547A-4C24-B80D-1684B34783C5}"/>
      </w:docPartPr>
      <w:docPartBody>
        <w:p w:rsidR="00000000" w:rsidRDefault="00C84B18">
          <w:pPr>
            <w:pStyle w:val="C67A3B29E8AF42328BBEB27748FFE593"/>
          </w:pPr>
          <w:r w:rsidRPr="00FD1071">
            <w:t>Name, “Thesis Title”, Date Graduated</w:t>
          </w:r>
        </w:p>
      </w:docPartBody>
    </w:docPart>
    <w:docPart>
      <w:docPartPr>
        <w:name w:val="7073003FBE0A4021A50C106564C1DDE8"/>
        <w:category>
          <w:name w:val="General"/>
          <w:gallery w:val="placeholder"/>
        </w:category>
        <w:types>
          <w:type w:val="bbPlcHdr"/>
        </w:types>
        <w:behaviors>
          <w:behavior w:val="content"/>
        </w:behaviors>
        <w:guid w:val="{C1C10D06-29A8-4133-8856-0883D250430E}"/>
      </w:docPartPr>
      <w:docPartBody>
        <w:p w:rsidR="00000000" w:rsidRDefault="00C84B18">
          <w:pPr>
            <w:pStyle w:val="7073003FBE0A4021A50C106564C1DDE8"/>
          </w:pPr>
          <w:r>
            <w:t>20XX-20XX</w:t>
          </w:r>
        </w:p>
      </w:docPartBody>
    </w:docPart>
    <w:docPart>
      <w:docPartPr>
        <w:name w:val="A9454FC216164BF2A471BF4208B207C0"/>
        <w:category>
          <w:name w:val="General"/>
          <w:gallery w:val="placeholder"/>
        </w:category>
        <w:types>
          <w:type w:val="bbPlcHdr"/>
        </w:types>
        <w:behaviors>
          <w:behavior w:val="content"/>
        </w:behaviors>
        <w:guid w:val="{ADA10672-54B0-468B-813D-EEC68171BD3C}"/>
      </w:docPartPr>
      <w:docPartBody>
        <w:p w:rsidR="00000000" w:rsidRDefault="00C84B18">
          <w:pPr>
            <w:pStyle w:val="A9454FC216164BF2A471BF4208B207C0"/>
          </w:pPr>
          <w:r w:rsidRPr="00230261">
            <w:rPr>
              <w:rStyle w:val="Bold"/>
            </w:rPr>
            <w:t>Name of University,</w:t>
          </w:r>
        </w:p>
      </w:docPartBody>
    </w:docPart>
    <w:docPart>
      <w:docPartPr>
        <w:name w:val="54A7F167DBBD499E857D1C72D6AB03CD"/>
        <w:category>
          <w:name w:val="General"/>
          <w:gallery w:val="placeholder"/>
        </w:category>
        <w:types>
          <w:type w:val="bbPlcHdr"/>
        </w:types>
        <w:behaviors>
          <w:behavior w:val="content"/>
        </w:behaviors>
        <w:guid w:val="{7EB5ABC2-8D8D-471E-87B0-A1F9B57D7043}"/>
      </w:docPartPr>
      <w:docPartBody>
        <w:p w:rsidR="00000000" w:rsidRDefault="002A39C1">
          <w:pPr>
            <w:pStyle w:val="54A7F167DBBD499E857D1C72D6AB03CD"/>
          </w:pPr>
          <w:r w:rsidRPr="00307545">
            <w:rPr>
              <w:rStyle w:val="PlaceholderText"/>
            </w:rPr>
            <w:t>Click or tap here to enter text.</w:t>
          </w:r>
        </w:p>
      </w:docPartBody>
    </w:docPart>
    <w:docPart>
      <w:docPartPr>
        <w:name w:val="7B5AA6504A104E80A0B810AECA5CAA99"/>
        <w:category>
          <w:name w:val="General"/>
          <w:gallery w:val="placeholder"/>
        </w:category>
        <w:types>
          <w:type w:val="bbPlcHdr"/>
        </w:types>
        <w:behaviors>
          <w:behavior w:val="content"/>
        </w:behaviors>
        <w:guid w:val="{867D255B-9321-4B18-8C58-180870CF50D6}"/>
      </w:docPartPr>
      <w:docPartBody>
        <w:p w:rsidR="00000000" w:rsidRDefault="00C84B18">
          <w:pPr>
            <w:pStyle w:val="7B5AA6504A104E80A0B810AECA5CAA99"/>
          </w:pPr>
          <w:r>
            <w:rPr>
              <w:rStyle w:val="Bold"/>
            </w:rPr>
            <w:t>Teaching Assistant</w:t>
          </w:r>
          <w:r w:rsidRPr="00230261">
            <w:rPr>
              <w:rStyle w:val="Bold"/>
            </w:rPr>
            <w:t>,</w:t>
          </w:r>
        </w:p>
      </w:docPartBody>
    </w:docPart>
    <w:docPart>
      <w:docPartPr>
        <w:name w:val="C06FF303C6F1466C831A149D8D241B2F"/>
        <w:category>
          <w:name w:val="General"/>
          <w:gallery w:val="placeholder"/>
        </w:category>
        <w:types>
          <w:type w:val="bbPlcHdr"/>
        </w:types>
        <w:behaviors>
          <w:behavior w:val="content"/>
        </w:behaviors>
        <w:guid w:val="{9714EA35-3D6C-4AA9-939F-DA73DDBE2FDC}"/>
      </w:docPartPr>
      <w:docPartBody>
        <w:p w:rsidR="00000000" w:rsidRDefault="00C84B18">
          <w:pPr>
            <w:pStyle w:val="C06FF303C6F1466C831A149D8D241B2F"/>
          </w:pPr>
          <w:r w:rsidRPr="00230261">
            <w:t>Department</w:t>
          </w:r>
        </w:p>
      </w:docPartBody>
    </w:docPart>
    <w:docPart>
      <w:docPartPr>
        <w:name w:val="FBF584CDE2594A93934C9026F757933B"/>
        <w:category>
          <w:name w:val="General"/>
          <w:gallery w:val="placeholder"/>
        </w:category>
        <w:types>
          <w:type w:val="bbPlcHdr"/>
        </w:types>
        <w:behaviors>
          <w:behavior w:val="content"/>
        </w:behaviors>
        <w:guid w:val="{86E20E17-6F24-4507-BF0A-42C546E5C1EE}"/>
      </w:docPartPr>
      <w:docPartBody>
        <w:p w:rsidR="00000000" w:rsidRDefault="00C84B18">
          <w:pPr>
            <w:pStyle w:val="FBF584CDE2594A93934C9026F757933B"/>
          </w:pPr>
          <w:r w:rsidRPr="0006400E">
            <w:t>Highlight important projects, duties, skills, and responsibilities following a consistent grammatical style</w:t>
          </w:r>
        </w:p>
      </w:docPartBody>
    </w:docPart>
    <w:docPart>
      <w:docPartPr>
        <w:name w:val="A92B7B32AB294AE6B06B4DFD0493F874"/>
        <w:category>
          <w:name w:val="General"/>
          <w:gallery w:val="placeholder"/>
        </w:category>
        <w:types>
          <w:type w:val="bbPlcHdr"/>
        </w:types>
        <w:behaviors>
          <w:behavior w:val="content"/>
        </w:behaviors>
        <w:guid w:val="{6B180A68-1524-4199-9406-3342DF1CFC55}"/>
      </w:docPartPr>
      <w:docPartBody>
        <w:p w:rsidR="00000000" w:rsidRDefault="00C84B18">
          <w:pPr>
            <w:pStyle w:val="A92B7B32AB294AE6B06B4DFD0493F874"/>
          </w:pPr>
          <w:r w:rsidRPr="003B19FB">
            <w:t>Publications</w:t>
          </w:r>
        </w:p>
      </w:docPartBody>
    </w:docPart>
    <w:docPart>
      <w:docPartPr>
        <w:name w:val="C502F7E0131244C39B923DECD66A7327"/>
        <w:category>
          <w:name w:val="General"/>
          <w:gallery w:val="placeholder"/>
        </w:category>
        <w:types>
          <w:type w:val="bbPlcHdr"/>
        </w:types>
        <w:behaviors>
          <w:behavior w:val="content"/>
        </w:behaviors>
        <w:guid w:val="{97211985-0B35-4A9A-AA57-078480FECF51}"/>
      </w:docPartPr>
      <w:docPartBody>
        <w:p w:rsidR="00000000" w:rsidRDefault="00C84B18">
          <w:pPr>
            <w:pStyle w:val="C502F7E0131244C39B923DECD66A7327"/>
          </w:pPr>
          <w:r w:rsidRPr="003B19FB">
            <w:t xml:space="preserve">List your publications in reverse chronological order. Use an acceptable reference format commonly used in your field. Group your publications into different categories if you have a sufficient number to do so. </w:t>
          </w:r>
        </w:p>
      </w:docPartBody>
    </w:docPart>
    <w:docPart>
      <w:docPartPr>
        <w:name w:val="7692B2BF8CFA4B56877476C788E9C99E"/>
        <w:category>
          <w:name w:val="General"/>
          <w:gallery w:val="placeholder"/>
        </w:category>
        <w:types>
          <w:type w:val="bbPlcHdr"/>
        </w:types>
        <w:behaviors>
          <w:behavior w:val="content"/>
        </w:behaviors>
        <w:guid w:val="{AF83F52F-4EF8-4CAF-B91C-2B05F7FBB89F}"/>
      </w:docPartPr>
      <w:docPartBody>
        <w:p w:rsidR="00000000" w:rsidRDefault="00C84B18">
          <w:pPr>
            <w:pStyle w:val="7692B2BF8CFA4B56877476C788E9C99E"/>
          </w:pPr>
          <w:r>
            <w:t>20XX</w:t>
          </w:r>
        </w:p>
      </w:docPartBody>
    </w:docPart>
    <w:docPart>
      <w:docPartPr>
        <w:name w:val="286B4DDBF72941C2BB676C19A483FC53"/>
        <w:category>
          <w:name w:val="General"/>
          <w:gallery w:val="placeholder"/>
        </w:category>
        <w:types>
          <w:type w:val="bbPlcHdr"/>
        </w:types>
        <w:behaviors>
          <w:behavior w:val="content"/>
        </w:behaviors>
        <w:guid w:val="{64DDBB75-6209-4A61-80B8-79DB18F17ACB}"/>
      </w:docPartPr>
      <w:docPartBody>
        <w:p w:rsidR="00000000" w:rsidRDefault="00C84B18">
          <w:pPr>
            <w:pStyle w:val="286B4DDBF72941C2BB676C19A483FC53"/>
          </w:pPr>
          <w:r w:rsidRPr="009B5FC8">
            <w:t>Books</w:t>
          </w:r>
        </w:p>
      </w:docPartBody>
    </w:docPart>
    <w:docPart>
      <w:docPartPr>
        <w:name w:val="C776005977074290BD18F0C1ABE0E1C5"/>
        <w:category>
          <w:name w:val="General"/>
          <w:gallery w:val="placeholder"/>
        </w:category>
        <w:types>
          <w:type w:val="bbPlcHdr"/>
        </w:types>
        <w:behaviors>
          <w:behavior w:val="content"/>
        </w:behaviors>
        <w:guid w:val="{A8EBB49D-D1AE-47A2-B90A-C55A9795F419}"/>
      </w:docPartPr>
      <w:docPartBody>
        <w:p w:rsidR="00000000" w:rsidRDefault="00C84B18">
          <w:pPr>
            <w:pStyle w:val="C776005977074290BD18F0C1ABE0E1C5"/>
          </w:pPr>
          <w:r w:rsidRPr="009B5FC8">
            <w:t>Lastname, F.M., Book Title, Location: Publisher</w:t>
          </w:r>
        </w:p>
      </w:docPartBody>
    </w:docPart>
    <w:docPart>
      <w:docPartPr>
        <w:name w:val="B61F29CFFBDE47C28E9708AB33B9B1D9"/>
        <w:category>
          <w:name w:val="General"/>
          <w:gallery w:val="placeholder"/>
        </w:category>
        <w:types>
          <w:type w:val="bbPlcHdr"/>
        </w:types>
        <w:behaviors>
          <w:behavior w:val="content"/>
        </w:behaviors>
        <w:guid w:val="{4B14CCA2-AD6A-4C31-837F-E290C3E706E3}"/>
      </w:docPartPr>
      <w:docPartBody>
        <w:p w:rsidR="00000000" w:rsidRDefault="00C84B18">
          <w:pPr>
            <w:pStyle w:val="B61F29CFFBDE47C28E9708AB33B9B1D9"/>
          </w:pPr>
          <w:r>
            <w:t>20XX</w:t>
          </w:r>
        </w:p>
      </w:docPartBody>
    </w:docPart>
    <w:docPart>
      <w:docPartPr>
        <w:name w:val="5EB6C0E6FF174CABB14034F409F50715"/>
        <w:category>
          <w:name w:val="General"/>
          <w:gallery w:val="placeholder"/>
        </w:category>
        <w:types>
          <w:type w:val="bbPlcHdr"/>
        </w:types>
        <w:behaviors>
          <w:behavior w:val="content"/>
        </w:behaviors>
        <w:guid w:val="{AC49FF93-140B-4F9E-B603-01F75356360D}"/>
      </w:docPartPr>
      <w:docPartBody>
        <w:p w:rsidR="00000000" w:rsidRDefault="00C84B18">
          <w:pPr>
            <w:pStyle w:val="5EB6C0E6FF174CABB14034F409F50715"/>
          </w:pPr>
          <w:r w:rsidRPr="009B5FC8">
            <w:t xml:space="preserve">Journal </w:t>
          </w:r>
          <w:r>
            <w:t>p</w:t>
          </w:r>
          <w:r w:rsidRPr="009B5FC8">
            <w:t>ublications</w:t>
          </w:r>
        </w:p>
      </w:docPartBody>
    </w:docPart>
    <w:docPart>
      <w:docPartPr>
        <w:name w:val="7E21414E6BF1421AA01DD7F0D58F4AE0"/>
        <w:category>
          <w:name w:val="General"/>
          <w:gallery w:val="placeholder"/>
        </w:category>
        <w:types>
          <w:type w:val="bbPlcHdr"/>
        </w:types>
        <w:behaviors>
          <w:behavior w:val="content"/>
        </w:behaviors>
        <w:guid w:val="{C1C089A7-F377-4C8C-8C33-B7B9B0E4C87D}"/>
      </w:docPartPr>
      <w:docPartBody>
        <w:p w:rsidR="00000000" w:rsidRDefault="00C84B18">
          <w:pPr>
            <w:pStyle w:val="7E21414E6BF1421AA01DD7F0D58F4AE0"/>
          </w:pPr>
          <w:r w:rsidRPr="009B5FC8">
            <w:t>Lastname, F.M., Lastname, F.M., and Lastname, F.M., “Article Title,” Journal Name, vol. 1, no. 3, 2008, pp. 503-509.</w:t>
          </w:r>
        </w:p>
      </w:docPartBody>
    </w:docPart>
    <w:docPart>
      <w:docPartPr>
        <w:name w:val="8680315951394520879B88AF484E818B"/>
        <w:category>
          <w:name w:val="General"/>
          <w:gallery w:val="placeholder"/>
        </w:category>
        <w:types>
          <w:type w:val="bbPlcHdr"/>
        </w:types>
        <w:behaviors>
          <w:behavior w:val="content"/>
        </w:behaviors>
        <w:guid w:val="{176E3B25-B6D7-46E7-A8F9-F3431CCC2E75}"/>
      </w:docPartPr>
      <w:docPartBody>
        <w:p w:rsidR="00000000" w:rsidRDefault="00C84B18">
          <w:pPr>
            <w:pStyle w:val="8680315951394520879B88AF484E818B"/>
          </w:pPr>
          <w:r w:rsidRPr="009B5FC8">
            <w:t>Lastname, F.M., Lastname, F.M., and Lastname, F.M., “Article Title,” Journal Name, vol. 1, no. 3, 2008, pp. 503-509.</w:t>
          </w:r>
        </w:p>
      </w:docPartBody>
    </w:docPart>
    <w:docPart>
      <w:docPartPr>
        <w:name w:val="C097C776FDF94B2DAB71123BBB134B88"/>
        <w:category>
          <w:name w:val="General"/>
          <w:gallery w:val="placeholder"/>
        </w:category>
        <w:types>
          <w:type w:val="bbPlcHdr"/>
        </w:types>
        <w:behaviors>
          <w:behavior w:val="content"/>
        </w:behaviors>
        <w:guid w:val="{6BFEFA26-00ED-4935-96DF-798404A780DA}"/>
      </w:docPartPr>
      <w:docPartBody>
        <w:p w:rsidR="00000000" w:rsidRDefault="00C84B18">
          <w:pPr>
            <w:pStyle w:val="C097C776FDF94B2DAB71123BBB134B88"/>
          </w:pPr>
          <w:r>
            <w:t>20XX</w:t>
          </w:r>
        </w:p>
      </w:docPartBody>
    </w:docPart>
    <w:docPart>
      <w:docPartPr>
        <w:name w:val="1D8A6DEC0CF9461697A4A18F1C0D4BB7"/>
        <w:category>
          <w:name w:val="General"/>
          <w:gallery w:val="placeholder"/>
        </w:category>
        <w:types>
          <w:type w:val="bbPlcHdr"/>
        </w:types>
        <w:behaviors>
          <w:behavior w:val="content"/>
        </w:behaviors>
        <w:guid w:val="{08B74030-FF70-4FD7-9D6A-3000CB4B73FC}"/>
      </w:docPartPr>
      <w:docPartBody>
        <w:p w:rsidR="00000000" w:rsidRDefault="00C84B18">
          <w:pPr>
            <w:pStyle w:val="1D8A6DEC0CF9461697A4A18F1C0D4BB7"/>
          </w:pPr>
          <w:r w:rsidRPr="009B5FC8">
            <w:t xml:space="preserve">Journal </w:t>
          </w:r>
          <w:r>
            <w:t>p</w:t>
          </w:r>
          <w:r w:rsidRPr="009B5FC8">
            <w:t xml:space="preserve">apers </w:t>
          </w:r>
          <w:r>
            <w:t>a</w:t>
          </w:r>
          <w:r w:rsidRPr="009B5FC8">
            <w:t>ccepted</w:t>
          </w:r>
        </w:p>
      </w:docPartBody>
    </w:docPart>
    <w:docPart>
      <w:docPartPr>
        <w:name w:val="29CE9E86F16B4223B4B1AA14A32D1E49"/>
        <w:category>
          <w:name w:val="General"/>
          <w:gallery w:val="placeholder"/>
        </w:category>
        <w:types>
          <w:type w:val="bbPlcHdr"/>
        </w:types>
        <w:behaviors>
          <w:behavior w:val="content"/>
        </w:behaviors>
        <w:guid w:val="{44758093-7FC9-4EA2-8DC7-068451C7BC0D}"/>
      </w:docPartPr>
      <w:docPartBody>
        <w:p w:rsidR="00000000" w:rsidRDefault="00C84B18">
          <w:pPr>
            <w:pStyle w:val="29CE9E86F16B4223B4B1AA14A32D1E49"/>
          </w:pPr>
          <w:r w:rsidRPr="009B5FC8">
            <w:t>Lastname, F.M., Lastname, F.M., and Lastname, F.M., “Article Title,” To be published in: Journal Name.</w:t>
          </w:r>
        </w:p>
      </w:docPartBody>
    </w:docPart>
    <w:docPart>
      <w:docPartPr>
        <w:name w:val="1282DF2601934D84B3487FC24B640997"/>
        <w:category>
          <w:name w:val="General"/>
          <w:gallery w:val="placeholder"/>
        </w:category>
        <w:types>
          <w:type w:val="bbPlcHdr"/>
        </w:types>
        <w:behaviors>
          <w:behavior w:val="content"/>
        </w:behaviors>
        <w:guid w:val="{4EAB1498-987F-4E41-980A-106AA3A6A3D0}"/>
      </w:docPartPr>
      <w:docPartBody>
        <w:p w:rsidR="00000000" w:rsidRDefault="00C84B18">
          <w:pPr>
            <w:pStyle w:val="1282DF2601934D84B3487FC24B640997"/>
          </w:pPr>
          <w:r w:rsidRPr="009B5FC8">
            <w:t>Lastname, F.M., Lastname, F.M., and Lastname, F.M., “Article Title,” To be published in: Journal Name.</w:t>
          </w:r>
        </w:p>
      </w:docPartBody>
    </w:docPart>
    <w:docPart>
      <w:docPartPr>
        <w:name w:val="16A939A94FA048CF9EC9AB805E02E7D1"/>
        <w:category>
          <w:name w:val="General"/>
          <w:gallery w:val="placeholder"/>
        </w:category>
        <w:types>
          <w:type w:val="bbPlcHdr"/>
        </w:types>
        <w:behaviors>
          <w:behavior w:val="content"/>
        </w:behaviors>
        <w:guid w:val="{4796A297-A354-4BFD-A7D8-87F006A2FD31}"/>
      </w:docPartPr>
      <w:docPartBody>
        <w:p w:rsidR="00000000" w:rsidRDefault="00C84B18">
          <w:pPr>
            <w:pStyle w:val="16A939A94FA048CF9EC9AB805E02E7D1"/>
          </w:pPr>
          <w:r w:rsidRPr="009B5FC8">
            <w:t xml:space="preserve">Journal </w:t>
          </w:r>
          <w:r>
            <w:t>p</w:t>
          </w:r>
          <w:r w:rsidRPr="009B5FC8">
            <w:t xml:space="preserve">apers in </w:t>
          </w:r>
          <w:r>
            <w:t>r</w:t>
          </w:r>
          <w:r w:rsidRPr="009B5FC8">
            <w:t>eview</w:t>
          </w:r>
        </w:p>
      </w:docPartBody>
    </w:docPart>
    <w:docPart>
      <w:docPartPr>
        <w:name w:val="AEB6B07EB3D3473AAE21F436790B4956"/>
        <w:category>
          <w:name w:val="General"/>
          <w:gallery w:val="placeholder"/>
        </w:category>
        <w:types>
          <w:type w:val="bbPlcHdr"/>
        </w:types>
        <w:behaviors>
          <w:behavior w:val="content"/>
        </w:behaviors>
        <w:guid w:val="{2D78D57E-BE8B-41DE-8383-8BB00EF348D5}"/>
      </w:docPartPr>
      <w:docPartBody>
        <w:p w:rsidR="00000000" w:rsidRDefault="00C84B18">
          <w:pPr>
            <w:pStyle w:val="AEB6B07EB3D3473AAE21F436790B4956"/>
          </w:pPr>
          <w:r w:rsidRPr="009B5FC8">
            <w:t>Lastname, F.M., Lastname, F.M., and Lastname, F.M., “Article Title,” Submitted to: Name of Journal.</w:t>
          </w:r>
        </w:p>
      </w:docPartBody>
    </w:docPart>
    <w:docPart>
      <w:docPartPr>
        <w:name w:val="637CAE8D94A2475BB0D8B3979D6332EE"/>
        <w:category>
          <w:name w:val="General"/>
          <w:gallery w:val="placeholder"/>
        </w:category>
        <w:types>
          <w:type w:val="bbPlcHdr"/>
        </w:types>
        <w:behaviors>
          <w:behavior w:val="content"/>
        </w:behaviors>
        <w:guid w:val="{D2612F38-1239-4922-B2C1-1D71907C1F15}"/>
      </w:docPartPr>
      <w:docPartBody>
        <w:p w:rsidR="00000000" w:rsidRDefault="00C84B18">
          <w:pPr>
            <w:pStyle w:val="637CAE8D94A2475BB0D8B3979D6332EE"/>
          </w:pPr>
          <w:r w:rsidRPr="009B5FC8">
            <w:t>Lastname, F.M., Lastname, F.M., and Lastname, F.M., “Article Title,” Submitted to: Name of Journal.</w:t>
          </w:r>
        </w:p>
      </w:docPartBody>
    </w:docPart>
    <w:docPart>
      <w:docPartPr>
        <w:name w:val="D126BF53E20746EC8B1974A1E0927C18"/>
        <w:category>
          <w:name w:val="General"/>
          <w:gallery w:val="placeholder"/>
        </w:category>
        <w:types>
          <w:type w:val="bbPlcHdr"/>
        </w:types>
        <w:behaviors>
          <w:behavior w:val="content"/>
        </w:behaviors>
        <w:guid w:val="{45A33D6D-9CEA-4640-9324-731C3BC764D1}"/>
      </w:docPartPr>
      <w:docPartBody>
        <w:p w:rsidR="00000000" w:rsidRDefault="00C84B18">
          <w:pPr>
            <w:pStyle w:val="D126BF53E20746EC8B1974A1E0927C18"/>
          </w:pPr>
          <w:r>
            <w:t>20XX</w:t>
          </w:r>
        </w:p>
      </w:docPartBody>
    </w:docPart>
    <w:docPart>
      <w:docPartPr>
        <w:name w:val="E7DB5651D94548BD99FFBCE3B34ED9EE"/>
        <w:category>
          <w:name w:val="General"/>
          <w:gallery w:val="placeholder"/>
        </w:category>
        <w:types>
          <w:type w:val="bbPlcHdr"/>
        </w:types>
        <w:behaviors>
          <w:behavior w:val="content"/>
        </w:behaviors>
        <w:guid w:val="{4D699F62-86D7-4793-BBB9-685B0C12A7CC}"/>
      </w:docPartPr>
      <w:docPartBody>
        <w:p w:rsidR="00000000" w:rsidRDefault="00C84B18">
          <w:pPr>
            <w:pStyle w:val="E7DB5651D94548BD99FFBCE3B34ED9EE"/>
          </w:pPr>
          <w:r w:rsidRPr="009B5FC8">
            <w:t xml:space="preserve">Conference </w:t>
          </w:r>
          <w:r>
            <w:t>p</w:t>
          </w:r>
          <w:r w:rsidRPr="009B5FC8">
            <w:t>apers</w:t>
          </w:r>
        </w:p>
      </w:docPartBody>
    </w:docPart>
    <w:docPart>
      <w:docPartPr>
        <w:name w:val="D78E03B176B4464CA5C0955DC732C404"/>
        <w:category>
          <w:name w:val="General"/>
          <w:gallery w:val="placeholder"/>
        </w:category>
        <w:types>
          <w:type w:val="bbPlcHdr"/>
        </w:types>
        <w:behaviors>
          <w:behavior w:val="content"/>
        </w:behaviors>
        <w:guid w:val="{10CED848-43AB-4794-9B7D-97D4B364ADCC}"/>
      </w:docPartPr>
      <w:docPartBody>
        <w:p w:rsidR="00000000" w:rsidRDefault="00C84B18">
          <w:pPr>
            <w:pStyle w:val="D78E03B176B4464CA5C0955DC732C404"/>
          </w:pPr>
          <w:r w:rsidRPr="009B5FC8">
            <w:t>(Peer-Reviewed)</w:t>
          </w:r>
        </w:p>
      </w:docPartBody>
    </w:docPart>
    <w:docPart>
      <w:docPartPr>
        <w:name w:val="2A94DF7810F14CA19A1F03CFFF41E9B3"/>
        <w:category>
          <w:name w:val="General"/>
          <w:gallery w:val="placeholder"/>
        </w:category>
        <w:types>
          <w:type w:val="bbPlcHdr"/>
        </w:types>
        <w:behaviors>
          <w:behavior w:val="content"/>
        </w:behaviors>
        <w:guid w:val="{787F1113-0730-4963-9811-5ED5A20D8557}"/>
      </w:docPartPr>
      <w:docPartBody>
        <w:p w:rsidR="00000000" w:rsidRDefault="00C84B18">
          <w:pPr>
            <w:pStyle w:val="2A94DF7810F14CA19A1F03CFFF41E9B3"/>
          </w:pPr>
          <w:r w:rsidRPr="009B5FC8">
            <w:t>Lastname, F.M. and Lastname, F.M., “Article Title,” Proceedings of Conference Name, Nov. 17-18, 2008, PAPERID-000000, pp. 503-509.</w:t>
          </w:r>
        </w:p>
      </w:docPartBody>
    </w:docPart>
    <w:docPart>
      <w:docPartPr>
        <w:name w:val="97A2A3CC15DD4D938B4123C212E541AD"/>
        <w:category>
          <w:name w:val="General"/>
          <w:gallery w:val="placeholder"/>
        </w:category>
        <w:types>
          <w:type w:val="bbPlcHdr"/>
        </w:types>
        <w:behaviors>
          <w:behavior w:val="content"/>
        </w:behaviors>
        <w:guid w:val="{E1D56795-513A-4B6F-9CF9-04EB9A880658}"/>
      </w:docPartPr>
      <w:docPartBody>
        <w:p w:rsidR="00000000" w:rsidRDefault="00C84B18">
          <w:pPr>
            <w:pStyle w:val="97A2A3CC15DD4D938B4123C212E541AD"/>
          </w:pPr>
          <w:r w:rsidRPr="009B5FC8">
            <w:t>Lastname, F.M. and Lastname, F.M., “Article Title,” Proceedings of Conference Name, Nov. 17-18, 2008, PAPERID-000000, pp. 503-509.</w:t>
          </w:r>
        </w:p>
      </w:docPartBody>
    </w:docPart>
    <w:docPart>
      <w:docPartPr>
        <w:name w:val="6AE65F59117D49268CE1620D6190BE95"/>
        <w:category>
          <w:name w:val="General"/>
          <w:gallery w:val="placeholder"/>
        </w:category>
        <w:types>
          <w:type w:val="bbPlcHdr"/>
        </w:types>
        <w:behaviors>
          <w:behavior w:val="content"/>
        </w:behaviors>
        <w:guid w:val="{FB7269DF-B888-423D-AA08-594649195915}"/>
      </w:docPartPr>
      <w:docPartBody>
        <w:p w:rsidR="00000000" w:rsidRDefault="00C84B18">
          <w:pPr>
            <w:pStyle w:val="6AE65F59117D49268CE1620D6190BE95"/>
          </w:pPr>
          <w:r w:rsidRPr="009B5FC8">
            <w:t>(Abstract-Reviewed)</w:t>
          </w:r>
        </w:p>
      </w:docPartBody>
    </w:docPart>
    <w:docPart>
      <w:docPartPr>
        <w:name w:val="3013C855E77C4D07A4508B041CA52A69"/>
        <w:category>
          <w:name w:val="General"/>
          <w:gallery w:val="placeholder"/>
        </w:category>
        <w:types>
          <w:type w:val="bbPlcHdr"/>
        </w:types>
        <w:behaviors>
          <w:behavior w:val="content"/>
        </w:behaviors>
        <w:guid w:val="{222D94F9-C85E-49FB-ADDC-AF43DB7DB093}"/>
      </w:docPartPr>
      <w:docPartBody>
        <w:p w:rsidR="00000000" w:rsidRDefault="00C84B18">
          <w:pPr>
            <w:pStyle w:val="3013C855E77C4D07A4508B041CA52A69"/>
          </w:pPr>
          <w:r w:rsidRPr="009B5FC8">
            <w:t>Lastname, F.M. and Lastname, F.M., “Article Title,” Proceedings of Conference Name, Nov. 17-18, 2008, PAPERID-000000, pp. 503-509.</w:t>
          </w:r>
        </w:p>
      </w:docPartBody>
    </w:docPart>
    <w:docPart>
      <w:docPartPr>
        <w:name w:val="0487EEADA59847F8A752277BC5F6F793"/>
        <w:category>
          <w:name w:val="General"/>
          <w:gallery w:val="placeholder"/>
        </w:category>
        <w:types>
          <w:type w:val="bbPlcHdr"/>
        </w:types>
        <w:behaviors>
          <w:behavior w:val="content"/>
        </w:behaviors>
        <w:guid w:val="{1DCCBFCA-EDC8-4AF0-ADAB-F4109649735D}"/>
      </w:docPartPr>
      <w:docPartBody>
        <w:p w:rsidR="00000000" w:rsidRDefault="00C84B18">
          <w:pPr>
            <w:pStyle w:val="0487EEADA59847F8A752277BC5F6F793"/>
          </w:pPr>
          <w:r w:rsidRPr="009B5FC8">
            <w:t>Lastname, F.M. and Lastname, F.M., “Article Title,” Proceedings of Conference Name, Nov. 17-18, 2008, PAPERID-000000, pp. 503-509.</w:t>
          </w:r>
        </w:p>
      </w:docPartBody>
    </w:docPart>
    <w:docPart>
      <w:docPartPr>
        <w:name w:val="F94A8B026CB94639A9A22D144D70555F"/>
        <w:category>
          <w:name w:val="General"/>
          <w:gallery w:val="placeholder"/>
        </w:category>
        <w:types>
          <w:type w:val="bbPlcHdr"/>
        </w:types>
        <w:behaviors>
          <w:behavior w:val="content"/>
        </w:behaviors>
        <w:guid w:val="{5D8C0138-49B5-4629-A51D-5A9E1A12E7D6}"/>
      </w:docPartPr>
      <w:docPartBody>
        <w:p w:rsidR="00000000" w:rsidRDefault="00C84B18">
          <w:pPr>
            <w:pStyle w:val="F94A8B026CB94639A9A22D144D70555F"/>
          </w:pPr>
          <w:r>
            <w:t>20XX</w:t>
          </w:r>
        </w:p>
      </w:docPartBody>
    </w:docPart>
    <w:docPart>
      <w:docPartPr>
        <w:name w:val="A124B9D2963A4EDB8969E52952B3CCEC"/>
        <w:category>
          <w:name w:val="General"/>
          <w:gallery w:val="placeholder"/>
        </w:category>
        <w:types>
          <w:type w:val="bbPlcHdr"/>
        </w:types>
        <w:behaviors>
          <w:behavior w:val="content"/>
        </w:behaviors>
        <w:guid w:val="{2D6C7145-9EC9-4B0C-A0ED-EAF7F218EFD2}"/>
      </w:docPartPr>
      <w:docPartBody>
        <w:p w:rsidR="00000000" w:rsidRDefault="00C84B18">
          <w:pPr>
            <w:pStyle w:val="A124B9D2963A4EDB8969E52952B3CCEC"/>
          </w:pPr>
          <w:r w:rsidRPr="009B5FC8">
            <w:t xml:space="preserve">Conference </w:t>
          </w:r>
          <w:r>
            <w:t>p</w:t>
          </w:r>
          <w:r w:rsidRPr="009B5FC8">
            <w:t xml:space="preserve">apers in </w:t>
          </w:r>
          <w:r>
            <w:t>r</w:t>
          </w:r>
          <w:r w:rsidRPr="009B5FC8">
            <w:t>eview</w:t>
          </w:r>
        </w:p>
      </w:docPartBody>
    </w:docPart>
    <w:docPart>
      <w:docPartPr>
        <w:name w:val="638806E68A7A416B8D7FBD46EA0728DA"/>
        <w:category>
          <w:name w:val="General"/>
          <w:gallery w:val="placeholder"/>
        </w:category>
        <w:types>
          <w:type w:val="bbPlcHdr"/>
        </w:types>
        <w:behaviors>
          <w:behavior w:val="content"/>
        </w:behaviors>
        <w:guid w:val="{D6FE091C-63BC-405D-BD61-12A9C8BF48E4}"/>
      </w:docPartPr>
      <w:docPartBody>
        <w:p w:rsidR="00000000" w:rsidRDefault="00C84B18">
          <w:pPr>
            <w:pStyle w:val="638806E68A7A416B8D7FBD46EA0728DA"/>
          </w:pPr>
          <w:r w:rsidRPr="009B5FC8">
            <w:t>Lastname, F.M. and Lastname, F.M., “Article Title,” Proceedings of Conference Name, Nov. 17-18, 2008, PAPERID-000000, pp. 503-509.</w:t>
          </w:r>
        </w:p>
      </w:docPartBody>
    </w:docPart>
    <w:docPart>
      <w:docPartPr>
        <w:name w:val="3B19D829366949AFB4A663CBB3162C02"/>
        <w:category>
          <w:name w:val="General"/>
          <w:gallery w:val="placeholder"/>
        </w:category>
        <w:types>
          <w:type w:val="bbPlcHdr"/>
        </w:types>
        <w:behaviors>
          <w:behavior w:val="content"/>
        </w:behaviors>
        <w:guid w:val="{1E886E3E-9EBF-4388-8F79-ABB19CBAB981}"/>
      </w:docPartPr>
      <w:docPartBody>
        <w:p w:rsidR="00000000" w:rsidRDefault="00C84B18">
          <w:pPr>
            <w:pStyle w:val="3B19D829366949AFB4A663CBB3162C02"/>
          </w:pPr>
          <w:r w:rsidRPr="009B5FC8">
            <w:t>Lastname, F.M. and Lastname, F.M., “Article Title,” Proceedings of Conference Name, Nov. 17-18, 2008, PAPERID-000000, pp. 503-509.</w:t>
          </w:r>
        </w:p>
      </w:docPartBody>
    </w:docPart>
    <w:docPart>
      <w:docPartPr>
        <w:name w:val="88839123DACC478DA4426C17EACFFB3C"/>
        <w:category>
          <w:name w:val="General"/>
          <w:gallery w:val="placeholder"/>
        </w:category>
        <w:types>
          <w:type w:val="bbPlcHdr"/>
        </w:types>
        <w:behaviors>
          <w:behavior w:val="content"/>
        </w:behaviors>
        <w:guid w:val="{0AAFDEFA-CC5A-479F-A49E-6F60B6B947F6}"/>
      </w:docPartPr>
      <w:docPartBody>
        <w:p w:rsidR="00000000" w:rsidRDefault="00C84B18">
          <w:pPr>
            <w:pStyle w:val="88839123DACC478DA4426C17EACFFB3C"/>
          </w:pPr>
          <w:r>
            <w:t>Patents</w:t>
          </w:r>
        </w:p>
      </w:docPartBody>
    </w:docPart>
    <w:docPart>
      <w:docPartPr>
        <w:name w:val="81FC9528D4C548258D0A1781C92F3567"/>
        <w:category>
          <w:name w:val="General"/>
          <w:gallery w:val="placeholder"/>
        </w:category>
        <w:types>
          <w:type w:val="bbPlcHdr"/>
        </w:types>
        <w:behaviors>
          <w:behavior w:val="content"/>
        </w:behaviors>
        <w:guid w:val="{BECE8E6B-CEC8-49EE-8046-ADDA746F4BE8}"/>
      </w:docPartPr>
      <w:docPartBody>
        <w:p w:rsidR="00000000" w:rsidRDefault="00C84B18">
          <w:pPr>
            <w:pStyle w:val="81FC9528D4C548258D0A1781C92F3567"/>
          </w:pPr>
          <w:r w:rsidRPr="00FE0E52">
            <w:t>20XX-20XX</w:t>
          </w:r>
        </w:p>
      </w:docPartBody>
    </w:docPart>
    <w:docPart>
      <w:docPartPr>
        <w:name w:val="9BDA4BF882B549FEBAC0390E13506B84"/>
        <w:category>
          <w:name w:val="General"/>
          <w:gallery w:val="placeholder"/>
        </w:category>
        <w:types>
          <w:type w:val="bbPlcHdr"/>
        </w:types>
        <w:behaviors>
          <w:behavior w:val="content"/>
        </w:behaviors>
        <w:guid w:val="{648E9AAD-C4FF-41D2-AF39-78164F89F34D}"/>
      </w:docPartPr>
      <w:docPartBody>
        <w:p w:rsidR="00000000" w:rsidRDefault="00C84B18">
          <w:pPr>
            <w:pStyle w:val="9BDA4BF882B549FEBAC0390E13506B84"/>
          </w:pPr>
          <w:r w:rsidRPr="003B19FB">
            <w:t>InventorLastName, F.M., InventorLastName, F.M., “Title of Invention,” Unites States Patent, No. 0000000</w:t>
          </w:r>
        </w:p>
      </w:docPartBody>
    </w:docPart>
    <w:docPart>
      <w:docPartPr>
        <w:name w:val="995C2D6DA5F64584A454CAB632F2DAC1"/>
        <w:category>
          <w:name w:val="General"/>
          <w:gallery w:val="placeholder"/>
        </w:category>
        <w:types>
          <w:type w:val="bbPlcHdr"/>
        </w:types>
        <w:behaviors>
          <w:behavior w:val="content"/>
        </w:behaviors>
        <w:guid w:val="{F7854E97-31B9-4688-A82D-48E2B119C597}"/>
      </w:docPartPr>
      <w:docPartBody>
        <w:p w:rsidR="00000000" w:rsidRDefault="00C84B18">
          <w:pPr>
            <w:pStyle w:val="995C2D6DA5F64584A454CAB632F2DAC1"/>
          </w:pPr>
          <w:r w:rsidRPr="00FE0E52">
            <w:t>20XX-20XX</w:t>
          </w:r>
        </w:p>
      </w:docPartBody>
    </w:docPart>
    <w:docPart>
      <w:docPartPr>
        <w:name w:val="B7219E4726D94C7FAEA48D07657E36E1"/>
        <w:category>
          <w:name w:val="General"/>
          <w:gallery w:val="placeholder"/>
        </w:category>
        <w:types>
          <w:type w:val="bbPlcHdr"/>
        </w:types>
        <w:behaviors>
          <w:behavior w:val="content"/>
        </w:behaviors>
        <w:guid w:val="{9E4E6FFF-D9A8-4A6A-81B1-203A8612467A}"/>
      </w:docPartPr>
      <w:docPartBody>
        <w:p w:rsidR="00000000" w:rsidRDefault="00C84B18">
          <w:pPr>
            <w:pStyle w:val="B7219E4726D94C7FAEA48D07657E36E1"/>
          </w:pPr>
          <w:r w:rsidRPr="003B19FB">
            <w:t>InventorLastName, F.M., InventorLastName, F.M., “Title of Invention,” Unites States Patent, No. 0000000</w:t>
          </w:r>
        </w:p>
      </w:docPartBody>
    </w:docPart>
    <w:docPart>
      <w:docPartPr>
        <w:name w:val="DF4DB66A1B0E47229265A6C335348692"/>
        <w:category>
          <w:name w:val="General"/>
          <w:gallery w:val="placeholder"/>
        </w:category>
        <w:types>
          <w:type w:val="bbPlcHdr"/>
        </w:types>
        <w:behaviors>
          <w:behavior w:val="content"/>
        </w:behaviors>
        <w:guid w:val="{85B7C2C7-3550-4E72-9BE1-97F87DF1267D}"/>
      </w:docPartPr>
      <w:docPartBody>
        <w:p w:rsidR="00000000" w:rsidRDefault="00C84B18">
          <w:pPr>
            <w:pStyle w:val="DF4DB66A1B0E47229265A6C335348692"/>
          </w:pPr>
          <w:r w:rsidRPr="003B19FB">
            <w:t xml:space="preserve">Presentations and </w:t>
          </w:r>
          <w:r>
            <w:t>i</w:t>
          </w:r>
          <w:r w:rsidRPr="003B19FB">
            <w:t xml:space="preserve">nvited </w:t>
          </w:r>
          <w:r>
            <w:t>l</w:t>
          </w:r>
          <w:r w:rsidRPr="003B19FB">
            <w:t>ectures</w:t>
          </w:r>
        </w:p>
      </w:docPartBody>
    </w:docPart>
    <w:docPart>
      <w:docPartPr>
        <w:name w:val="5225ACC78E014585862DF080BB6AFB32"/>
        <w:category>
          <w:name w:val="General"/>
          <w:gallery w:val="placeholder"/>
        </w:category>
        <w:types>
          <w:type w:val="bbPlcHdr"/>
        </w:types>
        <w:behaviors>
          <w:behavior w:val="content"/>
        </w:behaviors>
        <w:guid w:val="{A0E89FDD-6F5E-4541-A2A2-213F39522369}"/>
      </w:docPartPr>
      <w:docPartBody>
        <w:p w:rsidR="00000000" w:rsidRDefault="00C84B18">
          <w:pPr>
            <w:pStyle w:val="5225ACC78E014585862DF080BB6AFB32"/>
          </w:pPr>
          <w:r w:rsidRPr="00FE0E52">
            <w:t>20XX-20XX</w:t>
          </w:r>
        </w:p>
      </w:docPartBody>
    </w:docPart>
    <w:docPart>
      <w:docPartPr>
        <w:name w:val="029C02D1AE4443ABAA284A7CA18857EF"/>
        <w:category>
          <w:name w:val="General"/>
          <w:gallery w:val="placeholder"/>
        </w:category>
        <w:types>
          <w:type w:val="bbPlcHdr"/>
        </w:types>
        <w:behaviors>
          <w:behavior w:val="content"/>
        </w:behaviors>
        <w:guid w:val="{01FC90C3-A3D9-4A64-B406-B9BE8ED1857F}"/>
      </w:docPartPr>
      <w:docPartBody>
        <w:p w:rsidR="00000000" w:rsidRDefault="00C84B18">
          <w:pPr>
            <w:pStyle w:val="029C02D1AE4443ABAA284A7CA18857EF"/>
          </w:pPr>
          <w:r w:rsidRPr="003B19FB">
            <w:t>Paper Presentation</w:t>
          </w:r>
        </w:p>
      </w:docPartBody>
    </w:docPart>
    <w:docPart>
      <w:docPartPr>
        <w:name w:val="29B74579BD95438FB5BC7A804B64D675"/>
        <w:category>
          <w:name w:val="General"/>
          <w:gallery w:val="placeholder"/>
        </w:category>
        <w:types>
          <w:type w:val="bbPlcHdr"/>
        </w:types>
        <w:behaviors>
          <w:behavior w:val="content"/>
        </w:behaviors>
        <w:guid w:val="{2868B916-5DDF-48B7-AA80-7000E4F837BA}"/>
      </w:docPartPr>
      <w:docPartBody>
        <w:p w:rsidR="00000000" w:rsidRDefault="00C84B18">
          <w:pPr>
            <w:pStyle w:val="29B74579BD95438FB5BC7A804B64D675"/>
          </w:pPr>
          <w:r w:rsidRPr="003B19FB">
            <w:t>“Title of Paper,” Name of Conference</w:t>
          </w:r>
        </w:p>
      </w:docPartBody>
    </w:docPart>
    <w:docPart>
      <w:docPartPr>
        <w:name w:val="B5191281C7A149B4BE9A1C0784AAEF05"/>
        <w:category>
          <w:name w:val="General"/>
          <w:gallery w:val="placeholder"/>
        </w:category>
        <w:types>
          <w:type w:val="bbPlcHdr"/>
        </w:types>
        <w:behaviors>
          <w:behavior w:val="content"/>
        </w:behaviors>
        <w:guid w:val="{9AC0B1C4-A952-4744-A4A0-178495949B35}"/>
      </w:docPartPr>
      <w:docPartBody>
        <w:p w:rsidR="00000000" w:rsidRDefault="00C84B18">
          <w:pPr>
            <w:pStyle w:val="B5191281C7A149B4BE9A1C0784AAEF05"/>
          </w:pPr>
          <w:r w:rsidRPr="00FE0E52">
            <w:t>20XX-20XX</w:t>
          </w:r>
        </w:p>
      </w:docPartBody>
    </w:docPart>
    <w:docPart>
      <w:docPartPr>
        <w:name w:val="FE32FC8BA4954CB5BF183BC5EABEFD85"/>
        <w:category>
          <w:name w:val="General"/>
          <w:gallery w:val="placeholder"/>
        </w:category>
        <w:types>
          <w:type w:val="bbPlcHdr"/>
        </w:types>
        <w:behaviors>
          <w:behavior w:val="content"/>
        </w:behaviors>
        <w:guid w:val="{FFAE785C-8443-4D11-8E8E-619E5EAC48FC}"/>
      </w:docPartPr>
      <w:docPartBody>
        <w:p w:rsidR="00000000" w:rsidRDefault="00C84B18">
          <w:pPr>
            <w:pStyle w:val="FE32FC8BA4954CB5BF183BC5EABEFD85"/>
          </w:pPr>
          <w:r w:rsidRPr="003B19FB">
            <w:t>Keynote Address</w:t>
          </w:r>
        </w:p>
      </w:docPartBody>
    </w:docPart>
    <w:docPart>
      <w:docPartPr>
        <w:name w:val="997552BD5305400AB017225AFB1BA7A7"/>
        <w:category>
          <w:name w:val="General"/>
          <w:gallery w:val="placeholder"/>
        </w:category>
        <w:types>
          <w:type w:val="bbPlcHdr"/>
        </w:types>
        <w:behaviors>
          <w:behavior w:val="content"/>
        </w:behaviors>
        <w:guid w:val="{4BBBE759-F750-43B6-9CD0-8766FEE3F06A}"/>
      </w:docPartPr>
      <w:docPartBody>
        <w:p w:rsidR="00000000" w:rsidRDefault="00C84B18">
          <w:pPr>
            <w:pStyle w:val="997552BD5305400AB017225AFB1BA7A7"/>
          </w:pPr>
          <w:r w:rsidRPr="003B19FB">
            <w:t>“Title of Presentation,” Name of Conference</w:t>
          </w:r>
        </w:p>
      </w:docPartBody>
    </w:docPart>
    <w:docPart>
      <w:docPartPr>
        <w:name w:val="75CFF37A13F8460BA22DC129532BFBB8"/>
        <w:category>
          <w:name w:val="General"/>
          <w:gallery w:val="placeholder"/>
        </w:category>
        <w:types>
          <w:type w:val="bbPlcHdr"/>
        </w:types>
        <w:behaviors>
          <w:behavior w:val="content"/>
        </w:behaviors>
        <w:guid w:val="{99D3B0F7-E468-422F-A0DB-1768813A9EAA}"/>
      </w:docPartPr>
      <w:docPartBody>
        <w:p w:rsidR="00000000" w:rsidRDefault="00C84B18">
          <w:pPr>
            <w:pStyle w:val="75CFF37A13F8460BA22DC129532BFBB8"/>
          </w:pPr>
          <w:r>
            <w:t>20XX</w:t>
          </w:r>
        </w:p>
      </w:docPartBody>
    </w:docPart>
    <w:docPart>
      <w:docPartPr>
        <w:name w:val="959C467D6B184C3EAE6F2EC4E78747A0"/>
        <w:category>
          <w:name w:val="General"/>
          <w:gallery w:val="placeholder"/>
        </w:category>
        <w:types>
          <w:type w:val="bbPlcHdr"/>
        </w:types>
        <w:behaviors>
          <w:behavior w:val="content"/>
        </w:behaviors>
        <w:guid w:val="{D730393B-2E4F-4D13-AAE5-F293A8D371FC}"/>
      </w:docPartPr>
      <w:docPartBody>
        <w:p w:rsidR="00000000" w:rsidRDefault="00C84B18">
          <w:pPr>
            <w:pStyle w:val="959C467D6B184C3EAE6F2EC4E78747A0"/>
          </w:pPr>
          <w:r w:rsidRPr="003B19FB">
            <w:t>Workshop</w:t>
          </w:r>
        </w:p>
      </w:docPartBody>
    </w:docPart>
    <w:docPart>
      <w:docPartPr>
        <w:name w:val="AD1AFC63345A43198027B8D45143F6E5"/>
        <w:category>
          <w:name w:val="General"/>
          <w:gallery w:val="placeholder"/>
        </w:category>
        <w:types>
          <w:type w:val="bbPlcHdr"/>
        </w:types>
        <w:behaviors>
          <w:behavior w:val="content"/>
        </w:behaviors>
        <w:guid w:val="{29B6C102-B502-4954-9378-F0114A48808E}"/>
      </w:docPartPr>
      <w:docPartBody>
        <w:p w:rsidR="00000000" w:rsidRDefault="00C84B18">
          <w:pPr>
            <w:pStyle w:val="AD1AFC63345A43198027B8D45143F6E5"/>
          </w:pPr>
          <w:r w:rsidRPr="003B19FB">
            <w:t>“Title of Presentation,” Name of Workshop</w:t>
          </w:r>
        </w:p>
      </w:docPartBody>
    </w:docPart>
    <w:docPart>
      <w:docPartPr>
        <w:name w:val="E249DA2F04BB4B7BBADED678539E16A7"/>
        <w:category>
          <w:name w:val="General"/>
          <w:gallery w:val="placeholder"/>
        </w:category>
        <w:types>
          <w:type w:val="bbPlcHdr"/>
        </w:types>
        <w:behaviors>
          <w:behavior w:val="content"/>
        </w:behaviors>
        <w:guid w:val="{F68BB55B-56FC-4D4D-AB6E-4113B4642D22}"/>
      </w:docPartPr>
      <w:docPartBody>
        <w:p w:rsidR="00000000" w:rsidRDefault="00C84B18">
          <w:pPr>
            <w:pStyle w:val="E249DA2F04BB4B7BBADED678539E16A7"/>
          </w:pPr>
          <w:r w:rsidRPr="00FE0E52">
            <w:t>20XX-20XX</w:t>
          </w:r>
        </w:p>
      </w:docPartBody>
    </w:docPart>
    <w:docPart>
      <w:docPartPr>
        <w:name w:val="2FDBC35A99934BA293FB3E141EBE59BF"/>
        <w:category>
          <w:name w:val="General"/>
          <w:gallery w:val="placeholder"/>
        </w:category>
        <w:types>
          <w:type w:val="bbPlcHdr"/>
        </w:types>
        <w:behaviors>
          <w:behavior w:val="content"/>
        </w:behaviors>
        <w:guid w:val="{FB93006C-D8DB-40E8-874C-AE818A4A78B8}"/>
      </w:docPartPr>
      <w:docPartBody>
        <w:p w:rsidR="00000000" w:rsidRDefault="00C84B18">
          <w:pPr>
            <w:pStyle w:val="2FDBC35A99934BA293FB3E141EBE59BF"/>
          </w:pPr>
          <w:r w:rsidRPr="003B19FB">
            <w:t>Seminar or Workshop</w:t>
          </w:r>
        </w:p>
      </w:docPartBody>
    </w:docPart>
    <w:docPart>
      <w:docPartPr>
        <w:name w:val="7B593D8F27E64CEE96B7101CA2EA09A3"/>
        <w:category>
          <w:name w:val="General"/>
          <w:gallery w:val="placeholder"/>
        </w:category>
        <w:types>
          <w:type w:val="bbPlcHdr"/>
        </w:types>
        <w:behaviors>
          <w:behavior w:val="content"/>
        </w:behaviors>
        <w:guid w:val="{247332E2-75CA-4E23-A48C-0EBBBDB4C93C}"/>
      </w:docPartPr>
      <w:docPartBody>
        <w:p w:rsidR="00000000" w:rsidRDefault="00C84B18">
          <w:pPr>
            <w:pStyle w:val="7B593D8F27E64CEE96B7101CA2EA09A3"/>
          </w:pPr>
          <w:r w:rsidRPr="003B19FB">
            <w:t>Name of Institution, Location</w:t>
          </w:r>
        </w:p>
      </w:docPartBody>
    </w:docPart>
    <w:docPart>
      <w:docPartPr>
        <w:name w:val="A4B4B230DF7348F5973FBB9848DDD1E1"/>
        <w:category>
          <w:name w:val="General"/>
          <w:gallery w:val="placeholder"/>
        </w:category>
        <w:types>
          <w:type w:val="bbPlcHdr"/>
        </w:types>
        <w:behaviors>
          <w:behavior w:val="content"/>
        </w:behaviors>
        <w:guid w:val="{6B336FA7-31A7-4A9B-A240-904C9AC65B5D}"/>
      </w:docPartPr>
      <w:docPartBody>
        <w:p w:rsidR="00000000" w:rsidRDefault="00C84B18">
          <w:pPr>
            <w:pStyle w:val="A4B4B230DF7348F5973FBB9848DDD1E1"/>
          </w:pPr>
          <w:r w:rsidRPr="003B19FB">
            <w:t>Description: Include a brief description, if necessary.</w:t>
          </w:r>
        </w:p>
      </w:docPartBody>
    </w:docPart>
    <w:docPart>
      <w:docPartPr>
        <w:name w:val="4E030FBBB9464915B7C3BBB58C61E834"/>
        <w:category>
          <w:name w:val="General"/>
          <w:gallery w:val="placeholder"/>
        </w:category>
        <w:types>
          <w:type w:val="bbPlcHdr"/>
        </w:types>
        <w:behaviors>
          <w:behavior w:val="content"/>
        </w:behaviors>
        <w:guid w:val="{2AFD8AF0-735C-4422-8185-EDA18F4180D7}"/>
      </w:docPartPr>
      <w:docPartBody>
        <w:p w:rsidR="00000000" w:rsidRDefault="00C84B18">
          <w:pPr>
            <w:pStyle w:val="4E030FBBB9464915B7C3BBB58C61E834"/>
          </w:pPr>
          <w:r w:rsidRPr="00FE0E52">
            <w:t>20XX-20XX</w:t>
          </w:r>
        </w:p>
      </w:docPartBody>
    </w:docPart>
    <w:docPart>
      <w:docPartPr>
        <w:name w:val="E28DBB5B37864F6FAA0FCD2B2EF3CA9B"/>
        <w:category>
          <w:name w:val="General"/>
          <w:gallery w:val="placeholder"/>
        </w:category>
        <w:types>
          <w:type w:val="bbPlcHdr"/>
        </w:types>
        <w:behaviors>
          <w:behavior w:val="content"/>
        </w:behaviors>
        <w:guid w:val="{4B0783A3-05A0-48DB-B4A7-5006DE5092D4}"/>
      </w:docPartPr>
      <w:docPartBody>
        <w:p w:rsidR="00000000" w:rsidRDefault="00C84B18">
          <w:pPr>
            <w:pStyle w:val="E28DBB5B37864F6FAA0FCD2B2EF3CA9B"/>
          </w:pPr>
          <w:r w:rsidRPr="003B19FB">
            <w:t>ABC Certification, Name of Organization]</w:t>
          </w:r>
        </w:p>
      </w:docPartBody>
    </w:docPart>
    <w:docPart>
      <w:docPartPr>
        <w:name w:val="704F17D79F0042FDBF2D99C421015574"/>
        <w:category>
          <w:name w:val="General"/>
          <w:gallery w:val="placeholder"/>
        </w:category>
        <w:types>
          <w:type w:val="bbPlcHdr"/>
        </w:types>
        <w:behaviors>
          <w:behavior w:val="content"/>
        </w:behaviors>
        <w:guid w:val="{8860A0E5-ADEB-4092-BFF1-7498E992B4D8}"/>
      </w:docPartPr>
      <w:docPartBody>
        <w:p w:rsidR="00000000" w:rsidRDefault="00C84B18">
          <w:pPr>
            <w:pStyle w:val="704F17D79F0042FDBF2D99C421015574"/>
          </w:pPr>
          <w:r w:rsidRPr="003B19FB">
            <w:t>Description: Include a brief description, if necessary.</w:t>
          </w:r>
        </w:p>
      </w:docPartBody>
    </w:docPart>
    <w:docPart>
      <w:docPartPr>
        <w:name w:val="1F2F8227E1D24FE2B5C992F661021528"/>
        <w:category>
          <w:name w:val="General"/>
          <w:gallery w:val="placeholder"/>
        </w:category>
        <w:types>
          <w:type w:val="bbPlcHdr"/>
        </w:types>
        <w:behaviors>
          <w:behavior w:val="content"/>
        </w:behaviors>
        <w:guid w:val="{2C9EAD19-8839-4B17-88B7-30DA39A49FDA}"/>
      </w:docPartPr>
      <w:docPartBody>
        <w:p w:rsidR="00000000" w:rsidRDefault="00C84B18">
          <w:pPr>
            <w:pStyle w:val="1F2F8227E1D24FE2B5C992F661021528"/>
          </w:pPr>
          <w:r>
            <w:t>20XX</w:t>
          </w:r>
        </w:p>
      </w:docPartBody>
    </w:docPart>
    <w:docPart>
      <w:docPartPr>
        <w:name w:val="2785EF1F1816423782A5A3EE2D65BA7F"/>
        <w:category>
          <w:name w:val="General"/>
          <w:gallery w:val="placeholder"/>
        </w:category>
        <w:types>
          <w:type w:val="bbPlcHdr"/>
        </w:types>
        <w:behaviors>
          <w:behavior w:val="content"/>
        </w:behaviors>
        <w:guid w:val="{D3FFC915-8B8C-4C6E-839E-C264AE20D99E}"/>
      </w:docPartPr>
      <w:docPartBody>
        <w:p w:rsidR="00000000" w:rsidRDefault="00C84B18">
          <w:pPr>
            <w:pStyle w:val="2785EF1F1816423782A5A3EE2D65BA7F"/>
          </w:pPr>
          <w:r w:rsidRPr="003B19FB">
            <w:t>Company/Organization, [Position], [Department], Dates</w:t>
          </w:r>
        </w:p>
      </w:docPartBody>
    </w:docPart>
    <w:docPart>
      <w:docPartPr>
        <w:name w:val="694D77C35C6145419794F8C3784A2C1F"/>
        <w:category>
          <w:name w:val="General"/>
          <w:gallery w:val="placeholder"/>
        </w:category>
        <w:types>
          <w:type w:val="bbPlcHdr"/>
        </w:types>
        <w:behaviors>
          <w:behavior w:val="content"/>
        </w:behaviors>
        <w:guid w:val="{129341D3-E7F7-48AD-ABA4-99938DCF7F8E}"/>
      </w:docPartPr>
      <w:docPartBody>
        <w:p w:rsidR="00000000" w:rsidRDefault="00C84B18">
          <w:pPr>
            <w:pStyle w:val="694D77C35C6145419794F8C3784A2C1F"/>
          </w:pPr>
          <w:r w:rsidRPr="0006400E">
            <w:t>Skill/Accomplishment/Award/Certification</w:t>
          </w:r>
        </w:p>
      </w:docPartBody>
    </w:docPart>
    <w:docPart>
      <w:docPartPr>
        <w:name w:val="5D9ED885EE724918BDE90FDF2939190A"/>
        <w:category>
          <w:name w:val="General"/>
          <w:gallery w:val="placeholder"/>
        </w:category>
        <w:types>
          <w:type w:val="bbPlcHdr"/>
        </w:types>
        <w:behaviors>
          <w:behavior w:val="content"/>
        </w:behaviors>
        <w:guid w:val="{DBE4B91F-EC51-4383-A6B6-08428BAA2F76}"/>
      </w:docPartPr>
      <w:docPartBody>
        <w:p w:rsidR="00000000" w:rsidRDefault="00C84B18">
          <w:pPr>
            <w:pStyle w:val="5D9ED885EE724918BDE90FDF2939190A"/>
          </w:pPr>
          <w:r w:rsidRPr="0006400E">
            <w:t>Skill/Accomplishment/Award/Certification</w:t>
          </w:r>
        </w:p>
      </w:docPartBody>
    </w:docPart>
    <w:docPart>
      <w:docPartPr>
        <w:name w:val="798DA543471342E9936ABA64FFE2B940"/>
        <w:category>
          <w:name w:val="General"/>
          <w:gallery w:val="placeholder"/>
        </w:category>
        <w:types>
          <w:type w:val="bbPlcHdr"/>
        </w:types>
        <w:behaviors>
          <w:behavior w:val="content"/>
        </w:behaviors>
        <w:guid w:val="{2911045F-C797-4BE5-B054-21FC11F74060}"/>
      </w:docPartPr>
      <w:docPartBody>
        <w:p w:rsidR="00000000" w:rsidRDefault="00C84B18">
          <w:pPr>
            <w:pStyle w:val="798DA543471342E9936ABA64FFE2B940"/>
          </w:pPr>
          <w:r w:rsidRPr="003B19FB">
            <w:t xml:space="preserve">Professional </w:t>
          </w:r>
          <w:r>
            <w:t>a</w:t>
          </w:r>
          <w:r w:rsidRPr="003B19FB">
            <w:t>ffiliations</w:t>
          </w:r>
        </w:p>
      </w:docPartBody>
    </w:docPart>
    <w:docPart>
      <w:docPartPr>
        <w:name w:val="4CBA2DCF3BFC480583737D874799FF6C"/>
        <w:category>
          <w:name w:val="General"/>
          <w:gallery w:val="placeholder"/>
        </w:category>
        <w:types>
          <w:type w:val="bbPlcHdr"/>
        </w:types>
        <w:behaviors>
          <w:behavior w:val="content"/>
        </w:behaviors>
        <w:guid w:val="{2C84E5DB-4A9B-4560-BEA3-B69D904F9C4E}"/>
      </w:docPartPr>
      <w:docPartBody>
        <w:p w:rsidR="00000000" w:rsidRDefault="00C84B18">
          <w:pPr>
            <w:pStyle w:val="4CBA2DCF3BFC480583737D874799FF6C"/>
          </w:pPr>
          <w:r w:rsidRPr="003B19FB">
            <w:t>20</w:t>
          </w:r>
          <w:r>
            <w:t>XX</w:t>
          </w:r>
          <w:r w:rsidRPr="003B19FB">
            <w:t>-Present</w:t>
          </w:r>
        </w:p>
      </w:docPartBody>
    </w:docPart>
    <w:docPart>
      <w:docPartPr>
        <w:name w:val="36F5057647834945BFA703BFD27EAC64"/>
        <w:category>
          <w:name w:val="General"/>
          <w:gallery w:val="placeholder"/>
        </w:category>
        <w:types>
          <w:type w:val="bbPlcHdr"/>
        </w:types>
        <w:behaviors>
          <w:behavior w:val="content"/>
        </w:behaviors>
        <w:guid w:val="{9F905BC8-84B8-4DAC-AD6E-AEA876133C76}"/>
      </w:docPartPr>
      <w:docPartBody>
        <w:p w:rsidR="00000000" w:rsidRDefault="00C84B18">
          <w:pPr>
            <w:pStyle w:val="36F5057647834945BFA703BFD27EAC64"/>
          </w:pPr>
          <w:r w:rsidRPr="003B19FB">
            <w:t xml:space="preserve">Name of </w:t>
          </w:r>
          <w:r>
            <w:t>O</w:t>
          </w:r>
          <w:r w:rsidRPr="003B19FB">
            <w:t>rganization,</w:t>
          </w:r>
        </w:p>
      </w:docPartBody>
    </w:docPart>
    <w:docPart>
      <w:docPartPr>
        <w:name w:val="610DF992FF264192A06485A465485548"/>
        <w:category>
          <w:name w:val="General"/>
          <w:gallery w:val="placeholder"/>
        </w:category>
        <w:types>
          <w:type w:val="bbPlcHdr"/>
        </w:types>
        <w:behaviors>
          <w:behavior w:val="content"/>
        </w:behaviors>
        <w:guid w:val="{A75A35A7-1196-4F31-970A-3695D20C015F}"/>
      </w:docPartPr>
      <w:docPartBody>
        <w:p w:rsidR="00000000" w:rsidRDefault="00C84B18">
          <w:pPr>
            <w:pStyle w:val="610DF992FF264192A06485A465485548"/>
          </w:pPr>
          <w:r w:rsidRPr="003B19FB">
            <w:t>Description of role or responsibilities, if applicable.</w:t>
          </w:r>
        </w:p>
      </w:docPartBody>
    </w:docPart>
    <w:docPart>
      <w:docPartPr>
        <w:name w:val="58EC63FE99DB4E6F90D6F758C7EAF501"/>
        <w:category>
          <w:name w:val="General"/>
          <w:gallery w:val="placeholder"/>
        </w:category>
        <w:types>
          <w:type w:val="bbPlcHdr"/>
        </w:types>
        <w:behaviors>
          <w:behavior w:val="content"/>
        </w:behaviors>
        <w:guid w:val="{283BFFEA-D69E-495F-9B5C-956AB6F45F96}"/>
      </w:docPartPr>
      <w:docPartBody>
        <w:p w:rsidR="00000000" w:rsidRDefault="00C84B18">
          <w:pPr>
            <w:pStyle w:val="58EC63FE99DB4E6F90D6F758C7EAF501"/>
          </w:pPr>
          <w:r w:rsidRPr="003B19FB">
            <w:t>20</w:t>
          </w:r>
          <w:r>
            <w:t>XX</w:t>
          </w:r>
          <w:r w:rsidRPr="003B19FB">
            <w:t>-Present</w:t>
          </w:r>
        </w:p>
      </w:docPartBody>
    </w:docPart>
    <w:docPart>
      <w:docPartPr>
        <w:name w:val="ED63CF03EFAD4CC0A179812A70264C95"/>
        <w:category>
          <w:name w:val="General"/>
          <w:gallery w:val="placeholder"/>
        </w:category>
        <w:types>
          <w:type w:val="bbPlcHdr"/>
        </w:types>
        <w:behaviors>
          <w:behavior w:val="content"/>
        </w:behaviors>
        <w:guid w:val="{CE997D7F-F671-444D-A9CF-DC76A3DBE093}"/>
      </w:docPartPr>
      <w:docPartBody>
        <w:p w:rsidR="00000000" w:rsidRDefault="00C84B18">
          <w:pPr>
            <w:pStyle w:val="ED63CF03EFAD4CC0A179812A70264C95"/>
          </w:pPr>
          <w:r w:rsidRPr="003B19FB">
            <w:t xml:space="preserve">Name of </w:t>
          </w:r>
          <w:r>
            <w:t>O</w:t>
          </w:r>
          <w:r w:rsidRPr="003B19FB">
            <w:t>rganization,</w:t>
          </w:r>
        </w:p>
      </w:docPartBody>
    </w:docPart>
    <w:docPart>
      <w:docPartPr>
        <w:name w:val="C5257F6E84A94378A3ECCDDC38589CF4"/>
        <w:category>
          <w:name w:val="General"/>
          <w:gallery w:val="placeholder"/>
        </w:category>
        <w:types>
          <w:type w:val="bbPlcHdr"/>
        </w:types>
        <w:behaviors>
          <w:behavior w:val="content"/>
        </w:behaviors>
        <w:guid w:val="{105F626B-0150-4770-B7BA-9F9FEBE3D100}"/>
      </w:docPartPr>
      <w:docPartBody>
        <w:p w:rsidR="00000000" w:rsidRDefault="00C84B18">
          <w:pPr>
            <w:pStyle w:val="C5257F6E84A94378A3ECCDDC38589CF4"/>
          </w:pPr>
          <w:r w:rsidRPr="003B19FB">
            <w:t>Description of role or responsibilities, if applicable.</w:t>
          </w:r>
        </w:p>
      </w:docPartBody>
    </w:docPart>
    <w:docPart>
      <w:docPartPr>
        <w:name w:val="96C0A95AAFF349F28A3709F98D4F4A61"/>
        <w:category>
          <w:name w:val="General"/>
          <w:gallery w:val="placeholder"/>
        </w:category>
        <w:types>
          <w:type w:val="bbPlcHdr"/>
        </w:types>
        <w:behaviors>
          <w:behavior w:val="content"/>
        </w:behaviors>
        <w:guid w:val="{0EDD81D3-395E-4174-A456-813F682CFD41}"/>
      </w:docPartPr>
      <w:docPartBody>
        <w:p w:rsidR="00000000" w:rsidRDefault="00C84B18">
          <w:pPr>
            <w:pStyle w:val="96C0A95AAFF349F28A3709F98D4F4A61"/>
          </w:pPr>
          <w:r w:rsidRPr="003B19FB">
            <w:t>Professional service</w:t>
          </w:r>
        </w:p>
      </w:docPartBody>
    </w:docPart>
    <w:docPart>
      <w:docPartPr>
        <w:name w:val="6C1EA617398A481497FA468C9A98A992"/>
        <w:category>
          <w:name w:val="General"/>
          <w:gallery w:val="placeholder"/>
        </w:category>
        <w:types>
          <w:type w:val="bbPlcHdr"/>
        </w:types>
        <w:behaviors>
          <w:behavior w:val="content"/>
        </w:behaviors>
        <w:guid w:val="{62DA54C7-3867-47E7-8BE7-2121F94DF7A1}"/>
      </w:docPartPr>
      <w:docPartBody>
        <w:p w:rsidR="00000000" w:rsidRDefault="00C84B18">
          <w:pPr>
            <w:pStyle w:val="6C1EA617398A481497FA468C9A98A992"/>
          </w:pPr>
          <w:r w:rsidRPr="003B19FB">
            <w:t>20</w:t>
          </w:r>
          <w:r>
            <w:t>XX</w:t>
          </w:r>
        </w:p>
      </w:docPartBody>
    </w:docPart>
    <w:docPart>
      <w:docPartPr>
        <w:name w:val="60F73A4947FA479797160604C37818D5"/>
        <w:category>
          <w:name w:val="General"/>
          <w:gallery w:val="placeholder"/>
        </w:category>
        <w:types>
          <w:type w:val="bbPlcHdr"/>
        </w:types>
        <w:behaviors>
          <w:behavior w:val="content"/>
        </w:behaviors>
        <w:guid w:val="{34CA4A01-186A-4EC4-A36D-24C1A10A97E0}"/>
      </w:docPartPr>
      <w:docPartBody>
        <w:p w:rsidR="00000000" w:rsidRDefault="00C84B18">
          <w:pPr>
            <w:pStyle w:val="60F73A4947FA479797160604C37818D5"/>
          </w:pPr>
          <w:r w:rsidRPr="003B19FB">
            <w:t>Symposium Co-Organizer</w:t>
          </w:r>
        </w:p>
      </w:docPartBody>
    </w:docPart>
    <w:docPart>
      <w:docPartPr>
        <w:name w:val="5FA49B40C43840C28A9727B9DBD0E9E7"/>
        <w:category>
          <w:name w:val="General"/>
          <w:gallery w:val="placeholder"/>
        </w:category>
        <w:types>
          <w:type w:val="bbPlcHdr"/>
        </w:types>
        <w:behaviors>
          <w:behavior w:val="content"/>
        </w:behaviors>
        <w:guid w:val="{208A7A42-A28A-4EED-8547-DA2073BDF013}"/>
      </w:docPartPr>
      <w:docPartBody>
        <w:p w:rsidR="00000000" w:rsidRDefault="00C84B18">
          <w:pPr>
            <w:pStyle w:val="5FA49B40C43840C28A9727B9DBD0E9E7"/>
          </w:pPr>
          <w:r w:rsidRPr="003B19FB">
            <w:t>Name of Conference, Symposium</w:t>
          </w:r>
        </w:p>
      </w:docPartBody>
    </w:docPart>
    <w:docPart>
      <w:docPartPr>
        <w:name w:val="BEC758E568A849D48B92A04DA9547973"/>
        <w:category>
          <w:name w:val="General"/>
          <w:gallery w:val="placeholder"/>
        </w:category>
        <w:types>
          <w:type w:val="bbPlcHdr"/>
        </w:types>
        <w:behaviors>
          <w:behavior w:val="content"/>
        </w:behaviors>
        <w:guid w:val="{00465E66-8FF1-4E8D-9E81-A3B959728523}"/>
      </w:docPartPr>
      <w:docPartBody>
        <w:p w:rsidR="00000000" w:rsidRDefault="00C84B18">
          <w:pPr>
            <w:pStyle w:val="BEC758E568A849D48B92A04DA9547973"/>
          </w:pPr>
          <w:r w:rsidRPr="003B19FB">
            <w:t>20</w:t>
          </w:r>
          <w:r>
            <w:t>XX</w:t>
          </w:r>
          <w:r w:rsidRPr="003B19FB">
            <w:t>-Present</w:t>
          </w:r>
        </w:p>
      </w:docPartBody>
    </w:docPart>
    <w:docPart>
      <w:docPartPr>
        <w:name w:val="6C0784253E7641358C6E42C76EA8FFA7"/>
        <w:category>
          <w:name w:val="General"/>
          <w:gallery w:val="placeholder"/>
        </w:category>
        <w:types>
          <w:type w:val="bbPlcHdr"/>
        </w:types>
        <w:behaviors>
          <w:behavior w:val="content"/>
        </w:behaviors>
        <w:guid w:val="{D4B12A06-4859-4E37-8DAB-564D7BCDB95C}"/>
      </w:docPartPr>
      <w:docPartBody>
        <w:p w:rsidR="00000000" w:rsidRDefault="00C84B18">
          <w:pPr>
            <w:pStyle w:val="6C0784253E7641358C6E42C76EA8FFA7"/>
          </w:pPr>
          <w:r w:rsidRPr="003B19FB">
            <w:t>Peer-Reviewed Articles for:</w:t>
          </w:r>
        </w:p>
      </w:docPartBody>
    </w:docPart>
    <w:docPart>
      <w:docPartPr>
        <w:name w:val="5A716737C417466DBF75C0B32FEE7BC8"/>
        <w:category>
          <w:name w:val="General"/>
          <w:gallery w:val="placeholder"/>
        </w:category>
        <w:types>
          <w:type w:val="bbPlcHdr"/>
        </w:types>
        <w:behaviors>
          <w:behavior w:val="content"/>
        </w:behaviors>
        <w:guid w:val="{8B19FD4D-5BC2-4F5D-AFC4-48B4F953D15F}"/>
      </w:docPartPr>
      <w:docPartBody>
        <w:p w:rsidR="00000000" w:rsidRDefault="00C84B18">
          <w:pPr>
            <w:pStyle w:val="5A716737C417466DBF75C0B32FEE7BC8"/>
          </w:pPr>
          <w:r w:rsidRPr="003B19FB">
            <w:t>Name of Journal</w:t>
          </w:r>
        </w:p>
      </w:docPartBody>
    </w:docPart>
    <w:docPart>
      <w:docPartPr>
        <w:name w:val="DEC8487970E54EC7858738593A32B58A"/>
        <w:category>
          <w:name w:val="General"/>
          <w:gallery w:val="placeholder"/>
        </w:category>
        <w:types>
          <w:type w:val="bbPlcHdr"/>
        </w:types>
        <w:behaviors>
          <w:behavior w:val="content"/>
        </w:behaviors>
        <w:guid w:val="{521CFCE9-800D-4CD6-9112-ABCE0A3A506B}"/>
      </w:docPartPr>
      <w:docPartBody>
        <w:p w:rsidR="00000000" w:rsidRDefault="00C84B18">
          <w:pPr>
            <w:pStyle w:val="DEC8487970E54EC7858738593A32B58A"/>
          </w:pPr>
          <w:r w:rsidRPr="003B19FB">
            <w:t>Name of Journal</w:t>
          </w:r>
        </w:p>
      </w:docPartBody>
    </w:docPart>
    <w:docPart>
      <w:docPartPr>
        <w:name w:val="0F7B76217E7C4799904DE98FCA70129B"/>
        <w:category>
          <w:name w:val="General"/>
          <w:gallery w:val="placeholder"/>
        </w:category>
        <w:types>
          <w:type w:val="bbPlcHdr"/>
        </w:types>
        <w:behaviors>
          <w:behavior w:val="content"/>
        </w:behaviors>
        <w:guid w:val="{DE271871-73C1-4A97-A749-1B6A02CCBAA0}"/>
      </w:docPartPr>
      <w:docPartBody>
        <w:p w:rsidR="00000000" w:rsidRDefault="00C84B18">
          <w:pPr>
            <w:pStyle w:val="0F7B76217E7C4799904DE98FCA70129B"/>
          </w:pPr>
          <w:r w:rsidRPr="003B19FB">
            <w:t>Community service</w:t>
          </w:r>
        </w:p>
      </w:docPartBody>
    </w:docPart>
    <w:docPart>
      <w:docPartPr>
        <w:name w:val="CD9480242B4C450FBA2DB5D0505F73A3"/>
        <w:category>
          <w:name w:val="General"/>
          <w:gallery w:val="placeholder"/>
        </w:category>
        <w:types>
          <w:type w:val="bbPlcHdr"/>
        </w:types>
        <w:behaviors>
          <w:behavior w:val="content"/>
        </w:behaviors>
        <w:guid w:val="{454DC248-D62F-476D-A82C-A4B3F2438B1C}"/>
      </w:docPartPr>
      <w:docPartBody>
        <w:p w:rsidR="00000000" w:rsidRDefault="00C84B18">
          <w:pPr>
            <w:pStyle w:val="CD9480242B4C450FBA2DB5D0505F73A3"/>
          </w:pPr>
          <w:r w:rsidRPr="003B19FB">
            <w:t>20</w:t>
          </w:r>
          <w:r>
            <w:t>XX</w:t>
          </w:r>
        </w:p>
      </w:docPartBody>
    </w:docPart>
    <w:docPart>
      <w:docPartPr>
        <w:name w:val="335A34F2712E449D991D942814ACB098"/>
        <w:category>
          <w:name w:val="General"/>
          <w:gallery w:val="placeholder"/>
        </w:category>
        <w:types>
          <w:type w:val="bbPlcHdr"/>
        </w:types>
        <w:behaviors>
          <w:behavior w:val="content"/>
        </w:behaviors>
        <w:guid w:val="{ADB82CEA-A790-4367-8CA9-77307FC03711}"/>
      </w:docPartPr>
      <w:docPartBody>
        <w:p w:rsidR="00000000" w:rsidRDefault="00C84B18">
          <w:pPr>
            <w:pStyle w:val="335A34F2712E449D991D942814ACB098"/>
          </w:pPr>
          <w:r w:rsidRPr="003B19FB">
            <w:t>Organization</w:t>
          </w:r>
        </w:p>
      </w:docPartBody>
    </w:docPart>
    <w:docPart>
      <w:docPartPr>
        <w:name w:val="8208B6D5F2D4490EAE0DFEF85517A146"/>
        <w:category>
          <w:name w:val="General"/>
          <w:gallery w:val="placeholder"/>
        </w:category>
        <w:types>
          <w:type w:val="bbPlcHdr"/>
        </w:types>
        <w:behaviors>
          <w:behavior w:val="content"/>
        </w:behaviors>
        <w:guid w:val="{90C4972B-6060-4CDD-B089-7E32A014A61A}"/>
      </w:docPartPr>
      <w:docPartBody>
        <w:p w:rsidR="00000000" w:rsidRDefault="00C84B18">
          <w:pPr>
            <w:pStyle w:val="8208B6D5F2D4490EAE0DFEF85517A146"/>
          </w:pPr>
          <w:r w:rsidRPr="003B19FB">
            <w:t>[Title/Position/Duty], [Location], Dates</w:t>
          </w:r>
        </w:p>
      </w:docPartBody>
    </w:docPart>
    <w:docPart>
      <w:docPartPr>
        <w:name w:val="B7D05F01AF1D4BA594AA134F765F66DE"/>
        <w:category>
          <w:name w:val="General"/>
          <w:gallery w:val="placeholder"/>
        </w:category>
        <w:types>
          <w:type w:val="bbPlcHdr"/>
        </w:types>
        <w:behaviors>
          <w:behavior w:val="content"/>
        </w:behaviors>
        <w:guid w:val="{F01A0391-5B29-44BA-9A97-1B9D40B8DA07}"/>
      </w:docPartPr>
      <w:docPartBody>
        <w:p w:rsidR="00000000" w:rsidRDefault="00C84B18">
          <w:pPr>
            <w:pStyle w:val="B7D05F01AF1D4BA594AA134F765F66DE"/>
          </w:pPr>
          <w:r w:rsidRPr="003B19FB">
            <w:t>20</w:t>
          </w:r>
          <w:r>
            <w:t>XX</w:t>
          </w:r>
          <w:r w:rsidRPr="003B19FB">
            <w:t>-Present</w:t>
          </w:r>
        </w:p>
      </w:docPartBody>
    </w:docPart>
    <w:docPart>
      <w:docPartPr>
        <w:name w:val="C6B9BFA0F51B416D815481907FB25EA5"/>
        <w:category>
          <w:name w:val="General"/>
          <w:gallery w:val="placeholder"/>
        </w:category>
        <w:types>
          <w:type w:val="bbPlcHdr"/>
        </w:types>
        <w:behaviors>
          <w:behavior w:val="content"/>
        </w:behaviors>
        <w:guid w:val="{EC450B27-FA28-4B03-8DBC-64425CC4E82A}"/>
      </w:docPartPr>
      <w:docPartBody>
        <w:p w:rsidR="00000000" w:rsidRDefault="00C84B18">
          <w:pPr>
            <w:pStyle w:val="C6B9BFA0F51B416D815481907FB25EA5"/>
          </w:pPr>
          <w:r w:rsidRPr="003B19FB">
            <w:t>Organization</w:t>
          </w:r>
        </w:p>
      </w:docPartBody>
    </w:docPart>
    <w:docPart>
      <w:docPartPr>
        <w:name w:val="322B6322AC3148C28C8857851CDAD55F"/>
        <w:category>
          <w:name w:val="General"/>
          <w:gallery w:val="placeholder"/>
        </w:category>
        <w:types>
          <w:type w:val="bbPlcHdr"/>
        </w:types>
        <w:behaviors>
          <w:behavior w:val="content"/>
        </w:behaviors>
        <w:guid w:val="{620248C1-A12D-426C-B913-DEE14AD1FB8F}"/>
      </w:docPartPr>
      <w:docPartBody>
        <w:p w:rsidR="00000000" w:rsidRDefault="00C84B18">
          <w:pPr>
            <w:pStyle w:val="322B6322AC3148C28C8857851CDAD55F"/>
          </w:pPr>
          <w:r w:rsidRPr="003B19FB">
            <w:t>[Title/Position/Duty], [Location], Dates</w:t>
          </w:r>
        </w:p>
      </w:docPartBody>
    </w:docPart>
    <w:docPart>
      <w:docPartPr>
        <w:name w:val="3D86FA295F2A47339B634DDF9ADF53CD"/>
        <w:category>
          <w:name w:val="General"/>
          <w:gallery w:val="placeholder"/>
        </w:category>
        <w:types>
          <w:type w:val="bbPlcHdr"/>
        </w:types>
        <w:behaviors>
          <w:behavior w:val="content"/>
        </w:behaviors>
        <w:guid w:val="{E37E313E-8FAB-4DF8-B193-2D26F6B749CC}"/>
      </w:docPartPr>
      <w:docPartBody>
        <w:p w:rsidR="00000000" w:rsidRDefault="00C84B18">
          <w:pPr>
            <w:pStyle w:val="3D86FA295F2A47339B634DDF9ADF53CD"/>
          </w:pPr>
          <w:r>
            <w:t>Languages</w:t>
          </w:r>
        </w:p>
      </w:docPartBody>
    </w:docPart>
    <w:docPart>
      <w:docPartPr>
        <w:name w:val="46D9CF979D2D412AB68B2432C5F85C73"/>
        <w:category>
          <w:name w:val="General"/>
          <w:gallery w:val="placeholder"/>
        </w:category>
        <w:types>
          <w:type w:val="bbPlcHdr"/>
        </w:types>
        <w:behaviors>
          <w:behavior w:val="content"/>
        </w:behaviors>
        <w:guid w:val="{8D42843D-3CC7-4C7C-9947-D32E645B5FDF}"/>
      </w:docPartPr>
      <w:docPartBody>
        <w:p w:rsidR="00000000" w:rsidRDefault="00C84B18">
          <w:pPr>
            <w:pStyle w:val="46D9CF979D2D412AB68B2432C5F85C73"/>
          </w:pPr>
          <w:r>
            <w:t>English</w:t>
          </w:r>
        </w:p>
      </w:docPartBody>
    </w:docPart>
    <w:docPart>
      <w:docPartPr>
        <w:name w:val="88D163E3DEAD44E4BD15C62E8434E451"/>
        <w:category>
          <w:name w:val="General"/>
          <w:gallery w:val="placeholder"/>
        </w:category>
        <w:types>
          <w:type w:val="bbPlcHdr"/>
        </w:types>
        <w:behaviors>
          <w:behavior w:val="content"/>
        </w:behaviors>
        <w:guid w:val="{24808D40-F55C-4307-8F11-5F71FDBEE408}"/>
      </w:docPartPr>
      <w:docPartBody>
        <w:p w:rsidR="00000000" w:rsidRDefault="00C84B18">
          <w:pPr>
            <w:pStyle w:val="88D163E3DEAD44E4BD15C62E8434E451"/>
          </w:pPr>
          <w:r>
            <w:t>Native language</w:t>
          </w:r>
        </w:p>
      </w:docPartBody>
    </w:docPart>
    <w:docPart>
      <w:docPartPr>
        <w:name w:val="4DB8AEF953D24E459DB9919D33EEEDC7"/>
        <w:category>
          <w:name w:val="General"/>
          <w:gallery w:val="placeholder"/>
        </w:category>
        <w:types>
          <w:type w:val="bbPlcHdr"/>
        </w:types>
        <w:behaviors>
          <w:behavior w:val="content"/>
        </w:behaviors>
        <w:guid w:val="{B7A40B74-04DA-4167-88D5-7EC274B8A53F}"/>
      </w:docPartPr>
      <w:docPartBody>
        <w:p w:rsidR="00000000" w:rsidRDefault="00C84B18">
          <w:pPr>
            <w:pStyle w:val="4DB8AEF953D24E459DB9919D33EEEDC7"/>
          </w:pPr>
          <w:r>
            <w:t>Spanish</w:t>
          </w:r>
        </w:p>
      </w:docPartBody>
    </w:docPart>
    <w:docPart>
      <w:docPartPr>
        <w:name w:val="2C1C4CC89AD84267A910F112B06FCB1E"/>
        <w:category>
          <w:name w:val="General"/>
          <w:gallery w:val="placeholder"/>
        </w:category>
        <w:types>
          <w:type w:val="bbPlcHdr"/>
        </w:types>
        <w:behaviors>
          <w:behavior w:val="content"/>
        </w:behaviors>
        <w:guid w:val="{04BF72E6-FF9A-4224-8936-DB5E53BF9BF5}"/>
      </w:docPartPr>
      <w:docPartBody>
        <w:p w:rsidR="00000000" w:rsidRDefault="00C84B18">
          <w:pPr>
            <w:pStyle w:val="2C1C4CC89AD84267A910F112B06FCB1E"/>
          </w:pPr>
          <w:r w:rsidRPr="003B19FB">
            <w:t>Intermediate Listener, Novice Speaker, Advanced Reading and Writing</w:t>
          </w:r>
        </w:p>
      </w:docPartBody>
    </w:docPart>
    <w:docPart>
      <w:docPartPr>
        <w:name w:val="69279BC92CCC4FB99BA66EB47462FA60"/>
        <w:category>
          <w:name w:val="General"/>
          <w:gallery w:val="placeholder"/>
        </w:category>
        <w:types>
          <w:type w:val="bbPlcHdr"/>
        </w:types>
        <w:behaviors>
          <w:behavior w:val="content"/>
        </w:behaviors>
        <w:guid w:val="{35138A36-6C51-41EE-BAB1-859B803C4BF1}"/>
      </w:docPartPr>
      <w:docPartBody>
        <w:p w:rsidR="00000000" w:rsidRDefault="00C84B18">
          <w:pPr>
            <w:pStyle w:val="69279BC92CCC4FB99BA66EB47462FA60"/>
          </w:pPr>
          <w:r>
            <w:t>Computer skills</w:t>
          </w:r>
        </w:p>
      </w:docPartBody>
    </w:docPart>
    <w:docPart>
      <w:docPartPr>
        <w:name w:val="7EFD9C0B487B430185FC32FB5C2FCB41"/>
        <w:category>
          <w:name w:val="General"/>
          <w:gallery w:val="placeholder"/>
        </w:category>
        <w:types>
          <w:type w:val="bbPlcHdr"/>
        </w:types>
        <w:behaviors>
          <w:behavior w:val="content"/>
        </w:behaviors>
        <w:guid w:val="{E923F43B-4AA1-4872-957A-54D901D75AF5}"/>
      </w:docPartPr>
      <w:docPartBody>
        <w:p w:rsidR="00000000" w:rsidRDefault="00C84B18">
          <w:pPr>
            <w:pStyle w:val="7EFD9C0B487B430185FC32FB5C2FCB41"/>
          </w:pPr>
          <w:r w:rsidRPr="003B19FB">
            <w:t>Programming</w:t>
          </w:r>
        </w:p>
      </w:docPartBody>
    </w:docPart>
    <w:docPart>
      <w:docPartPr>
        <w:name w:val="878006A2EFEE4CCE883455E8F18B3D1A"/>
        <w:category>
          <w:name w:val="General"/>
          <w:gallery w:val="placeholder"/>
        </w:category>
        <w:types>
          <w:type w:val="bbPlcHdr"/>
        </w:types>
        <w:behaviors>
          <w:behavior w:val="content"/>
        </w:behaviors>
        <w:guid w:val="{17EF836F-A630-4F54-916A-040B37B0B43C}"/>
      </w:docPartPr>
      <w:docPartBody>
        <w:p w:rsidR="00000000" w:rsidRDefault="00C84B18">
          <w:pPr>
            <w:pStyle w:val="878006A2EFEE4CCE883455E8F18B3D1A"/>
          </w:pPr>
          <w:r w:rsidRPr="003B19FB">
            <w:t>skill 1, skill 2, skill 3, skill 4</w:t>
          </w:r>
        </w:p>
      </w:docPartBody>
    </w:docPart>
    <w:docPart>
      <w:docPartPr>
        <w:name w:val="072D3EDAECB6450BB9F367FFB717B714"/>
        <w:category>
          <w:name w:val="General"/>
          <w:gallery w:val="placeholder"/>
        </w:category>
        <w:types>
          <w:type w:val="bbPlcHdr"/>
        </w:types>
        <w:behaviors>
          <w:behavior w:val="content"/>
        </w:behaviors>
        <w:guid w:val="{091FF3F8-9594-43FC-B127-CE54ABC370AD}"/>
      </w:docPartPr>
      <w:docPartBody>
        <w:p w:rsidR="00000000" w:rsidRDefault="00C84B18">
          <w:pPr>
            <w:pStyle w:val="072D3EDAECB6450BB9F367FFB717B714"/>
          </w:pPr>
          <w:r w:rsidRPr="003B19FB">
            <w:t>Applications</w:t>
          </w:r>
        </w:p>
      </w:docPartBody>
    </w:docPart>
    <w:docPart>
      <w:docPartPr>
        <w:name w:val="43643EDDFDA04408804FEA0A86DEC2DC"/>
        <w:category>
          <w:name w:val="General"/>
          <w:gallery w:val="placeholder"/>
        </w:category>
        <w:types>
          <w:type w:val="bbPlcHdr"/>
        </w:types>
        <w:behaviors>
          <w:behavior w:val="content"/>
        </w:behaviors>
        <w:guid w:val="{53D0E610-7179-4B4B-A05E-686BEDC51A9B}"/>
      </w:docPartPr>
      <w:docPartBody>
        <w:p w:rsidR="00000000" w:rsidRDefault="00C84B18">
          <w:pPr>
            <w:pStyle w:val="43643EDDFDA04408804FEA0A86DEC2DC"/>
          </w:pPr>
          <w:r w:rsidRPr="003B19FB">
            <w:t>skill 1, skill 2, skill 3, skill 4</w:t>
          </w:r>
        </w:p>
      </w:docPartBody>
    </w:docPart>
    <w:docPart>
      <w:docPartPr>
        <w:name w:val="E3ED8604F598429D9D9415A252A0D32A"/>
        <w:category>
          <w:name w:val="General"/>
          <w:gallery w:val="placeholder"/>
        </w:category>
        <w:types>
          <w:type w:val="bbPlcHdr"/>
        </w:types>
        <w:behaviors>
          <w:behavior w:val="content"/>
        </w:behaviors>
        <w:guid w:val="{C22A77C7-1F33-4D07-9AA2-8E1E482E0DF1}"/>
      </w:docPartPr>
      <w:docPartBody>
        <w:p w:rsidR="00000000" w:rsidRDefault="00C84B18">
          <w:pPr>
            <w:pStyle w:val="E3ED8604F598429D9D9415A252A0D32A"/>
          </w:pPr>
          <w:r w:rsidRPr="003B19FB">
            <w:t>Platforms</w:t>
          </w:r>
        </w:p>
      </w:docPartBody>
    </w:docPart>
    <w:docPart>
      <w:docPartPr>
        <w:name w:val="2CF585B8069C4FA2BBD060F328A783F0"/>
        <w:category>
          <w:name w:val="General"/>
          <w:gallery w:val="placeholder"/>
        </w:category>
        <w:types>
          <w:type w:val="bbPlcHdr"/>
        </w:types>
        <w:behaviors>
          <w:behavior w:val="content"/>
        </w:behaviors>
        <w:guid w:val="{A7DED6F1-2B5F-4FBE-BF41-648112E166C4}"/>
      </w:docPartPr>
      <w:docPartBody>
        <w:p w:rsidR="00000000" w:rsidRDefault="00C84B18">
          <w:pPr>
            <w:pStyle w:val="2CF585B8069C4FA2BBD060F328A783F0"/>
          </w:pPr>
          <w:r w:rsidRPr="003B19FB">
            <w:t>skill 1, skill 2, skill 3, skill 4</w:t>
          </w:r>
        </w:p>
      </w:docPartBody>
    </w:docPart>
    <w:docPart>
      <w:docPartPr>
        <w:name w:val="27C9109F57E44ECC9227C9AB88CC353D"/>
        <w:category>
          <w:name w:val="General"/>
          <w:gallery w:val="placeholder"/>
        </w:category>
        <w:types>
          <w:type w:val="bbPlcHdr"/>
        </w:types>
        <w:behaviors>
          <w:behavior w:val="content"/>
        </w:behaviors>
        <w:guid w:val="{D8911463-9C08-42F0-8C03-F43DCFDD7C8F}"/>
      </w:docPartPr>
      <w:docPartBody>
        <w:p w:rsidR="00000000" w:rsidRDefault="00C84B18">
          <w:pPr>
            <w:pStyle w:val="27C9109F57E44ECC9227C9AB88CC353D"/>
          </w:pPr>
          <w:r>
            <w:t>References</w:t>
          </w:r>
        </w:p>
      </w:docPartBody>
    </w:docPart>
    <w:docPart>
      <w:docPartPr>
        <w:name w:val="FADBAE6A2F4444A39603E85162A756FF"/>
        <w:category>
          <w:name w:val="General"/>
          <w:gallery w:val="placeholder"/>
        </w:category>
        <w:types>
          <w:type w:val="bbPlcHdr"/>
        </w:types>
        <w:behaviors>
          <w:behavior w:val="content"/>
        </w:behaviors>
        <w:guid w:val="{5082FF8B-1C61-4C16-9FF6-01F0E3A4DF03}"/>
      </w:docPartPr>
      <w:docPartBody>
        <w:p w:rsidR="00000000" w:rsidRDefault="00C84B18">
          <w:pPr>
            <w:pStyle w:val="FADBAE6A2F4444A39603E85162A756FF"/>
          </w:pPr>
          <w:r w:rsidRPr="003B19FB">
            <w:t>Dr. Albert Jones</w:t>
          </w:r>
        </w:p>
      </w:docPartBody>
    </w:docPart>
    <w:docPart>
      <w:docPartPr>
        <w:name w:val="385B73FF7E3748DB935D3A4F2D264C55"/>
        <w:category>
          <w:name w:val="General"/>
          <w:gallery w:val="placeholder"/>
        </w:category>
        <w:types>
          <w:type w:val="bbPlcHdr"/>
        </w:types>
        <w:behaviors>
          <w:behavior w:val="content"/>
        </w:behaviors>
        <w:guid w:val="{82E6A72E-7535-4B20-A827-C8949A571561}"/>
      </w:docPartPr>
      <w:docPartBody>
        <w:p w:rsidR="00000000" w:rsidRDefault="00C84B18">
          <w:pPr>
            <w:pStyle w:val="385B73FF7E3748DB935D3A4F2D264C55"/>
          </w:pPr>
          <w:r w:rsidRPr="003B19FB">
            <w:t>[Title]</w:t>
          </w:r>
          <w:r>
            <w:t xml:space="preserve">, </w:t>
          </w:r>
          <w:r w:rsidRPr="003B19FB">
            <w:t>[Department Name]</w:t>
          </w:r>
          <w:r>
            <w:t xml:space="preserve">, </w:t>
          </w:r>
          <w:r w:rsidRPr="003B19FB">
            <w:t>[University Name]</w:t>
          </w:r>
        </w:p>
      </w:docPartBody>
    </w:docPart>
    <w:docPart>
      <w:docPartPr>
        <w:name w:val="84C7EF242AD44830807F334D62073904"/>
        <w:category>
          <w:name w:val="General"/>
          <w:gallery w:val="placeholder"/>
        </w:category>
        <w:types>
          <w:type w:val="bbPlcHdr"/>
        </w:types>
        <w:behaviors>
          <w:behavior w:val="content"/>
        </w:behaviors>
        <w:guid w:val="{DDE5B15E-1CCD-476C-A5D8-C2A53B8CC14E}"/>
      </w:docPartPr>
      <w:docPartBody>
        <w:p w:rsidR="00000000" w:rsidRDefault="00C84B18">
          <w:pPr>
            <w:pStyle w:val="84C7EF242AD44830807F334D62073904"/>
          </w:pPr>
          <w:r w:rsidRPr="003B19FB">
            <w:t>[Mailing Address]</w:t>
          </w:r>
          <w:r>
            <w:t xml:space="preserve">, </w:t>
          </w:r>
          <w:r w:rsidRPr="003B19FB">
            <w:t>Phone: [Phone #]</w:t>
          </w:r>
          <w:r>
            <w:t xml:space="preserve">, </w:t>
          </w:r>
          <w:r w:rsidRPr="003B19FB">
            <w:t>Email: [email address]</w:t>
          </w:r>
        </w:p>
      </w:docPartBody>
    </w:docPart>
    <w:docPart>
      <w:docPartPr>
        <w:name w:val="579EA5560CF24F3F80901107C2740CF4"/>
        <w:category>
          <w:name w:val="General"/>
          <w:gallery w:val="placeholder"/>
        </w:category>
        <w:types>
          <w:type w:val="bbPlcHdr"/>
        </w:types>
        <w:behaviors>
          <w:behavior w:val="content"/>
        </w:behaviors>
        <w:guid w:val="{30A41986-A9E8-4A42-96AC-B23776DF78C5}"/>
      </w:docPartPr>
      <w:docPartBody>
        <w:p w:rsidR="00000000" w:rsidRDefault="00C84B18">
          <w:pPr>
            <w:pStyle w:val="579EA5560CF24F3F80901107C2740CF4"/>
          </w:pPr>
          <w:r w:rsidRPr="003B19FB">
            <w:t>Dr. Anne Smith</w:t>
          </w:r>
        </w:p>
      </w:docPartBody>
    </w:docPart>
    <w:docPart>
      <w:docPartPr>
        <w:name w:val="6E4A373911354592A7DA66DC5F58170B"/>
        <w:category>
          <w:name w:val="General"/>
          <w:gallery w:val="placeholder"/>
        </w:category>
        <w:types>
          <w:type w:val="bbPlcHdr"/>
        </w:types>
        <w:behaviors>
          <w:behavior w:val="content"/>
        </w:behaviors>
        <w:guid w:val="{63BB8253-BBD6-4B23-B3B9-43EE9CEB6B38}"/>
      </w:docPartPr>
      <w:docPartBody>
        <w:p w:rsidR="00000000" w:rsidRDefault="00C84B18">
          <w:pPr>
            <w:pStyle w:val="6E4A373911354592A7DA66DC5F58170B"/>
          </w:pPr>
          <w:r w:rsidRPr="003B19FB">
            <w:t>[Title]</w:t>
          </w:r>
          <w:r>
            <w:t xml:space="preserve">, </w:t>
          </w:r>
          <w:r w:rsidRPr="003B19FB">
            <w:t>[Department Name]</w:t>
          </w:r>
          <w:r>
            <w:t xml:space="preserve">, </w:t>
          </w:r>
          <w:r w:rsidRPr="003B19FB">
            <w:t>[University Name]</w:t>
          </w:r>
        </w:p>
      </w:docPartBody>
    </w:docPart>
    <w:docPart>
      <w:docPartPr>
        <w:name w:val="F20864B7E9A84664B6F5E19E959997E5"/>
        <w:category>
          <w:name w:val="General"/>
          <w:gallery w:val="placeholder"/>
        </w:category>
        <w:types>
          <w:type w:val="bbPlcHdr"/>
        </w:types>
        <w:behaviors>
          <w:behavior w:val="content"/>
        </w:behaviors>
        <w:guid w:val="{852CDE49-B2E4-48EC-A18D-333410DCDBBE}"/>
      </w:docPartPr>
      <w:docPartBody>
        <w:p w:rsidR="00000000" w:rsidRDefault="00C84B18">
          <w:pPr>
            <w:pStyle w:val="F20864B7E9A84664B6F5E19E959997E5"/>
          </w:pPr>
          <w:r w:rsidRPr="003B19FB">
            <w:t>[Mailing Address]</w:t>
          </w:r>
          <w:r>
            <w:t xml:space="preserve">, </w:t>
          </w:r>
          <w:r w:rsidRPr="003B19FB">
            <w:t>Phone: [Phone #]</w:t>
          </w:r>
          <w:r>
            <w:t xml:space="preserve">, </w:t>
          </w:r>
          <w:r w:rsidRPr="003B19FB">
            <w:t>Email: [email address]</w:t>
          </w:r>
        </w:p>
      </w:docPartBody>
    </w:docPart>
    <w:docPart>
      <w:docPartPr>
        <w:name w:val="CF9B922B318C46E88CAA855119B9E568"/>
        <w:category>
          <w:name w:val="General"/>
          <w:gallery w:val="placeholder"/>
        </w:category>
        <w:types>
          <w:type w:val="bbPlcHdr"/>
        </w:types>
        <w:behaviors>
          <w:behavior w:val="content"/>
        </w:behaviors>
        <w:guid w:val="{2EA8876A-3419-4794-A9AA-53F94921DC25}"/>
      </w:docPartPr>
      <w:docPartBody>
        <w:p w:rsidR="00000000" w:rsidRDefault="00C84B18">
          <w:pPr>
            <w:pStyle w:val="CF9B922B318C46E88CAA855119B9E568"/>
          </w:pPr>
          <w:r w:rsidRPr="003B19FB">
            <w:t>Platforms</w:t>
          </w:r>
        </w:p>
      </w:docPartBody>
    </w:docPart>
    <w:docPart>
      <w:docPartPr>
        <w:name w:val="C9E189671F9A4D62BE3B77FE28592853"/>
        <w:category>
          <w:name w:val="General"/>
          <w:gallery w:val="placeholder"/>
        </w:category>
        <w:types>
          <w:type w:val="bbPlcHdr"/>
        </w:types>
        <w:behaviors>
          <w:behavior w:val="content"/>
        </w:behaviors>
        <w:guid w:val="{8BFE44DC-7DAD-432B-A354-9DF636FE4267}"/>
      </w:docPartPr>
      <w:docPartBody>
        <w:p w:rsidR="00000000" w:rsidRDefault="00C84B18">
          <w:pPr>
            <w:pStyle w:val="C9E189671F9A4D62BE3B77FE28592853"/>
          </w:pPr>
          <w:r w:rsidRPr="003B19FB">
            <w:t>skill 1, skill 2, skill 3, skill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08B8E0BE846AE8CAA548FCD82B4BB">
    <w:name w:val="73308B8E0BE846AE8CAA548FCD82B4BB"/>
  </w:style>
  <w:style w:type="paragraph" w:customStyle="1" w:styleId="AE389F4DE8AF4877BF4B6D3074A43A75">
    <w:name w:val="AE389F4DE8AF4877BF4B6D3074A43A75"/>
  </w:style>
  <w:style w:type="paragraph" w:customStyle="1" w:styleId="5A897061B8D44F2088CE242009682E07">
    <w:name w:val="5A897061B8D44F2088CE242009682E07"/>
  </w:style>
  <w:style w:type="paragraph" w:customStyle="1" w:styleId="401DE4CA0B084ECAA7A2ABE0969212F2">
    <w:name w:val="401DE4CA0B084ECAA7A2ABE0969212F2"/>
  </w:style>
  <w:style w:type="paragraph" w:customStyle="1" w:styleId="4A20A6850FED4B918BECE329127A7555">
    <w:name w:val="4A20A6850FED4B918BECE329127A7555"/>
  </w:style>
  <w:style w:type="paragraph" w:customStyle="1" w:styleId="6067F76158714FFC9E56D3C0644A4256">
    <w:name w:val="6067F76158714FFC9E56D3C0644A4256"/>
  </w:style>
  <w:style w:type="paragraph" w:customStyle="1" w:styleId="1890B7BEA5BF4307908B3FD307B05480">
    <w:name w:val="1890B7BEA5BF4307908B3FD307B05480"/>
  </w:style>
  <w:style w:type="paragraph" w:customStyle="1" w:styleId="3DEC0D0776AE4667991AFEA28D168A71">
    <w:name w:val="3DEC0D0776AE4667991AFEA28D168A71"/>
  </w:style>
  <w:style w:type="paragraph" w:customStyle="1" w:styleId="646F7E30C14E4662B99B89E00E538237">
    <w:name w:val="646F7E30C14E4662B99B89E00E538237"/>
  </w:style>
  <w:style w:type="paragraph" w:customStyle="1" w:styleId="37DC3FDB9DC045E684345693C325BC29">
    <w:name w:val="37DC3FDB9DC045E684345693C325BC29"/>
  </w:style>
  <w:style w:type="paragraph" w:customStyle="1" w:styleId="3B00EEE0B9744800A84EF73346C8DDF1">
    <w:name w:val="3B00EEE0B9744800A84EF73346C8DDF1"/>
  </w:style>
  <w:style w:type="paragraph" w:customStyle="1" w:styleId="AAC0A3DACB7B477B9116B5B634C97363">
    <w:name w:val="AAC0A3DACB7B477B9116B5B634C97363"/>
  </w:style>
  <w:style w:type="paragraph" w:customStyle="1" w:styleId="7D556A2F4A5442D797F8242E6D1DA4B1">
    <w:name w:val="7D556A2F4A5442D797F8242E6D1DA4B1"/>
  </w:style>
  <w:style w:type="paragraph" w:customStyle="1" w:styleId="9B86EBBB04B8431E8496440F56C02299">
    <w:name w:val="9B86EBBB04B8431E8496440F56C02299"/>
  </w:style>
  <w:style w:type="paragraph" w:customStyle="1" w:styleId="14DDD011E5C04E19AD84599B45B15AF3">
    <w:name w:val="14DDD011E5C04E19AD84599B45B15AF3"/>
  </w:style>
  <w:style w:type="paragraph" w:customStyle="1" w:styleId="FA798D14534C4403B50665DD0F7264CD">
    <w:name w:val="FA798D14534C4403B50665DD0F7264CD"/>
  </w:style>
  <w:style w:type="paragraph" w:customStyle="1" w:styleId="C2EF1B6105A743C1811F335567E62EAC">
    <w:name w:val="C2EF1B6105A743C1811F335567E62EAC"/>
  </w:style>
  <w:style w:type="paragraph" w:customStyle="1" w:styleId="690D333F2B0D48C49959245BD4A70C86">
    <w:name w:val="690D333F2B0D48C49959245BD4A70C86"/>
  </w:style>
  <w:style w:type="paragraph" w:customStyle="1" w:styleId="4AC62D33971141F0BE7867C4B869BCA1">
    <w:name w:val="4AC62D33971141F0BE7867C4B869BCA1"/>
  </w:style>
  <w:style w:type="paragraph" w:customStyle="1" w:styleId="03DC245B3A944C3AB6F766B0E73F439D">
    <w:name w:val="03DC245B3A944C3AB6F766B0E73F439D"/>
  </w:style>
  <w:style w:type="paragraph" w:customStyle="1" w:styleId="E4245E16AF9C4843957C38243AA8FD02">
    <w:name w:val="E4245E16AF9C4843957C38243AA8FD02"/>
  </w:style>
  <w:style w:type="paragraph" w:customStyle="1" w:styleId="650403136A8847358B9A7E95A9D0D699">
    <w:name w:val="650403136A8847358B9A7E95A9D0D699"/>
  </w:style>
  <w:style w:type="paragraph" w:customStyle="1" w:styleId="A737CE2C4E7E4F5C8121F04F43495D95">
    <w:name w:val="A737CE2C4E7E4F5C8121F04F43495D95"/>
  </w:style>
  <w:style w:type="paragraph" w:customStyle="1" w:styleId="CD4B29F2A7214774AA3F0317AFD010D4">
    <w:name w:val="CD4B29F2A7214774AA3F0317AFD010D4"/>
  </w:style>
  <w:style w:type="paragraph" w:customStyle="1" w:styleId="FA8466846B1E47A1978B964DB35F62A1">
    <w:name w:val="FA8466846B1E47A1978B964DB35F62A1"/>
  </w:style>
  <w:style w:type="paragraph" w:customStyle="1" w:styleId="2DB4A90FB2A8411E853F0E1CA80A1281">
    <w:name w:val="2DB4A90FB2A8411E853F0E1CA80A1281"/>
  </w:style>
  <w:style w:type="paragraph" w:customStyle="1" w:styleId="E908452048EE44F696BF57EAAC88453C">
    <w:name w:val="E908452048EE44F696BF57EAAC88453C"/>
  </w:style>
  <w:style w:type="paragraph" w:customStyle="1" w:styleId="6D40C87CC9EE4F318AADC906E0447936">
    <w:name w:val="6D40C87CC9EE4F318AADC906E0447936"/>
  </w:style>
  <w:style w:type="paragraph" w:customStyle="1" w:styleId="F065F7764AAA4A998358E8AF207114E8">
    <w:name w:val="F065F7764AAA4A998358E8AF207114E8"/>
  </w:style>
  <w:style w:type="paragraph" w:customStyle="1" w:styleId="0B4D726C1A8C4B3D8FDAAFCC54642135">
    <w:name w:val="0B4D726C1A8C4B3D8FDAAFCC54642135"/>
  </w:style>
  <w:style w:type="paragraph" w:customStyle="1" w:styleId="52C3347AC4A44C2CB88F5B9BD7FC79DE">
    <w:name w:val="52C3347AC4A44C2CB88F5B9BD7FC79DE"/>
  </w:style>
  <w:style w:type="paragraph" w:customStyle="1" w:styleId="609CFF2704C5413EBE269701C2233DFB">
    <w:name w:val="609CFF2704C5413EBE269701C2233DFB"/>
  </w:style>
  <w:style w:type="paragraph" w:customStyle="1" w:styleId="90B41450B70549F09F9D8D8DF8604F03">
    <w:name w:val="90B41450B70549F09F9D8D8DF8604F03"/>
  </w:style>
  <w:style w:type="paragraph" w:customStyle="1" w:styleId="3A1175C1C7054AA38F9F6E649E92525D">
    <w:name w:val="3A1175C1C7054AA38F9F6E649E92525D"/>
  </w:style>
  <w:style w:type="paragraph" w:customStyle="1" w:styleId="309B34F6EEC5469B953BAAA3694C2938">
    <w:name w:val="309B34F6EEC5469B953BAAA3694C2938"/>
  </w:style>
  <w:style w:type="paragraph" w:customStyle="1" w:styleId="B7D4897D242C49F0B2247306F327CA5E">
    <w:name w:val="B7D4897D242C49F0B2247306F327CA5E"/>
  </w:style>
  <w:style w:type="paragraph" w:customStyle="1" w:styleId="97FE1427480E4C29AC006728B4068D81">
    <w:name w:val="97FE1427480E4C29AC006728B4068D81"/>
  </w:style>
  <w:style w:type="character" w:customStyle="1" w:styleId="Bold">
    <w:name w:val="Bold"/>
    <w:basedOn w:val="DefaultParagraphFont"/>
    <w:uiPriority w:val="9"/>
    <w:qFormat/>
    <w:rPr>
      <w:rFonts w:asciiTheme="minorHAnsi" w:hAnsiTheme="minorHAnsi"/>
      <w:b/>
    </w:rPr>
  </w:style>
  <w:style w:type="paragraph" w:customStyle="1" w:styleId="CD35D011C6214F78B55C7C0B140865B4">
    <w:name w:val="CD35D011C6214F78B55C7C0B140865B4"/>
  </w:style>
  <w:style w:type="paragraph" w:customStyle="1" w:styleId="E98F3DC59ACA41ADB51A4F34F6FA99C9">
    <w:name w:val="E98F3DC59ACA41ADB51A4F34F6FA99C9"/>
  </w:style>
  <w:style w:type="paragraph" w:customStyle="1" w:styleId="56863156B71A4D23B16C2E1616BAB722">
    <w:name w:val="56863156B71A4D23B16C2E1616BAB722"/>
  </w:style>
  <w:style w:type="paragraph" w:customStyle="1" w:styleId="81A3C829CB064F5BA152D82A6D117B19">
    <w:name w:val="81A3C829CB064F5BA152D82A6D117B19"/>
  </w:style>
  <w:style w:type="paragraph" w:customStyle="1" w:styleId="E6B51B17B5FE4FC99B1743860DB04FCD">
    <w:name w:val="E6B51B17B5FE4FC99B1743860DB04FCD"/>
  </w:style>
  <w:style w:type="paragraph" w:customStyle="1" w:styleId="89493CEBE43D4D42BDD5E9389D724F17">
    <w:name w:val="89493CEBE43D4D42BDD5E9389D724F17"/>
  </w:style>
  <w:style w:type="paragraph" w:customStyle="1" w:styleId="039C944481FE49EEB9A9F11F6D92E1DB">
    <w:name w:val="039C944481FE49EEB9A9F11F6D92E1DB"/>
  </w:style>
  <w:style w:type="character" w:styleId="PlaceholderText">
    <w:name w:val="Placeholder Text"/>
    <w:basedOn w:val="DefaultParagraphFont"/>
    <w:uiPriority w:val="99"/>
    <w:semiHidden/>
    <w:rPr>
      <w:color w:val="808080"/>
    </w:rPr>
  </w:style>
  <w:style w:type="paragraph" w:customStyle="1" w:styleId="967C987D804249368C75A1EDCA68F6CD">
    <w:name w:val="967C987D804249368C75A1EDCA68F6CD"/>
  </w:style>
  <w:style w:type="paragraph" w:customStyle="1" w:styleId="47264E01752941FD98007A9A8F8A9B3A">
    <w:name w:val="47264E01752941FD98007A9A8F8A9B3A"/>
  </w:style>
  <w:style w:type="paragraph" w:customStyle="1" w:styleId="77F96557CBD04C8E8CF1B92BAD5509FE">
    <w:name w:val="77F96557CBD04C8E8CF1B92BAD5509FE"/>
  </w:style>
  <w:style w:type="paragraph" w:customStyle="1" w:styleId="C493867B62E942D88B88F78BB38D35FA">
    <w:name w:val="C493867B62E942D88B88F78BB38D35FA"/>
  </w:style>
  <w:style w:type="paragraph" w:customStyle="1" w:styleId="3C1C6B83931349D88118B97BAE393E78">
    <w:name w:val="3C1C6B83931349D88118B97BAE393E78"/>
  </w:style>
  <w:style w:type="paragraph" w:customStyle="1" w:styleId="2523310A3AE44A5BBAA07BEE8D742BBD">
    <w:name w:val="2523310A3AE44A5BBAA07BEE8D742BBD"/>
  </w:style>
  <w:style w:type="paragraph" w:customStyle="1" w:styleId="F99D706272704D429CE461A432549DEF">
    <w:name w:val="F99D706272704D429CE461A432549DEF"/>
  </w:style>
  <w:style w:type="paragraph" w:customStyle="1" w:styleId="519E56F4D1664B4BA50CD16EF8342203">
    <w:name w:val="519E56F4D1664B4BA50CD16EF8342203"/>
  </w:style>
  <w:style w:type="paragraph" w:customStyle="1" w:styleId="3D9A12DEA708455480114E02F7257607">
    <w:name w:val="3D9A12DEA708455480114E02F7257607"/>
  </w:style>
  <w:style w:type="paragraph" w:customStyle="1" w:styleId="E63E93A7445E4752B91DE4AFF659B110">
    <w:name w:val="E63E93A7445E4752B91DE4AFF659B110"/>
  </w:style>
  <w:style w:type="paragraph" w:customStyle="1" w:styleId="5DFC4FD3099541F1A9305973A696253C">
    <w:name w:val="5DFC4FD3099541F1A9305973A696253C"/>
  </w:style>
  <w:style w:type="paragraph" w:customStyle="1" w:styleId="1AD505483B0C4FA28F1D124A78E7B642">
    <w:name w:val="1AD505483B0C4FA28F1D124A78E7B642"/>
  </w:style>
  <w:style w:type="paragraph" w:customStyle="1" w:styleId="5ED8A11BD4804569B8E09727A468E7B7">
    <w:name w:val="5ED8A11BD4804569B8E09727A468E7B7"/>
  </w:style>
  <w:style w:type="paragraph" w:customStyle="1" w:styleId="0C1A9598F6EE4417965CB5C3172D2468">
    <w:name w:val="0C1A9598F6EE4417965CB5C3172D2468"/>
  </w:style>
  <w:style w:type="paragraph" w:customStyle="1" w:styleId="2BC5632830084A5A89EE3FDF6AE577F6">
    <w:name w:val="2BC5632830084A5A89EE3FDF6AE577F6"/>
  </w:style>
  <w:style w:type="paragraph" w:customStyle="1" w:styleId="A6B2815A1FF94BCD9ED8F56B53135B88">
    <w:name w:val="A6B2815A1FF94BCD9ED8F56B53135B88"/>
  </w:style>
  <w:style w:type="paragraph" w:customStyle="1" w:styleId="B57E803501904291A4F9C430E407BB69">
    <w:name w:val="B57E803501904291A4F9C430E407BB69"/>
  </w:style>
  <w:style w:type="paragraph" w:customStyle="1" w:styleId="67FA42E463B347678D9BCB515A6225EC">
    <w:name w:val="67FA42E463B347678D9BCB515A6225EC"/>
  </w:style>
  <w:style w:type="paragraph" w:customStyle="1" w:styleId="3B38315A13AC4785B9D8F8F059EE5AE7">
    <w:name w:val="3B38315A13AC4785B9D8F8F059EE5AE7"/>
  </w:style>
  <w:style w:type="paragraph" w:customStyle="1" w:styleId="35A83A34C6F14CF88EAEC5733563B4EA">
    <w:name w:val="35A83A34C6F14CF88EAEC5733563B4EA"/>
  </w:style>
  <w:style w:type="paragraph" w:customStyle="1" w:styleId="2EAD4D09F6B6452A8AEB5F78EAB3C575">
    <w:name w:val="2EAD4D09F6B6452A8AEB5F78EAB3C575"/>
  </w:style>
  <w:style w:type="paragraph" w:customStyle="1" w:styleId="2DA7DA76A76B46F99848C9BB09759CB4">
    <w:name w:val="2DA7DA76A76B46F99848C9BB09759CB4"/>
  </w:style>
  <w:style w:type="paragraph" w:customStyle="1" w:styleId="65AA6A0C3ABE44E2BFC61CA28CD428BE">
    <w:name w:val="65AA6A0C3ABE44E2BFC61CA28CD428BE"/>
  </w:style>
  <w:style w:type="paragraph" w:customStyle="1" w:styleId="DC2EC8AB70C14089AD9CC042C0BFAB7E">
    <w:name w:val="DC2EC8AB70C14089AD9CC042C0BFAB7E"/>
  </w:style>
  <w:style w:type="paragraph" w:customStyle="1" w:styleId="634C583DF1FD45D585DC17AA16B03993">
    <w:name w:val="634C583DF1FD45D585DC17AA16B03993"/>
  </w:style>
  <w:style w:type="paragraph" w:customStyle="1" w:styleId="A850297F4C4746DAA540F78A9D7097B1">
    <w:name w:val="A850297F4C4746DAA540F78A9D7097B1"/>
  </w:style>
  <w:style w:type="paragraph" w:customStyle="1" w:styleId="1D3C137F945741B49D41560A13A81E5C">
    <w:name w:val="1D3C137F945741B49D41560A13A81E5C"/>
  </w:style>
  <w:style w:type="paragraph" w:customStyle="1" w:styleId="8EACB7BED8A84CDC958DA11F1EA050F2">
    <w:name w:val="8EACB7BED8A84CDC958DA11F1EA050F2"/>
  </w:style>
  <w:style w:type="paragraph" w:customStyle="1" w:styleId="F143A21B74EE415AAD77EF54427C08DE">
    <w:name w:val="F143A21B74EE415AAD77EF54427C08DE"/>
  </w:style>
  <w:style w:type="paragraph" w:customStyle="1" w:styleId="6540099FB3D34180AE0F139E4CA100D1">
    <w:name w:val="6540099FB3D34180AE0F139E4CA100D1"/>
  </w:style>
  <w:style w:type="paragraph" w:customStyle="1" w:styleId="C67A3B29E8AF42328BBEB27748FFE593">
    <w:name w:val="C67A3B29E8AF42328BBEB27748FFE593"/>
  </w:style>
  <w:style w:type="paragraph" w:customStyle="1" w:styleId="7073003FBE0A4021A50C106564C1DDE8">
    <w:name w:val="7073003FBE0A4021A50C106564C1DDE8"/>
  </w:style>
  <w:style w:type="paragraph" w:customStyle="1" w:styleId="A9454FC216164BF2A471BF4208B207C0">
    <w:name w:val="A9454FC216164BF2A471BF4208B207C0"/>
  </w:style>
  <w:style w:type="paragraph" w:customStyle="1" w:styleId="54A7F167DBBD499E857D1C72D6AB03CD">
    <w:name w:val="54A7F167DBBD499E857D1C72D6AB03CD"/>
  </w:style>
  <w:style w:type="paragraph" w:customStyle="1" w:styleId="7B5AA6504A104E80A0B810AECA5CAA99">
    <w:name w:val="7B5AA6504A104E80A0B810AECA5CAA99"/>
  </w:style>
  <w:style w:type="paragraph" w:customStyle="1" w:styleId="C06FF303C6F1466C831A149D8D241B2F">
    <w:name w:val="C06FF303C6F1466C831A149D8D241B2F"/>
  </w:style>
  <w:style w:type="paragraph" w:customStyle="1" w:styleId="FBF584CDE2594A93934C9026F757933B">
    <w:name w:val="FBF584CDE2594A93934C9026F757933B"/>
  </w:style>
  <w:style w:type="paragraph" w:customStyle="1" w:styleId="A92B7B32AB294AE6B06B4DFD0493F874">
    <w:name w:val="A92B7B32AB294AE6B06B4DFD0493F874"/>
  </w:style>
  <w:style w:type="paragraph" w:customStyle="1" w:styleId="C502F7E0131244C39B923DECD66A7327">
    <w:name w:val="C502F7E0131244C39B923DECD66A7327"/>
  </w:style>
  <w:style w:type="paragraph" w:customStyle="1" w:styleId="7692B2BF8CFA4B56877476C788E9C99E">
    <w:name w:val="7692B2BF8CFA4B56877476C788E9C99E"/>
  </w:style>
  <w:style w:type="paragraph" w:customStyle="1" w:styleId="286B4DDBF72941C2BB676C19A483FC53">
    <w:name w:val="286B4DDBF72941C2BB676C19A483FC53"/>
  </w:style>
  <w:style w:type="paragraph" w:customStyle="1" w:styleId="C776005977074290BD18F0C1ABE0E1C5">
    <w:name w:val="C776005977074290BD18F0C1ABE0E1C5"/>
  </w:style>
  <w:style w:type="paragraph" w:customStyle="1" w:styleId="B61F29CFFBDE47C28E9708AB33B9B1D9">
    <w:name w:val="B61F29CFFBDE47C28E9708AB33B9B1D9"/>
  </w:style>
  <w:style w:type="paragraph" w:customStyle="1" w:styleId="5EB6C0E6FF174CABB14034F409F50715">
    <w:name w:val="5EB6C0E6FF174CABB14034F409F50715"/>
  </w:style>
  <w:style w:type="paragraph" w:customStyle="1" w:styleId="7E21414E6BF1421AA01DD7F0D58F4AE0">
    <w:name w:val="7E21414E6BF1421AA01DD7F0D58F4AE0"/>
  </w:style>
  <w:style w:type="paragraph" w:customStyle="1" w:styleId="8680315951394520879B88AF484E818B">
    <w:name w:val="8680315951394520879B88AF484E818B"/>
  </w:style>
  <w:style w:type="paragraph" w:customStyle="1" w:styleId="C097C776FDF94B2DAB71123BBB134B88">
    <w:name w:val="C097C776FDF94B2DAB71123BBB134B88"/>
  </w:style>
  <w:style w:type="paragraph" w:customStyle="1" w:styleId="1D8A6DEC0CF9461697A4A18F1C0D4BB7">
    <w:name w:val="1D8A6DEC0CF9461697A4A18F1C0D4BB7"/>
  </w:style>
  <w:style w:type="paragraph" w:customStyle="1" w:styleId="29CE9E86F16B4223B4B1AA14A32D1E49">
    <w:name w:val="29CE9E86F16B4223B4B1AA14A32D1E49"/>
  </w:style>
  <w:style w:type="paragraph" w:customStyle="1" w:styleId="1282DF2601934D84B3487FC24B640997">
    <w:name w:val="1282DF2601934D84B3487FC24B640997"/>
  </w:style>
  <w:style w:type="paragraph" w:customStyle="1" w:styleId="16A939A94FA048CF9EC9AB805E02E7D1">
    <w:name w:val="16A939A94FA048CF9EC9AB805E02E7D1"/>
  </w:style>
  <w:style w:type="paragraph" w:customStyle="1" w:styleId="AEB6B07EB3D3473AAE21F436790B4956">
    <w:name w:val="AEB6B07EB3D3473AAE21F436790B4956"/>
  </w:style>
  <w:style w:type="paragraph" w:customStyle="1" w:styleId="637CAE8D94A2475BB0D8B3979D6332EE">
    <w:name w:val="637CAE8D94A2475BB0D8B3979D6332EE"/>
  </w:style>
  <w:style w:type="paragraph" w:customStyle="1" w:styleId="D126BF53E20746EC8B1974A1E0927C18">
    <w:name w:val="D126BF53E20746EC8B1974A1E0927C18"/>
  </w:style>
  <w:style w:type="paragraph" w:customStyle="1" w:styleId="E7DB5651D94548BD99FFBCE3B34ED9EE">
    <w:name w:val="E7DB5651D94548BD99FFBCE3B34ED9EE"/>
  </w:style>
  <w:style w:type="paragraph" w:customStyle="1" w:styleId="D78E03B176B4464CA5C0955DC732C404">
    <w:name w:val="D78E03B176B4464CA5C0955DC732C404"/>
  </w:style>
  <w:style w:type="paragraph" w:customStyle="1" w:styleId="2A94DF7810F14CA19A1F03CFFF41E9B3">
    <w:name w:val="2A94DF7810F14CA19A1F03CFFF41E9B3"/>
  </w:style>
  <w:style w:type="paragraph" w:customStyle="1" w:styleId="97A2A3CC15DD4D938B4123C212E541AD">
    <w:name w:val="97A2A3CC15DD4D938B4123C212E541AD"/>
  </w:style>
  <w:style w:type="paragraph" w:customStyle="1" w:styleId="6AE65F59117D49268CE1620D6190BE95">
    <w:name w:val="6AE65F59117D49268CE1620D6190BE95"/>
  </w:style>
  <w:style w:type="paragraph" w:customStyle="1" w:styleId="3013C855E77C4D07A4508B041CA52A69">
    <w:name w:val="3013C855E77C4D07A4508B041CA52A69"/>
  </w:style>
  <w:style w:type="paragraph" w:customStyle="1" w:styleId="0487EEADA59847F8A752277BC5F6F793">
    <w:name w:val="0487EEADA59847F8A752277BC5F6F793"/>
  </w:style>
  <w:style w:type="paragraph" w:customStyle="1" w:styleId="F94A8B026CB94639A9A22D144D70555F">
    <w:name w:val="F94A8B026CB94639A9A22D144D70555F"/>
  </w:style>
  <w:style w:type="paragraph" w:customStyle="1" w:styleId="A124B9D2963A4EDB8969E52952B3CCEC">
    <w:name w:val="A124B9D2963A4EDB8969E52952B3CCEC"/>
  </w:style>
  <w:style w:type="paragraph" w:customStyle="1" w:styleId="638806E68A7A416B8D7FBD46EA0728DA">
    <w:name w:val="638806E68A7A416B8D7FBD46EA0728DA"/>
  </w:style>
  <w:style w:type="paragraph" w:customStyle="1" w:styleId="3B19D829366949AFB4A663CBB3162C02">
    <w:name w:val="3B19D829366949AFB4A663CBB3162C02"/>
  </w:style>
  <w:style w:type="paragraph" w:customStyle="1" w:styleId="88839123DACC478DA4426C17EACFFB3C">
    <w:name w:val="88839123DACC478DA4426C17EACFFB3C"/>
  </w:style>
  <w:style w:type="paragraph" w:customStyle="1" w:styleId="81FC9528D4C548258D0A1781C92F3567">
    <w:name w:val="81FC9528D4C548258D0A1781C92F3567"/>
  </w:style>
  <w:style w:type="paragraph" w:customStyle="1" w:styleId="9BDA4BF882B549FEBAC0390E13506B84">
    <w:name w:val="9BDA4BF882B549FEBAC0390E13506B84"/>
  </w:style>
  <w:style w:type="paragraph" w:customStyle="1" w:styleId="995C2D6DA5F64584A454CAB632F2DAC1">
    <w:name w:val="995C2D6DA5F64584A454CAB632F2DAC1"/>
  </w:style>
  <w:style w:type="paragraph" w:customStyle="1" w:styleId="B7219E4726D94C7FAEA48D07657E36E1">
    <w:name w:val="B7219E4726D94C7FAEA48D07657E36E1"/>
  </w:style>
  <w:style w:type="paragraph" w:customStyle="1" w:styleId="DF4DB66A1B0E47229265A6C335348692">
    <w:name w:val="DF4DB66A1B0E47229265A6C335348692"/>
  </w:style>
  <w:style w:type="paragraph" w:customStyle="1" w:styleId="5225ACC78E014585862DF080BB6AFB32">
    <w:name w:val="5225ACC78E014585862DF080BB6AFB32"/>
  </w:style>
  <w:style w:type="paragraph" w:customStyle="1" w:styleId="029C02D1AE4443ABAA284A7CA18857EF">
    <w:name w:val="029C02D1AE4443ABAA284A7CA18857EF"/>
  </w:style>
  <w:style w:type="paragraph" w:customStyle="1" w:styleId="29B74579BD95438FB5BC7A804B64D675">
    <w:name w:val="29B74579BD95438FB5BC7A804B64D675"/>
  </w:style>
  <w:style w:type="paragraph" w:customStyle="1" w:styleId="B5191281C7A149B4BE9A1C0784AAEF05">
    <w:name w:val="B5191281C7A149B4BE9A1C0784AAEF05"/>
  </w:style>
  <w:style w:type="paragraph" w:customStyle="1" w:styleId="FE32FC8BA4954CB5BF183BC5EABEFD85">
    <w:name w:val="FE32FC8BA4954CB5BF183BC5EABEFD85"/>
  </w:style>
  <w:style w:type="paragraph" w:customStyle="1" w:styleId="997552BD5305400AB017225AFB1BA7A7">
    <w:name w:val="997552BD5305400AB017225AFB1BA7A7"/>
  </w:style>
  <w:style w:type="paragraph" w:customStyle="1" w:styleId="75CFF37A13F8460BA22DC129532BFBB8">
    <w:name w:val="75CFF37A13F8460BA22DC129532BFBB8"/>
  </w:style>
  <w:style w:type="paragraph" w:customStyle="1" w:styleId="959C467D6B184C3EAE6F2EC4E78747A0">
    <w:name w:val="959C467D6B184C3EAE6F2EC4E78747A0"/>
  </w:style>
  <w:style w:type="paragraph" w:customStyle="1" w:styleId="AD1AFC63345A43198027B8D45143F6E5">
    <w:name w:val="AD1AFC63345A43198027B8D45143F6E5"/>
  </w:style>
  <w:style w:type="paragraph" w:customStyle="1" w:styleId="E249DA2F04BB4B7BBADED678539E16A7">
    <w:name w:val="E249DA2F04BB4B7BBADED678539E16A7"/>
  </w:style>
  <w:style w:type="paragraph" w:customStyle="1" w:styleId="2FDBC35A99934BA293FB3E141EBE59BF">
    <w:name w:val="2FDBC35A99934BA293FB3E141EBE59BF"/>
  </w:style>
  <w:style w:type="paragraph" w:customStyle="1" w:styleId="7B593D8F27E64CEE96B7101CA2EA09A3">
    <w:name w:val="7B593D8F27E64CEE96B7101CA2EA09A3"/>
  </w:style>
  <w:style w:type="paragraph" w:customStyle="1" w:styleId="A4B4B230DF7348F5973FBB9848DDD1E1">
    <w:name w:val="A4B4B230DF7348F5973FBB9848DDD1E1"/>
  </w:style>
  <w:style w:type="paragraph" w:customStyle="1" w:styleId="4E030FBBB9464915B7C3BBB58C61E834">
    <w:name w:val="4E030FBBB9464915B7C3BBB58C61E834"/>
  </w:style>
  <w:style w:type="paragraph" w:customStyle="1" w:styleId="E28DBB5B37864F6FAA0FCD2B2EF3CA9B">
    <w:name w:val="E28DBB5B37864F6FAA0FCD2B2EF3CA9B"/>
  </w:style>
  <w:style w:type="paragraph" w:customStyle="1" w:styleId="704F17D79F0042FDBF2D99C421015574">
    <w:name w:val="704F17D79F0042FDBF2D99C421015574"/>
  </w:style>
  <w:style w:type="paragraph" w:customStyle="1" w:styleId="1F2F8227E1D24FE2B5C992F661021528">
    <w:name w:val="1F2F8227E1D24FE2B5C992F661021528"/>
  </w:style>
  <w:style w:type="paragraph" w:customStyle="1" w:styleId="2785EF1F1816423782A5A3EE2D65BA7F">
    <w:name w:val="2785EF1F1816423782A5A3EE2D65BA7F"/>
  </w:style>
  <w:style w:type="paragraph" w:customStyle="1" w:styleId="694D77C35C6145419794F8C3784A2C1F">
    <w:name w:val="694D77C35C6145419794F8C3784A2C1F"/>
  </w:style>
  <w:style w:type="paragraph" w:customStyle="1" w:styleId="5D9ED885EE724918BDE90FDF2939190A">
    <w:name w:val="5D9ED885EE724918BDE90FDF2939190A"/>
  </w:style>
  <w:style w:type="paragraph" w:customStyle="1" w:styleId="798DA543471342E9936ABA64FFE2B940">
    <w:name w:val="798DA543471342E9936ABA64FFE2B940"/>
  </w:style>
  <w:style w:type="paragraph" w:customStyle="1" w:styleId="4CBA2DCF3BFC480583737D874799FF6C">
    <w:name w:val="4CBA2DCF3BFC480583737D874799FF6C"/>
  </w:style>
  <w:style w:type="paragraph" w:customStyle="1" w:styleId="36F5057647834945BFA703BFD27EAC64">
    <w:name w:val="36F5057647834945BFA703BFD27EAC64"/>
  </w:style>
  <w:style w:type="paragraph" w:customStyle="1" w:styleId="610DF992FF264192A06485A465485548">
    <w:name w:val="610DF992FF264192A06485A465485548"/>
  </w:style>
  <w:style w:type="paragraph" w:customStyle="1" w:styleId="58EC63FE99DB4E6F90D6F758C7EAF501">
    <w:name w:val="58EC63FE99DB4E6F90D6F758C7EAF501"/>
  </w:style>
  <w:style w:type="paragraph" w:customStyle="1" w:styleId="ED63CF03EFAD4CC0A179812A70264C95">
    <w:name w:val="ED63CF03EFAD4CC0A179812A70264C95"/>
  </w:style>
  <w:style w:type="paragraph" w:customStyle="1" w:styleId="C5257F6E84A94378A3ECCDDC38589CF4">
    <w:name w:val="C5257F6E84A94378A3ECCDDC38589CF4"/>
  </w:style>
  <w:style w:type="paragraph" w:customStyle="1" w:styleId="96C0A95AAFF349F28A3709F98D4F4A61">
    <w:name w:val="96C0A95AAFF349F28A3709F98D4F4A61"/>
  </w:style>
  <w:style w:type="paragraph" w:customStyle="1" w:styleId="6C1EA617398A481497FA468C9A98A992">
    <w:name w:val="6C1EA617398A481497FA468C9A98A992"/>
  </w:style>
  <w:style w:type="paragraph" w:customStyle="1" w:styleId="60F73A4947FA479797160604C37818D5">
    <w:name w:val="60F73A4947FA479797160604C37818D5"/>
  </w:style>
  <w:style w:type="paragraph" w:customStyle="1" w:styleId="5FA49B40C43840C28A9727B9DBD0E9E7">
    <w:name w:val="5FA49B40C43840C28A9727B9DBD0E9E7"/>
  </w:style>
  <w:style w:type="paragraph" w:customStyle="1" w:styleId="BEC758E568A849D48B92A04DA9547973">
    <w:name w:val="BEC758E568A849D48B92A04DA9547973"/>
  </w:style>
  <w:style w:type="paragraph" w:customStyle="1" w:styleId="6C0784253E7641358C6E42C76EA8FFA7">
    <w:name w:val="6C0784253E7641358C6E42C76EA8FFA7"/>
  </w:style>
  <w:style w:type="paragraph" w:customStyle="1" w:styleId="5A716737C417466DBF75C0B32FEE7BC8">
    <w:name w:val="5A716737C417466DBF75C0B32FEE7BC8"/>
  </w:style>
  <w:style w:type="paragraph" w:customStyle="1" w:styleId="DEC8487970E54EC7858738593A32B58A">
    <w:name w:val="DEC8487970E54EC7858738593A32B58A"/>
  </w:style>
  <w:style w:type="paragraph" w:customStyle="1" w:styleId="0F7B76217E7C4799904DE98FCA70129B">
    <w:name w:val="0F7B76217E7C4799904DE98FCA70129B"/>
  </w:style>
  <w:style w:type="paragraph" w:customStyle="1" w:styleId="CD9480242B4C450FBA2DB5D0505F73A3">
    <w:name w:val="CD9480242B4C450FBA2DB5D0505F73A3"/>
  </w:style>
  <w:style w:type="paragraph" w:customStyle="1" w:styleId="335A34F2712E449D991D942814ACB098">
    <w:name w:val="335A34F2712E449D991D942814ACB098"/>
  </w:style>
  <w:style w:type="paragraph" w:customStyle="1" w:styleId="8208B6D5F2D4490EAE0DFEF85517A146">
    <w:name w:val="8208B6D5F2D4490EAE0DFEF85517A146"/>
  </w:style>
  <w:style w:type="paragraph" w:customStyle="1" w:styleId="B7D05F01AF1D4BA594AA134F765F66DE">
    <w:name w:val="B7D05F01AF1D4BA594AA134F765F66DE"/>
  </w:style>
  <w:style w:type="paragraph" w:customStyle="1" w:styleId="C6B9BFA0F51B416D815481907FB25EA5">
    <w:name w:val="C6B9BFA0F51B416D815481907FB25EA5"/>
  </w:style>
  <w:style w:type="paragraph" w:customStyle="1" w:styleId="322B6322AC3148C28C8857851CDAD55F">
    <w:name w:val="322B6322AC3148C28C8857851CDAD55F"/>
  </w:style>
  <w:style w:type="paragraph" w:customStyle="1" w:styleId="3D86FA295F2A47339B634DDF9ADF53CD">
    <w:name w:val="3D86FA295F2A47339B634DDF9ADF53CD"/>
  </w:style>
  <w:style w:type="paragraph" w:customStyle="1" w:styleId="46D9CF979D2D412AB68B2432C5F85C73">
    <w:name w:val="46D9CF979D2D412AB68B2432C5F85C73"/>
  </w:style>
  <w:style w:type="paragraph" w:customStyle="1" w:styleId="88D163E3DEAD44E4BD15C62E8434E451">
    <w:name w:val="88D163E3DEAD44E4BD15C62E8434E451"/>
  </w:style>
  <w:style w:type="paragraph" w:customStyle="1" w:styleId="4DB8AEF953D24E459DB9919D33EEEDC7">
    <w:name w:val="4DB8AEF953D24E459DB9919D33EEEDC7"/>
  </w:style>
  <w:style w:type="paragraph" w:customStyle="1" w:styleId="2C1C4CC89AD84267A910F112B06FCB1E">
    <w:name w:val="2C1C4CC89AD84267A910F112B06FCB1E"/>
  </w:style>
  <w:style w:type="paragraph" w:customStyle="1" w:styleId="69279BC92CCC4FB99BA66EB47462FA60">
    <w:name w:val="69279BC92CCC4FB99BA66EB47462FA60"/>
  </w:style>
  <w:style w:type="paragraph" w:customStyle="1" w:styleId="7EFD9C0B487B430185FC32FB5C2FCB41">
    <w:name w:val="7EFD9C0B487B430185FC32FB5C2FCB41"/>
  </w:style>
  <w:style w:type="paragraph" w:customStyle="1" w:styleId="878006A2EFEE4CCE883455E8F18B3D1A">
    <w:name w:val="878006A2EFEE4CCE883455E8F18B3D1A"/>
  </w:style>
  <w:style w:type="paragraph" w:customStyle="1" w:styleId="072D3EDAECB6450BB9F367FFB717B714">
    <w:name w:val="072D3EDAECB6450BB9F367FFB717B714"/>
  </w:style>
  <w:style w:type="paragraph" w:customStyle="1" w:styleId="43643EDDFDA04408804FEA0A86DEC2DC">
    <w:name w:val="43643EDDFDA04408804FEA0A86DEC2DC"/>
  </w:style>
  <w:style w:type="paragraph" w:customStyle="1" w:styleId="E3ED8604F598429D9D9415A252A0D32A">
    <w:name w:val="E3ED8604F598429D9D9415A252A0D32A"/>
  </w:style>
  <w:style w:type="paragraph" w:customStyle="1" w:styleId="2CF585B8069C4FA2BBD060F328A783F0">
    <w:name w:val="2CF585B8069C4FA2BBD060F328A783F0"/>
  </w:style>
  <w:style w:type="paragraph" w:customStyle="1" w:styleId="27C9109F57E44ECC9227C9AB88CC353D">
    <w:name w:val="27C9109F57E44ECC9227C9AB88CC353D"/>
  </w:style>
  <w:style w:type="paragraph" w:customStyle="1" w:styleId="FADBAE6A2F4444A39603E85162A756FF">
    <w:name w:val="FADBAE6A2F4444A39603E85162A756FF"/>
  </w:style>
  <w:style w:type="paragraph" w:customStyle="1" w:styleId="385B73FF7E3748DB935D3A4F2D264C55">
    <w:name w:val="385B73FF7E3748DB935D3A4F2D264C55"/>
  </w:style>
  <w:style w:type="paragraph" w:customStyle="1" w:styleId="84C7EF242AD44830807F334D62073904">
    <w:name w:val="84C7EF242AD44830807F334D62073904"/>
  </w:style>
  <w:style w:type="paragraph" w:customStyle="1" w:styleId="579EA5560CF24F3F80901107C2740CF4">
    <w:name w:val="579EA5560CF24F3F80901107C2740CF4"/>
  </w:style>
  <w:style w:type="paragraph" w:customStyle="1" w:styleId="6E4A373911354592A7DA66DC5F58170B">
    <w:name w:val="6E4A373911354592A7DA66DC5F58170B"/>
  </w:style>
  <w:style w:type="paragraph" w:customStyle="1" w:styleId="F20864B7E9A84664B6F5E19E959997E5">
    <w:name w:val="F20864B7E9A84664B6F5E19E959997E5"/>
  </w:style>
  <w:style w:type="paragraph" w:customStyle="1" w:styleId="CF9B922B318C46E88CAA855119B9E568">
    <w:name w:val="CF9B922B318C46E88CAA855119B9E568"/>
  </w:style>
  <w:style w:type="paragraph" w:customStyle="1" w:styleId="C9E189671F9A4D62BE3B77FE28592853">
    <w:name w:val="C9E189671F9A4D62BE3B77FE28592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AC7FF586059649BD4ECD502EDCD589" ma:contentTypeVersion="13" ma:contentTypeDescription="Create a new document." ma:contentTypeScope="" ma:versionID="c7ca8f3eb241c79cd2e208d5823b67cd">
  <xsd:schema xmlns:xsd="http://www.w3.org/2001/XMLSchema" xmlns:xs="http://www.w3.org/2001/XMLSchema" xmlns:p="http://schemas.microsoft.com/office/2006/metadata/properties" xmlns:ns2="376fe605-c9c3-4a5c-8884-3b3afd1af8db" xmlns:ns3="b68b55f1-0f73-4203-a4b4-9907fe7e4ccc" targetNamespace="http://schemas.microsoft.com/office/2006/metadata/properties" ma:root="true" ma:fieldsID="e03eeab017ba90ae2cb2b816a37265de" ns2:_="" ns3:_="">
    <xsd:import namespace="376fe605-c9c3-4a5c-8884-3b3afd1af8db"/>
    <xsd:import namespace="b68b55f1-0f73-4203-a4b4-9907fe7e4c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6fe605-c9c3-4a5c-8884-3b3afd1af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37a8ded-3f91-4be5-83ad-6fb9390bbe2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8b55f1-0f73-4203-a4b4-9907fe7e4cc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7c9668a-31c3-473f-a3a4-665a6e8249ea}" ma:internalName="TaxCatchAll" ma:showField="CatchAllData" ma:web="b68b55f1-0f73-4203-a4b4-9907fe7e4cc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68b55f1-0f73-4203-a4b4-9907fe7e4ccc" xsi:nil="true"/>
    <lcf76f155ced4ddcb4097134ff3c332f xmlns="376fe605-c9c3-4a5c-8884-3b3afd1af8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DC95FE-2BE6-460C-9B2E-B7960BEA6BD9}">
  <ds:schemaRefs>
    <ds:schemaRef ds:uri="http://schemas.microsoft.com/sharepoint/v3/contenttype/forms"/>
  </ds:schemaRefs>
</ds:datastoreItem>
</file>

<file path=customXml/itemProps2.xml><?xml version="1.0" encoding="utf-8"?>
<ds:datastoreItem xmlns:ds="http://schemas.openxmlformats.org/officeDocument/2006/customXml" ds:itemID="{B44BEF0B-B5CF-4936-A65B-DDFA6AA6A7B3}"/>
</file>

<file path=customXml/itemProps3.xml><?xml version="1.0" encoding="utf-8"?>
<ds:datastoreItem xmlns:ds="http://schemas.openxmlformats.org/officeDocument/2006/customXml" ds:itemID="{9725D2C8-6850-4290-ADCF-6EF21E5F611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multi-page resume</Template>
  <TotalTime>0</TotalTime>
  <Pages>5</Pages>
  <Words>909</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2023-06-05T08:28:00Z</dcterms:created>
  <dcterms:modified xsi:type="dcterms:W3CDTF">2023-06-05T08:29:00Z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0x010100B5AC7FF586059649BD4ECD502EDCD589</vt:lpwstr>
  </property>
</Properties>
</file>